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85CF4" w14:textId="23041619" w:rsidR="00723C40" w:rsidRPr="006A2F2F" w:rsidRDefault="00723C40" w:rsidP="00232225"/>
    <w:p w14:paraId="4F217C9C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36E11412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6D33E8D7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54B1D88E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7C473379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442AB098" w14:textId="77777777" w:rsidR="00723C40" w:rsidRPr="006A2F2F" w:rsidRDefault="00723C40">
      <w:pPr>
        <w:rPr>
          <w:rFonts w:cstheme="minorHAnsi"/>
          <w:sz w:val="20"/>
          <w:szCs w:val="20"/>
        </w:rPr>
      </w:pPr>
    </w:p>
    <w:p w14:paraId="78961801" w14:textId="77777777" w:rsidR="00737DE3" w:rsidRPr="006A2F2F" w:rsidRDefault="00737DE3">
      <w:pPr>
        <w:rPr>
          <w:rFonts w:cstheme="minorHAnsi"/>
          <w:b/>
          <w:bCs/>
          <w:color w:val="D2DA4D" w:themeColor="background2"/>
          <w:sz w:val="40"/>
          <w:szCs w:val="40"/>
        </w:rPr>
      </w:pPr>
    </w:p>
    <w:p w14:paraId="559EA730" w14:textId="6A536049" w:rsidR="00723C40" w:rsidRPr="006A2F2F" w:rsidRDefault="00E46F5B">
      <w:pPr>
        <w:rPr>
          <w:rFonts w:cstheme="minorHAnsi"/>
          <w:b/>
          <w:bCs/>
          <w:color w:val="D2DA4D" w:themeColor="background2"/>
          <w:sz w:val="40"/>
          <w:szCs w:val="40"/>
        </w:rPr>
      </w:pPr>
      <w:r w:rsidRPr="006A2F2F">
        <w:rPr>
          <w:rFonts w:cstheme="minorHAnsi"/>
          <w:b/>
          <w:bCs/>
          <w:color w:val="D2DA4D" w:themeColor="background2"/>
          <w:sz w:val="40"/>
          <w:szCs w:val="40"/>
        </w:rPr>
        <w:t>Implementierung einer</w:t>
      </w:r>
      <w:r w:rsidR="00FE7428">
        <w:rPr>
          <w:rFonts w:cstheme="minorHAnsi"/>
          <w:b/>
          <w:bCs/>
          <w:color w:val="D2DA4D" w:themeColor="background2"/>
          <w:sz w:val="40"/>
          <w:szCs w:val="40"/>
        </w:rPr>
        <w:t xml:space="preserve"> extern zugreifbaren Medienserver-Umgebung </w:t>
      </w:r>
    </w:p>
    <w:p w14:paraId="4EAEB7E1" w14:textId="77777777" w:rsidR="00723C40" w:rsidRPr="006A2F2F" w:rsidRDefault="00723C40" w:rsidP="001F0EF0">
      <w:pPr>
        <w:spacing w:after="0"/>
        <w:rPr>
          <w:rFonts w:cstheme="minorHAnsi"/>
          <w:b/>
          <w:bCs/>
          <w:color w:val="D2DA4D" w:themeColor="background2"/>
          <w:sz w:val="40"/>
          <w:szCs w:val="40"/>
        </w:rPr>
      </w:pPr>
    </w:p>
    <w:p w14:paraId="319FFE28" w14:textId="42F61C52" w:rsidR="00723C40" w:rsidRPr="006A2F2F" w:rsidRDefault="007749EA">
      <w:pPr>
        <w:rPr>
          <w:rFonts w:cstheme="minorHAnsi"/>
          <w:b/>
          <w:bCs/>
          <w:color w:val="FFFFFF" w:themeColor="background1"/>
          <w:sz w:val="40"/>
          <w:szCs w:val="40"/>
        </w:rPr>
      </w:pPr>
      <w:r w:rsidRPr="006A2F2F">
        <w:rPr>
          <w:rFonts w:cstheme="minorHAnsi"/>
          <w:b/>
          <w:bCs/>
          <w:caps/>
          <w:color w:val="D2DA4D" w:themeColor="background2"/>
          <w:sz w:val="40"/>
          <w:szCs w:val="40"/>
        </w:rPr>
        <w:t>Autor</w:t>
      </w:r>
      <w:r w:rsidRPr="006A2F2F">
        <w:rPr>
          <w:rFonts w:cstheme="minorHAnsi"/>
          <w:b/>
          <w:bCs/>
          <w:color w:val="D2DA4D" w:themeColor="background2"/>
          <w:sz w:val="40"/>
          <w:szCs w:val="40"/>
        </w:rPr>
        <w:br/>
      </w:r>
      <w:r w:rsidR="00FE7428">
        <w:rPr>
          <w:rFonts w:cstheme="minorHAnsi"/>
          <w:color w:val="FFFFFF" w:themeColor="background1"/>
          <w:sz w:val="40"/>
          <w:szCs w:val="40"/>
        </w:rPr>
        <w:t>Thomas Hartl</w:t>
      </w:r>
    </w:p>
    <w:p w14:paraId="75F52EBE" w14:textId="77777777" w:rsidR="00723C40" w:rsidRPr="006A2F2F" w:rsidRDefault="00723C40" w:rsidP="001F0EF0">
      <w:pPr>
        <w:spacing w:after="0"/>
        <w:rPr>
          <w:rFonts w:cstheme="minorHAnsi"/>
          <w:b/>
          <w:bCs/>
          <w:color w:val="FFFFFF" w:themeColor="background1"/>
          <w:sz w:val="40"/>
          <w:szCs w:val="40"/>
        </w:rPr>
      </w:pPr>
    </w:p>
    <w:p w14:paraId="0BD95779" w14:textId="6FE1B6F3" w:rsidR="001F0EF0" w:rsidRPr="006A2F2F" w:rsidRDefault="007749EA" w:rsidP="00737DE3">
      <w:pPr>
        <w:rPr>
          <w:rFonts w:cstheme="minorHAnsi"/>
          <w:color w:val="FFFFFF" w:themeColor="background1"/>
          <w:sz w:val="40"/>
          <w:szCs w:val="40"/>
        </w:rPr>
      </w:pPr>
      <w:r w:rsidRPr="006A2F2F">
        <w:rPr>
          <w:rFonts w:cstheme="minorHAnsi"/>
          <w:b/>
          <w:bCs/>
          <w:caps/>
          <w:color w:val="D2DA4D" w:themeColor="background2"/>
          <w:sz w:val="40"/>
          <w:szCs w:val="40"/>
        </w:rPr>
        <w:t>Qualifikation zum Beruf</w:t>
      </w:r>
      <w:r w:rsidRPr="006A2F2F">
        <w:rPr>
          <w:rFonts w:cstheme="minorHAnsi"/>
          <w:b/>
          <w:bCs/>
          <w:caps/>
          <w:color w:val="D2DA4D" w:themeColor="background2"/>
          <w:sz w:val="40"/>
          <w:szCs w:val="40"/>
        </w:rPr>
        <w:br/>
      </w:r>
      <w:r w:rsidR="00737DE3" w:rsidRPr="006A2F2F">
        <w:rPr>
          <w:rFonts w:cstheme="minorHAnsi"/>
          <w:color w:val="FFFFFF" w:themeColor="background1"/>
          <w:sz w:val="40"/>
          <w:szCs w:val="40"/>
        </w:rPr>
        <w:t xml:space="preserve">Fachinformatiker für </w:t>
      </w:r>
      <w:r w:rsidR="001F6C07" w:rsidRPr="006A2F2F">
        <w:rPr>
          <w:rFonts w:cstheme="minorHAnsi"/>
          <w:color w:val="FFFFFF" w:themeColor="background1"/>
          <w:sz w:val="40"/>
          <w:szCs w:val="40"/>
        </w:rPr>
        <w:t>Systemintegration</w:t>
      </w:r>
      <w:r w:rsidR="00BB678B" w:rsidRPr="006A2F2F">
        <w:rPr>
          <w:rFonts w:cstheme="minorHAnsi"/>
          <w:color w:val="FFFFFF" w:themeColor="background1"/>
          <w:sz w:val="40"/>
          <w:szCs w:val="40"/>
        </w:rPr>
        <w:t xml:space="preserve">  </w:t>
      </w:r>
    </w:p>
    <w:p w14:paraId="3783E4D4" w14:textId="3442D28D" w:rsidR="001F0EF0" w:rsidRPr="006A2F2F" w:rsidRDefault="001F0EF0" w:rsidP="00C176A6">
      <w:pPr>
        <w:tabs>
          <w:tab w:val="left" w:pos="2268"/>
        </w:tabs>
        <w:spacing w:after="0"/>
        <w:rPr>
          <w:rFonts w:cstheme="minorHAnsi"/>
          <w:b/>
          <w:bCs/>
          <w:color w:val="FFFFFF" w:themeColor="background1"/>
          <w:sz w:val="24"/>
          <w:szCs w:val="24"/>
        </w:rPr>
      </w:pPr>
    </w:p>
    <w:p w14:paraId="2C4BA6A3" w14:textId="1800396D" w:rsidR="001F0EF0" w:rsidRPr="006A2F2F" w:rsidRDefault="001F0EF0" w:rsidP="00C176A6">
      <w:pPr>
        <w:tabs>
          <w:tab w:val="left" w:pos="2268"/>
        </w:tabs>
        <w:spacing w:after="0"/>
        <w:rPr>
          <w:rFonts w:cstheme="minorHAnsi"/>
          <w:b/>
          <w:bCs/>
          <w:color w:val="FFFFFF" w:themeColor="background1"/>
          <w:sz w:val="24"/>
          <w:szCs w:val="24"/>
        </w:rPr>
      </w:pPr>
    </w:p>
    <w:p w14:paraId="75461321" w14:textId="531E8EC1" w:rsidR="001F0EF0" w:rsidRPr="006A2F2F" w:rsidRDefault="001F0EF0" w:rsidP="00C176A6">
      <w:pPr>
        <w:tabs>
          <w:tab w:val="left" w:pos="2268"/>
        </w:tabs>
        <w:spacing w:after="0"/>
        <w:rPr>
          <w:rFonts w:cstheme="minorHAnsi"/>
          <w:b/>
          <w:bCs/>
          <w:color w:val="FFFFFF" w:themeColor="background1"/>
          <w:sz w:val="24"/>
          <w:szCs w:val="24"/>
        </w:rPr>
      </w:pPr>
    </w:p>
    <w:p w14:paraId="05210EC3" w14:textId="56576145" w:rsidR="00893A84" w:rsidRPr="006A2F2F" w:rsidRDefault="007749EA" w:rsidP="00C176A6">
      <w:pPr>
        <w:tabs>
          <w:tab w:val="left" w:pos="2268"/>
        </w:tabs>
        <w:spacing w:after="0"/>
        <w:rPr>
          <w:rFonts w:cstheme="minorHAnsi"/>
          <w:color w:val="FFFFFF" w:themeColor="background1"/>
          <w:sz w:val="24"/>
          <w:szCs w:val="24"/>
        </w:rPr>
      </w:pPr>
      <w:r w:rsidRPr="006A2F2F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08C58D" wp14:editId="493E58EA">
                <wp:simplePos x="0" y="0"/>
                <wp:positionH relativeFrom="margin">
                  <wp:posOffset>-85824</wp:posOffset>
                </wp:positionH>
                <wp:positionV relativeFrom="page">
                  <wp:posOffset>9175713</wp:posOffset>
                </wp:positionV>
                <wp:extent cx="4075430" cy="1277811"/>
                <wp:effectExtent l="0" t="0" r="0" b="0"/>
                <wp:wrapNone/>
                <wp:docPr id="2528468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5430" cy="12778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FE3D60" w14:textId="77777777" w:rsidR="00FE7428" w:rsidRDefault="00FE7428">
                            <w:pPr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332A6132" w14:textId="275B6283" w:rsidR="00117174" w:rsidRPr="006A2F2F" w:rsidRDefault="007749EA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6A2F2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Ersteller:</w:t>
                            </w:r>
                            <w:r w:rsidRPr="006A2F2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6A2F2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="00FE7428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Thomas Hartl</w:t>
                            </w:r>
                            <w:r w:rsidR="00FE7428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6A2F2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  <w:t>Ausbildungsbetrieb:</w:t>
                            </w:r>
                            <w:r w:rsidRPr="006A2F2F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6A2F2F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GEWO Feinmechanik GmbH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08C58D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margin-left:-6.75pt;margin-top:722.5pt;width:320.9pt;height:100.6pt;z-index:251658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" filled="f" stroked="f" strokeweight=".5pt">
                <v:textbox>
                  <w:txbxContent>
                    <w:p w14:paraId="42FE3D60" w14:textId="77777777" w:rsidR="00FE7428" w:rsidRDefault="00FE7428">
                      <w:pPr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332A6132" w14:textId="275B6283" w:rsidR="00117174" w:rsidRPr="006A2F2F" w:rsidRDefault="007749EA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</w:pPr>
                      <w:r w:rsidRPr="006A2F2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Ersteller:</w:t>
                      </w:r>
                      <w:r w:rsidRPr="006A2F2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ab/>
                      </w:r>
                      <w:r w:rsidRPr="006A2F2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ab/>
                      </w:r>
                      <w:r w:rsidR="00FE7428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Thomas Hartl</w:t>
                      </w:r>
                      <w:r w:rsidR="00FE7428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ab/>
                      </w:r>
                      <w:r w:rsidRPr="006A2F2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br/>
                        <w:t>Ausbildungsbetrieb:</w:t>
                      </w:r>
                      <w:r w:rsidRPr="006A2F2F">
                        <w:rPr>
                          <w:rFonts w:cstheme="minorHAnsi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ab/>
                      </w:r>
                      <w:r w:rsidRPr="006A2F2F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GEWO Feinmechanik GmbH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93A84" w:rsidRPr="006A2F2F">
        <w:rPr>
          <w:rFonts w:cstheme="minorHAnsi"/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257781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D4DF91" w14:textId="50AE8742" w:rsidR="00246603" w:rsidRPr="006A2F2F" w:rsidRDefault="007749EA">
          <w:pPr>
            <w:pStyle w:val="Inhaltsverzeichnisberschrift"/>
            <w:rPr>
              <w:rStyle w:val="berschrift1Zchn"/>
              <w:rFonts w:asciiTheme="minorHAnsi" w:hAnsiTheme="minorHAnsi" w:cstheme="minorHAnsi"/>
            </w:rPr>
          </w:pPr>
          <w:r w:rsidRPr="006A2F2F">
            <w:rPr>
              <w:rStyle w:val="berschrift1Zchn"/>
              <w:rFonts w:asciiTheme="minorHAnsi" w:hAnsiTheme="minorHAnsi" w:cstheme="minorHAnsi"/>
            </w:rPr>
            <w:t>Inhaltsverzeichnis</w:t>
          </w:r>
        </w:p>
        <w:p w14:paraId="10E040A8" w14:textId="6C9E54C4" w:rsidR="005D09C8" w:rsidRDefault="007749EA">
          <w:pPr>
            <w:pStyle w:val="Verzeichnis1"/>
            <w:rPr>
              <w:rFonts w:eastAsiaTheme="minorEastAsia"/>
              <w:kern w:val="2"/>
              <w:sz w:val="24"/>
              <w:szCs w:val="24"/>
              <w:lang w:eastAsia="de-DE"/>
              <w14:ligatures w14:val="standardContextual"/>
            </w:rPr>
          </w:pPr>
          <w:r w:rsidRPr="006A2F2F">
            <w:rPr>
              <w:noProof w:val="0"/>
            </w:rPr>
            <w:fldChar w:fldCharType="begin"/>
          </w:r>
          <w:r w:rsidRPr="006A2F2F">
            <w:rPr>
              <w:noProof w:val="0"/>
            </w:rPr>
            <w:instrText xml:space="preserve"> TOC \o "1-3" \h \z \u </w:instrText>
          </w:r>
          <w:r w:rsidRPr="006A2F2F">
            <w:rPr>
              <w:noProof w:val="0"/>
            </w:rPr>
            <w:fldChar w:fldCharType="separate"/>
          </w:r>
          <w:hyperlink w:anchor="_Toc199335423" w:history="1">
            <w:r w:rsidR="005D09C8" w:rsidRPr="00C9390D">
              <w:rPr>
                <w:rStyle w:val="Hyperlink"/>
              </w:rPr>
              <w:t>1 Einleitung</w:t>
            </w:r>
            <w:r w:rsidR="005D09C8">
              <w:rPr>
                <w:webHidden/>
              </w:rPr>
              <w:tab/>
            </w:r>
            <w:r w:rsidR="005D09C8">
              <w:rPr>
                <w:webHidden/>
              </w:rPr>
              <w:fldChar w:fldCharType="begin"/>
            </w:r>
            <w:r w:rsidR="005D09C8">
              <w:rPr>
                <w:webHidden/>
              </w:rPr>
              <w:instrText xml:space="preserve"> PAGEREF _Toc199335423 \h </w:instrText>
            </w:r>
            <w:r w:rsidR="005D09C8">
              <w:rPr>
                <w:webHidden/>
              </w:rPr>
            </w:r>
            <w:r w:rsidR="005D09C8">
              <w:rPr>
                <w:webHidden/>
              </w:rPr>
              <w:fldChar w:fldCharType="separate"/>
            </w:r>
            <w:r w:rsidR="005D09C8">
              <w:rPr>
                <w:webHidden/>
              </w:rPr>
              <w:t>4</w:t>
            </w:r>
            <w:r w:rsidR="005D09C8">
              <w:rPr>
                <w:webHidden/>
              </w:rPr>
              <w:fldChar w:fldCharType="end"/>
            </w:r>
          </w:hyperlink>
        </w:p>
        <w:p w14:paraId="061D1486" w14:textId="2238675C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4" w:history="1">
            <w:r w:rsidR="005D09C8" w:rsidRPr="00C9390D">
              <w:rPr>
                <w:rStyle w:val="Hyperlink"/>
                <w:noProof/>
              </w:rPr>
              <w:t>1.1 Dokumentationshinweis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_Toc199335424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4A90198" w14:textId="6011B68F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5" w:history="1">
            <w:r w:rsidR="005D09C8" w:rsidRPr="00C9390D">
              <w:rPr>
                <w:rStyle w:val="Hyperlink"/>
                <w:noProof/>
              </w:rPr>
              <w:t>1.2 Ausbildungsbetrieb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_Toc199335425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2AEDE71" w14:textId="59D41DE8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6" w:history="1">
            <w:r w:rsidR="005D09C8" w:rsidRPr="00C9390D">
              <w:rPr>
                <w:rStyle w:val="Hyperlink"/>
                <w:noProof/>
              </w:rPr>
              <w:t>1.3 Ziel der Projektarbeit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_Toc199335426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9984DB3" w14:textId="4AC90B47" w:rsidR="005D09C8" w:rsidRDefault="00167B96">
          <w:pPr>
            <w:pStyle w:val="Verzeichnis1"/>
            <w:rPr>
              <w:rFonts w:eastAsiaTheme="minorEastAsia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7" w:history="1">
            <w:r w:rsidR="005D09C8" w:rsidRPr="00C9390D">
              <w:rPr>
                <w:rStyle w:val="Hyperlink"/>
              </w:rPr>
              <w:t>2 Informationsphase</w:t>
            </w:r>
            <w:r w:rsidR="005D09C8">
              <w:rPr>
                <w:webHidden/>
              </w:rPr>
              <w:tab/>
            </w:r>
            <w:r w:rsidR="005D09C8">
              <w:rPr>
                <w:webHidden/>
              </w:rPr>
              <w:fldChar w:fldCharType="begin"/>
            </w:r>
            <w:r w:rsidR="005D09C8">
              <w:rPr>
                <w:webHidden/>
              </w:rPr>
              <w:instrText xml:space="preserve"> PAGEREF _Toc199335427 \h </w:instrText>
            </w:r>
            <w:r w:rsidR="005D09C8">
              <w:rPr>
                <w:webHidden/>
              </w:rPr>
            </w:r>
            <w:r w:rsidR="005D09C8">
              <w:rPr>
                <w:webHidden/>
              </w:rPr>
              <w:fldChar w:fldCharType="separate"/>
            </w:r>
            <w:r w:rsidR="005D09C8">
              <w:rPr>
                <w:webHidden/>
              </w:rPr>
              <w:t>4</w:t>
            </w:r>
            <w:r w:rsidR="005D09C8">
              <w:rPr>
                <w:webHidden/>
              </w:rPr>
              <w:fldChar w:fldCharType="end"/>
            </w:r>
          </w:hyperlink>
        </w:p>
        <w:p w14:paraId="32E98BCB" w14:textId="354A5956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8" w:history="1">
            <w:r w:rsidR="005D09C8" w:rsidRPr="00C9390D">
              <w:rPr>
                <w:rStyle w:val="Hyperlink"/>
                <w:noProof/>
              </w:rPr>
              <w:t>2.1 IST-ANALYSE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_Toc199335428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4A4CB52" w14:textId="2808D7A5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29" w:history="1">
            <w:r w:rsidR="005D09C8" w:rsidRPr="00C9390D">
              <w:rPr>
                <w:rStyle w:val="Hyperlink"/>
                <w:noProof/>
              </w:rPr>
              <w:t>2.2 SOLL-Konzept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_Toc199335429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5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118D88E" w14:textId="46B7B256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0" w:history="1">
            <w:r w:rsidR="005D09C8" w:rsidRPr="00C9390D">
              <w:rPr>
                <w:rStyle w:val="Hyperlink"/>
                <w:noProof/>
              </w:rPr>
              <w:t>2.3 Zeitplanung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_Toc199335430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6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31386D98" w14:textId="2A526BF0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1" w:history="1">
            <w:r w:rsidR="005D09C8" w:rsidRPr="00C9390D">
              <w:rPr>
                <w:rStyle w:val="Hyperlink"/>
                <w:noProof/>
              </w:rPr>
              <w:t>2.4 Kostenaufstellung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_Toc199335431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6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5CD127ED" w14:textId="50F1C134" w:rsidR="005D09C8" w:rsidRDefault="00167B96">
          <w:pPr>
            <w:pStyle w:val="Verzeichnis1"/>
            <w:rPr>
              <w:rFonts w:eastAsiaTheme="minorEastAsia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2" w:history="1">
            <w:r w:rsidR="005D09C8" w:rsidRPr="00C9390D">
              <w:rPr>
                <w:rStyle w:val="Hyperlink"/>
              </w:rPr>
              <w:t>3 Realisierungsphase</w:t>
            </w:r>
            <w:r w:rsidR="005D09C8">
              <w:rPr>
                <w:webHidden/>
              </w:rPr>
              <w:tab/>
            </w:r>
            <w:r w:rsidR="005D09C8">
              <w:rPr>
                <w:webHidden/>
              </w:rPr>
              <w:fldChar w:fldCharType="begin"/>
            </w:r>
            <w:r w:rsidR="005D09C8">
              <w:rPr>
                <w:webHidden/>
              </w:rPr>
              <w:instrText xml:space="preserve"> PAGEREF _Toc199335432 \h </w:instrText>
            </w:r>
            <w:r w:rsidR="005D09C8">
              <w:rPr>
                <w:webHidden/>
              </w:rPr>
            </w:r>
            <w:r w:rsidR="005D09C8">
              <w:rPr>
                <w:webHidden/>
              </w:rPr>
              <w:fldChar w:fldCharType="separate"/>
            </w:r>
            <w:r w:rsidR="005D09C8">
              <w:rPr>
                <w:webHidden/>
              </w:rPr>
              <w:t>7</w:t>
            </w:r>
            <w:r w:rsidR="005D09C8">
              <w:rPr>
                <w:webHidden/>
              </w:rPr>
              <w:fldChar w:fldCharType="end"/>
            </w:r>
          </w:hyperlink>
        </w:p>
        <w:p w14:paraId="5EF58DEB" w14:textId="45B815E2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3" w:history="1">
            <w:r w:rsidR="005D09C8" w:rsidRPr="00C9390D">
              <w:rPr>
                <w:rStyle w:val="Hyperlink"/>
                <w:noProof/>
              </w:rPr>
              <w:t>3.1 Installation von Windows Server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_Toc199335433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7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D52583A" w14:textId="7035B0E6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4" w:history="1">
            <w:r w:rsidR="005D09C8" w:rsidRPr="00C9390D">
              <w:rPr>
                <w:rStyle w:val="Hyperlink"/>
                <w:noProof/>
              </w:rPr>
              <w:t>3.2 Installation des Lizenzservers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_Toc199335434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B0F531B" w14:textId="18439A33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5" w:history="1">
            <w:r w:rsidR="005D09C8" w:rsidRPr="00C9390D">
              <w:rPr>
                <w:rStyle w:val="Hyperlink"/>
                <w:noProof/>
              </w:rPr>
              <w:t>3.2.1 Herunterladen der Server-Dateien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_Toc199335435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5F408D5" w14:textId="1C1F33B5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6" w:history="1">
            <w:r w:rsidR="005D09C8" w:rsidRPr="00C9390D">
              <w:rPr>
                <w:rStyle w:val="Hyperlink"/>
                <w:noProof/>
              </w:rPr>
              <w:t>3.2.2 Ausstellen des Zertifikates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_Toc199335436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7E037492" w14:textId="563E8A62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7" w:history="1">
            <w:r w:rsidR="005D09C8" w:rsidRPr="00C9390D">
              <w:rPr>
                <w:rStyle w:val="Hyperlink"/>
                <w:noProof/>
              </w:rPr>
              <w:t>3.2.3 Anpassen und Ausführen des Installationsskriptes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_Toc199335437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659BF0C9" w14:textId="1FD5DEED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8" w:history="1">
            <w:r w:rsidR="005D09C8" w:rsidRPr="00C9390D">
              <w:rPr>
                <w:rStyle w:val="Hyperlink"/>
                <w:noProof/>
              </w:rPr>
              <w:t>3.3 Einspielen der Lizenz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_Toc199335438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A7130A7" w14:textId="460F25E3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39" w:history="1">
            <w:r w:rsidR="005D09C8" w:rsidRPr="00C9390D">
              <w:rPr>
                <w:rStyle w:val="Hyperlink"/>
                <w:noProof/>
              </w:rPr>
              <w:t>3.4 Erstellung AD-Sicherheitsgruppe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_Toc199335439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9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53644425" w14:textId="79C5CA08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0" w:history="1">
            <w:r w:rsidR="005D09C8" w:rsidRPr="00C9390D">
              <w:rPr>
                <w:rStyle w:val="Hyperlink"/>
                <w:noProof/>
              </w:rPr>
              <w:t>3.5 Erstellung des PowerShell Skripts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_Toc199335440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9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897123D" w14:textId="7E98C54B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1" w:history="1">
            <w:r w:rsidR="005D09C8" w:rsidRPr="00C9390D">
              <w:rPr>
                <w:rStyle w:val="Hyperlink"/>
                <w:noProof/>
              </w:rPr>
              <w:t>3.6 Custom Image anlegen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_Toc199335441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9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66A37CFC" w14:textId="15E0C6D2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2" w:history="1">
            <w:r w:rsidR="005D09C8" w:rsidRPr="00C9390D">
              <w:rPr>
                <w:rStyle w:val="Hyperlink"/>
                <w:noProof/>
              </w:rPr>
              <w:t>3.6.1 Erläuterung und Vorteile des Custom Image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_Toc199335442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9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8FEACAF" w14:textId="0AEF2CCB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3" w:history="1">
            <w:r w:rsidR="005D09C8" w:rsidRPr="00C9390D">
              <w:rPr>
                <w:rStyle w:val="Hyperlink"/>
                <w:noProof/>
              </w:rPr>
              <w:t>3.6.2 Herunterladen der Client-Dateien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_Toc199335443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10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D3386F2" w14:textId="5DD6489C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4" w:history="1">
            <w:r w:rsidR="005D09C8" w:rsidRPr="00C9390D">
              <w:rPr>
                <w:rStyle w:val="Hyperlink"/>
                <w:noProof/>
              </w:rPr>
              <w:t>3.6.3 Konfigurieren und Exportieren des Images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_Toc199335444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10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CCCD5CB" w14:textId="1676AA9F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5" w:history="1">
            <w:r w:rsidR="005D09C8" w:rsidRPr="00C9390D">
              <w:rPr>
                <w:rStyle w:val="Hyperlink"/>
                <w:noProof/>
              </w:rPr>
              <w:t>3.7 Installationsimage testen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_Toc199335445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10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6932AB74" w14:textId="4E990425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6" w:history="1">
            <w:r w:rsidR="005D09C8" w:rsidRPr="00C9390D">
              <w:rPr>
                <w:rStyle w:val="Hyperlink"/>
                <w:noProof/>
              </w:rPr>
              <w:t>3.8 Erstellung des Stempels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_Toc199335446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11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57E871C2" w14:textId="5F873E1F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7" w:history="1">
            <w:r w:rsidR="005D09C8" w:rsidRPr="00C9390D">
              <w:rPr>
                <w:rStyle w:val="Hyperlink"/>
                <w:noProof/>
              </w:rPr>
              <w:t>3.9 Software in Baramundi anlegen und auf Client Geräten installieren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_Toc199335447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11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B60F98B" w14:textId="055119D9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8" w:history="1">
            <w:r w:rsidR="005D09C8" w:rsidRPr="00C9390D">
              <w:rPr>
                <w:rStyle w:val="Hyperlink"/>
                <w:noProof/>
              </w:rPr>
              <w:t>3.9.1 Aufbau von baramundi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_Toc199335448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11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25209B6" w14:textId="12D9A595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49" w:history="1">
            <w:r w:rsidR="005D09C8" w:rsidRPr="00C9390D">
              <w:rPr>
                <w:rStyle w:val="Hyperlink"/>
                <w:noProof/>
              </w:rPr>
              <w:t>3.9.2 Dateien ablegen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_Toc199335449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11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04B5825" w14:textId="7508C5F8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0" w:history="1">
            <w:r w:rsidR="005D09C8" w:rsidRPr="00C9390D">
              <w:rPr>
                <w:rStyle w:val="Hyperlink"/>
                <w:noProof/>
              </w:rPr>
              <w:t>3.9.3 Software anlegen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_Toc199335450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12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258152CB" w14:textId="2B5DE463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1" w:history="1">
            <w:r w:rsidR="005D09C8" w:rsidRPr="00C9390D">
              <w:rPr>
                <w:rStyle w:val="Hyperlink"/>
                <w:noProof/>
              </w:rPr>
              <w:t>3.9.4 Job anlegen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_Toc199335451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12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6D51F6EE" w14:textId="18F792EE" w:rsidR="005D09C8" w:rsidRDefault="00167B96">
          <w:pPr>
            <w:pStyle w:val="Verzeichnis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2" w:history="1">
            <w:r w:rsidR="005D09C8" w:rsidRPr="00C9390D">
              <w:rPr>
                <w:rStyle w:val="Hyperlink"/>
                <w:noProof/>
              </w:rPr>
              <w:t>3.9.5 Softwareerkennungsregel anlegen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_Toc199335452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12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7C7B09B5" w14:textId="046063EA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3" w:history="1">
            <w:r w:rsidR="005D09C8" w:rsidRPr="00C9390D">
              <w:rPr>
                <w:rStyle w:val="Hyperlink"/>
                <w:noProof/>
              </w:rPr>
              <w:t>3.10 Testphase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_Toc199335453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12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173071B2" w14:textId="223E0C0D" w:rsidR="005D09C8" w:rsidRDefault="00167B96">
          <w:pPr>
            <w:pStyle w:val="Verzeichnis1"/>
            <w:rPr>
              <w:rFonts w:eastAsiaTheme="minorEastAsia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4" w:history="1">
            <w:r w:rsidR="005D09C8" w:rsidRPr="00C9390D">
              <w:rPr>
                <w:rStyle w:val="Hyperlink"/>
              </w:rPr>
              <w:t>4 Projektabschluss</w:t>
            </w:r>
            <w:r w:rsidR="005D09C8">
              <w:rPr>
                <w:webHidden/>
              </w:rPr>
              <w:tab/>
            </w:r>
            <w:r w:rsidR="005D09C8">
              <w:rPr>
                <w:webHidden/>
              </w:rPr>
              <w:fldChar w:fldCharType="begin"/>
            </w:r>
            <w:r w:rsidR="005D09C8">
              <w:rPr>
                <w:webHidden/>
              </w:rPr>
              <w:instrText xml:space="preserve"> PAGEREF _Toc199335454 \h </w:instrText>
            </w:r>
            <w:r w:rsidR="005D09C8">
              <w:rPr>
                <w:webHidden/>
              </w:rPr>
            </w:r>
            <w:r w:rsidR="005D09C8">
              <w:rPr>
                <w:webHidden/>
              </w:rPr>
              <w:fldChar w:fldCharType="separate"/>
            </w:r>
            <w:r w:rsidR="005D09C8">
              <w:rPr>
                <w:webHidden/>
              </w:rPr>
              <w:t>13</w:t>
            </w:r>
            <w:r w:rsidR="005D09C8">
              <w:rPr>
                <w:webHidden/>
              </w:rPr>
              <w:fldChar w:fldCharType="end"/>
            </w:r>
          </w:hyperlink>
        </w:p>
        <w:p w14:paraId="388686C4" w14:textId="32C80933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5" w:history="1">
            <w:r w:rsidR="005D09C8" w:rsidRPr="00C9390D">
              <w:rPr>
                <w:rStyle w:val="Hyperlink"/>
                <w:noProof/>
              </w:rPr>
              <w:t>4.1 Erstellung der Endanwender Schulung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_Toc199335455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13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1BECE386" w14:textId="3044FAAB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6" w:history="1">
            <w:r w:rsidR="005D09C8" w:rsidRPr="00C9390D">
              <w:rPr>
                <w:rStyle w:val="Hyperlink"/>
                <w:noProof/>
              </w:rPr>
              <w:t>4.2 Soll- und Ist-Vergleich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_Toc199335456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13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69E148BE" w14:textId="680B38F7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7" w:history="1">
            <w:r w:rsidR="005D09C8" w:rsidRPr="00C9390D">
              <w:rPr>
                <w:rStyle w:val="Hyperlink"/>
                <w:noProof/>
              </w:rPr>
              <w:t>4.3 Zeitziel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_Toc199335457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13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02B0A2A7" w14:textId="5120B33C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8" w:history="1">
            <w:r w:rsidR="005D09C8" w:rsidRPr="00C9390D">
              <w:rPr>
                <w:rStyle w:val="Hyperlink"/>
                <w:noProof/>
              </w:rPr>
              <w:t>4.4 Projektübergabe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_Toc199335458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4D5C9D49" w14:textId="1550847D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59" w:history="1">
            <w:r w:rsidR="005D09C8" w:rsidRPr="00C9390D">
              <w:rPr>
                <w:rStyle w:val="Hyperlink"/>
                <w:noProof/>
              </w:rPr>
              <w:t>4.5 Fazit und Zukunftsausblick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_Toc199335459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14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750AD156" w14:textId="6AEBAFA0" w:rsidR="005D09C8" w:rsidRDefault="00167B96">
          <w:pPr>
            <w:pStyle w:val="Verzeichnis1"/>
            <w:rPr>
              <w:rFonts w:eastAsiaTheme="minorEastAsia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60" w:history="1">
            <w:r w:rsidR="005D09C8" w:rsidRPr="00C9390D">
              <w:rPr>
                <w:rStyle w:val="Hyperlink"/>
              </w:rPr>
              <w:t>5 Anhang</w:t>
            </w:r>
            <w:r w:rsidR="005D09C8">
              <w:rPr>
                <w:webHidden/>
              </w:rPr>
              <w:tab/>
            </w:r>
            <w:r w:rsidR="005D09C8">
              <w:rPr>
                <w:webHidden/>
              </w:rPr>
              <w:fldChar w:fldCharType="begin"/>
            </w:r>
            <w:r w:rsidR="005D09C8">
              <w:rPr>
                <w:webHidden/>
              </w:rPr>
              <w:instrText xml:space="preserve"> PAGEREF _Toc199335460 \h </w:instrText>
            </w:r>
            <w:r w:rsidR="005D09C8">
              <w:rPr>
                <w:webHidden/>
              </w:rPr>
            </w:r>
            <w:r w:rsidR="005D09C8">
              <w:rPr>
                <w:webHidden/>
              </w:rPr>
              <w:fldChar w:fldCharType="separate"/>
            </w:r>
            <w:r w:rsidR="005D09C8">
              <w:rPr>
                <w:webHidden/>
              </w:rPr>
              <w:t>15</w:t>
            </w:r>
            <w:r w:rsidR="005D09C8">
              <w:rPr>
                <w:webHidden/>
              </w:rPr>
              <w:fldChar w:fldCharType="end"/>
            </w:r>
          </w:hyperlink>
        </w:p>
        <w:p w14:paraId="3B0DBC97" w14:textId="6FD0404A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61" w:history="1">
            <w:r w:rsidR="005D09C8" w:rsidRPr="00C9390D">
              <w:rPr>
                <w:rStyle w:val="Hyperlink"/>
                <w:noProof/>
              </w:rPr>
              <w:t>5.1 Glossar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_Toc199335461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15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1908B983" w14:textId="7C84A259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62" w:history="1">
            <w:r w:rsidR="005D09C8" w:rsidRPr="00C9390D">
              <w:rPr>
                <w:rStyle w:val="Hyperlink"/>
                <w:noProof/>
              </w:rPr>
              <w:t>5.2 Screenshots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_Toc199335462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15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7EC18318" w14:textId="1CAE1D01" w:rsidR="005D09C8" w:rsidRDefault="00167B96">
          <w:pPr>
            <w:pStyle w:val="Verzeichnis2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99335463" w:history="1">
            <w:r w:rsidR="005D09C8" w:rsidRPr="00C9390D">
              <w:rPr>
                <w:rStyle w:val="Hyperlink"/>
                <w:noProof/>
              </w:rPr>
              <w:t>5.3 Quellen</w:t>
            </w:r>
            <w:r w:rsidR="005D09C8">
              <w:rPr>
                <w:noProof/>
                <w:webHidden/>
              </w:rPr>
              <w:tab/>
            </w:r>
            <w:r w:rsidR="005D09C8">
              <w:rPr>
                <w:noProof/>
                <w:webHidden/>
              </w:rPr>
              <w:fldChar w:fldCharType="begin"/>
            </w:r>
            <w:r w:rsidR="005D09C8">
              <w:rPr>
                <w:noProof/>
                <w:webHidden/>
              </w:rPr>
              <w:instrText xml:space="preserve"> PAGEREF _Toc199335463 \h </w:instrText>
            </w:r>
            <w:r w:rsidR="005D09C8">
              <w:rPr>
                <w:noProof/>
                <w:webHidden/>
              </w:rPr>
            </w:r>
            <w:r w:rsidR="005D09C8">
              <w:rPr>
                <w:noProof/>
                <w:webHidden/>
              </w:rPr>
              <w:fldChar w:fldCharType="separate"/>
            </w:r>
            <w:r w:rsidR="005D09C8">
              <w:rPr>
                <w:noProof/>
                <w:webHidden/>
              </w:rPr>
              <w:t>18</w:t>
            </w:r>
            <w:r w:rsidR="005D09C8">
              <w:rPr>
                <w:noProof/>
                <w:webHidden/>
              </w:rPr>
              <w:fldChar w:fldCharType="end"/>
            </w:r>
          </w:hyperlink>
        </w:p>
        <w:p w14:paraId="30266BDB" w14:textId="60CF2BE0" w:rsidR="00246603" w:rsidRPr="006A2F2F" w:rsidRDefault="007749EA">
          <w:r w:rsidRPr="006A2F2F">
            <w:rPr>
              <w:b/>
              <w:bCs/>
            </w:rPr>
            <w:fldChar w:fldCharType="end"/>
          </w:r>
        </w:p>
      </w:sdtContent>
    </w:sdt>
    <w:p w14:paraId="7A8958B4" w14:textId="77777777" w:rsidR="00246603" w:rsidRPr="006A2F2F" w:rsidRDefault="00246603"/>
    <w:p w14:paraId="14F61C8E" w14:textId="77777777" w:rsidR="001F0EF0" w:rsidRPr="006A2F2F" w:rsidRDefault="007749EA">
      <w:pPr>
        <w:spacing w:after="160"/>
        <w:rPr>
          <w:rFonts w:ascii="Calibri" w:eastAsiaTheme="majorEastAsia" w:hAnsi="Calibri" w:cstheme="majorBidi"/>
          <w:b/>
          <w:caps/>
          <w:color w:val="003B5E" w:themeColor="accent1" w:themeShade="BF"/>
          <w:sz w:val="26"/>
          <w:szCs w:val="26"/>
        </w:rPr>
      </w:pPr>
      <w:r w:rsidRPr="006A2F2F">
        <w:br w:type="page"/>
      </w:r>
    </w:p>
    <w:p w14:paraId="3AE08FE2" w14:textId="1C58C7CF" w:rsidR="001F0EF0" w:rsidRPr="006A2F2F" w:rsidRDefault="007749EA" w:rsidP="00902920">
      <w:pPr>
        <w:pStyle w:val="berschrift1"/>
      </w:pPr>
      <w:bookmarkStart w:id="0" w:name="_Toc169607093"/>
      <w:bookmarkStart w:id="1" w:name="_Toc199335423"/>
      <w:r w:rsidRPr="006A2F2F">
        <w:lastRenderedPageBreak/>
        <w:t>1 Einleitung</w:t>
      </w:r>
      <w:bookmarkEnd w:id="0"/>
      <w:bookmarkEnd w:id="1"/>
    </w:p>
    <w:p w14:paraId="7EF81FF8" w14:textId="2B2BD6B8" w:rsidR="00B23C47" w:rsidRPr="006A2F2F" w:rsidRDefault="00B23C47" w:rsidP="00B23C47">
      <w:pPr>
        <w:pStyle w:val="berschrift2"/>
      </w:pPr>
      <w:bookmarkStart w:id="2" w:name="_Toc199335424"/>
      <w:bookmarkStart w:id="3" w:name="_Toc169607095"/>
      <w:r w:rsidRPr="006A2F2F">
        <w:t>1.1 Dokumentationshinweis</w:t>
      </w:r>
      <w:bookmarkEnd w:id="2"/>
    </w:p>
    <w:p w14:paraId="3D8ABB10" w14:textId="1A21F686" w:rsidR="00AB3F38" w:rsidRPr="006A2F2F" w:rsidRDefault="00BE73FD" w:rsidP="001F0EF0">
      <w:r w:rsidRPr="006A2F2F">
        <w:t xml:space="preserve">Diese Dokumentation wurde im Rahmen der </w:t>
      </w:r>
      <w:r w:rsidR="00FE7428">
        <w:t>schulischen</w:t>
      </w:r>
      <w:r w:rsidRPr="006A2F2F">
        <w:t xml:space="preserve"> Projektarbeit zur Berufsausbildung zum Fachinformatiker für Systemintegration erstellt und wurde selbst- und vollständig von dem Auszubildenden </w:t>
      </w:r>
      <w:r w:rsidR="00FE7428">
        <w:t>Thomas Hartl</w:t>
      </w:r>
      <w:r w:rsidRPr="006A2F2F">
        <w:t xml:space="preserve"> verfasst.</w:t>
      </w:r>
    </w:p>
    <w:p w14:paraId="4F719493" w14:textId="1ACFDEB6" w:rsidR="009F7478" w:rsidRPr="006A2F2F" w:rsidRDefault="004301AB" w:rsidP="00C93715">
      <w:pPr>
        <w:pStyle w:val="berschrift2"/>
        <w:rPr>
          <w:rStyle w:val="berschrift2Zchn"/>
          <w:b/>
          <w:caps/>
        </w:rPr>
      </w:pPr>
      <w:bookmarkStart w:id="4" w:name="_Toc199335425"/>
      <w:bookmarkEnd w:id="3"/>
      <w:r w:rsidRPr="006A2F2F">
        <w:rPr>
          <w:rStyle w:val="berschrift2Zchn"/>
          <w:b/>
          <w:caps/>
        </w:rPr>
        <w:t>1.2 Ausbildungsbetrieb</w:t>
      </w:r>
      <w:bookmarkEnd w:id="4"/>
    </w:p>
    <w:p w14:paraId="4559F617" w14:textId="1CB9EC4B" w:rsidR="00880500" w:rsidRPr="00880500" w:rsidRDefault="005D1390" w:rsidP="00880500">
      <w:pPr>
        <w:spacing w:after="0"/>
        <w:rPr>
          <w:rFonts w:ascii="Calibri" w:eastAsiaTheme="majorEastAsia" w:hAnsi="Calibri" w:cstheme="majorBidi"/>
          <w:b/>
          <w:caps/>
          <w:color w:val="00507E" w:themeColor="text2"/>
          <w:sz w:val="26"/>
          <w:szCs w:val="26"/>
        </w:rPr>
      </w:pPr>
      <w:r w:rsidRPr="006A2F2F">
        <w:t>Die Firma GEWO Feinmechanik GmbH</w:t>
      </w:r>
      <w:r w:rsidR="00FE7428">
        <w:t xml:space="preserve"> &amp; Co. KG</w:t>
      </w:r>
      <w:r w:rsidRPr="006A2F2F">
        <w:t xml:space="preserve"> (kurz GEWO) ist ein familiengeführtes Unternehmen, welches auf Metallverarbeitung und Präzisionstechnik spezialisiert ist. Der Betrieb beschäftigt derzeit über 7</w:t>
      </w:r>
      <w:r w:rsidR="00690A5B" w:rsidRPr="006A2F2F">
        <w:t>5</w:t>
      </w:r>
      <w:r w:rsidRPr="006A2F2F">
        <w:t>0 Mitarbeiter im Gemeindeteil Hörlkofen und erreichte im letzten Geschäftsjahr einen Jahresumsatz von 180 Millionen Euro.</w:t>
      </w:r>
      <w:bookmarkStart w:id="5" w:name="_Toc169607096"/>
      <w:bookmarkStart w:id="6" w:name="_Toc199335426"/>
    </w:p>
    <w:p w14:paraId="518FBACA" w14:textId="23AABC03" w:rsidR="001F0EF0" w:rsidRDefault="007749EA" w:rsidP="00A82CC3">
      <w:pPr>
        <w:pStyle w:val="berschrift2"/>
      </w:pPr>
      <w:r w:rsidRPr="006A2F2F">
        <w:t>1.3 Ziel der Projektarbeit</w:t>
      </w:r>
      <w:bookmarkEnd w:id="5"/>
      <w:bookmarkEnd w:id="6"/>
    </w:p>
    <w:p w14:paraId="67FB837F" w14:textId="14DDEBF4" w:rsidR="00880500" w:rsidRPr="00880500" w:rsidRDefault="00880500" w:rsidP="00880500">
      <w:pPr>
        <w:spacing w:after="160"/>
      </w:pPr>
      <w:r>
        <w:rPr>
          <w:color w:val="000000"/>
        </w:rPr>
        <w:t xml:space="preserve">Das Projekt zielt darauf ab, auf der bestehenden Heimserver-Infrastruktur eine vollständige, extern erreichbare Medienstreaming-Umgebung aufzubauen. Als Medienserver-Software wird </w:t>
      </w:r>
      <w:proofErr w:type="spellStart"/>
      <w:r>
        <w:rPr>
          <w:color w:val="000000"/>
        </w:rPr>
        <w:t>Jellyfin</w:t>
      </w:r>
      <w:proofErr w:type="spellEnd"/>
      <w:r>
        <w:rPr>
          <w:color w:val="000000"/>
        </w:rPr>
        <w:t xml:space="preserve"> eingesetzt, welche über </w:t>
      </w:r>
      <w:proofErr w:type="spellStart"/>
      <w:r>
        <w:rPr>
          <w:color w:val="000000"/>
        </w:rPr>
        <w:t>Active</w:t>
      </w:r>
      <w:proofErr w:type="spellEnd"/>
      <w:r>
        <w:rPr>
          <w:color w:val="000000"/>
        </w:rPr>
        <w:t xml:space="preserve"> Directory Benutzer (LDAP) verwaltet wird. Der externe Zugriff wird durch das VPN-Tool </w:t>
      </w:r>
      <w:proofErr w:type="spellStart"/>
      <w:r>
        <w:rPr>
          <w:color w:val="000000"/>
        </w:rPr>
        <w:t>Tailscale</w:t>
      </w:r>
      <w:proofErr w:type="spellEnd"/>
      <w:r>
        <w:rPr>
          <w:color w:val="000000"/>
        </w:rPr>
        <w:t xml:space="preserve"> abgesichert. Die gesamte Lösung läuft virtualisiert auf </w:t>
      </w:r>
      <w:proofErr w:type="spellStart"/>
      <w:r>
        <w:rPr>
          <w:color w:val="000000"/>
        </w:rPr>
        <w:t>Proxmox</w:t>
      </w:r>
      <w:proofErr w:type="spellEnd"/>
      <w:r>
        <w:rPr>
          <w:color w:val="000000"/>
        </w:rPr>
        <w:t xml:space="preserve"> VE.</w:t>
      </w:r>
    </w:p>
    <w:p w14:paraId="78458C37" w14:textId="69ADB9D8" w:rsidR="001F0EF0" w:rsidRDefault="007749EA" w:rsidP="001B2D64">
      <w:pPr>
        <w:pStyle w:val="berschrift1"/>
      </w:pPr>
      <w:bookmarkStart w:id="7" w:name="_Toc199335427"/>
      <w:r w:rsidRPr="006A2F2F">
        <w:t xml:space="preserve">2 </w:t>
      </w:r>
      <w:bookmarkStart w:id="8" w:name="_Toc169607097"/>
      <w:r w:rsidRPr="006A2F2F">
        <w:t>Informationsphase</w:t>
      </w:r>
      <w:bookmarkEnd w:id="7"/>
      <w:bookmarkEnd w:id="8"/>
    </w:p>
    <w:p w14:paraId="1E863548" w14:textId="23CC7E69" w:rsidR="00880500" w:rsidRPr="00880500" w:rsidRDefault="00880500" w:rsidP="00880500">
      <w:pPr>
        <w:spacing w:after="160"/>
      </w:pPr>
      <w:r>
        <w:rPr>
          <w:color w:val="000000"/>
        </w:rPr>
        <w:t xml:space="preserve">Nach dem Einholen von Informationen über die Thematik wurde eine IST-Analyse erstellt, welche den aktuellen Stand der Heimserver-Umgebung beschreibt. Anhand der IST-Analyse wird dann das </w:t>
      </w:r>
      <w:r>
        <w:rPr>
          <w:color w:val="000000"/>
        </w:rPr>
        <w:br/>
        <w:t>SOLL-Konzept erarbeitet, das den Anforderungen des Projekts entspricht.</w:t>
      </w:r>
    </w:p>
    <w:p w14:paraId="41735AE4" w14:textId="77777777" w:rsidR="009F2C29" w:rsidRDefault="009F2C29" w:rsidP="009F2C29">
      <w:pPr>
        <w:pStyle w:val="berschrift2"/>
      </w:pPr>
      <w:bookmarkStart w:id="9" w:name="_Toc199335429"/>
      <w:r>
        <w:t>2.1 IST-Analyse</w:t>
      </w:r>
    </w:p>
    <w:p w14:paraId="0E594EB7" w14:textId="0BA33B34" w:rsidR="00880500" w:rsidRDefault="009F2C29" w:rsidP="009F2C29">
      <w:r>
        <w:t xml:space="preserve">In der bestehenden Heimserver-Umgebung ist bereits eine virtualisierte Infrastruktur vorhanden. Als Hypervisor wird Proxmox VE eingesetzt. Auf diesem Server laufen mehrere virtuelle Maschinen, darunter ein Active Directory Domänencontroller sowie ein TrueNAS-Server zur zentralen Datenspeicherung. Die Benutzerverwaltung erfolgt über eine bestehende </w:t>
      </w:r>
      <w:proofErr w:type="spellStart"/>
      <w:r>
        <w:t>Active</w:t>
      </w:r>
      <w:proofErr w:type="spellEnd"/>
      <w:r>
        <w:t xml:space="preserve"> Directory Umgebung.</w:t>
      </w:r>
      <w:r w:rsidR="00CE0A6F">
        <w:t xml:space="preserve"> </w:t>
      </w:r>
      <w:r>
        <w:t>Medien wie Filme und Serien werden derzeit auf einem vorhandenen SMB-Share gespeichert. Dieser Share dient primär als allgemeine Datenablage und ist nicht speziell für Medienstreaming ausgelegt. Eine getrennte oder strukturierte Ablage ausschließlich für Mediendaten besteht nicht.</w:t>
      </w:r>
      <w:r w:rsidR="00CE0A6F">
        <w:t xml:space="preserve"> </w:t>
      </w:r>
      <w:r>
        <w:t>Der Zugriff auf die gespeicherten Medien ist ausschließlich innerhalb des lokalen Netzwerks über SMB-Freigaben möglich. Die Dateien müssen auf den jeweiligen Endgeräten manuell geöffnet und mit einer geeigneten Software wiedergegeben werden.</w:t>
      </w:r>
      <w:r w:rsidR="00CE0A6F">
        <w:t xml:space="preserve"> </w:t>
      </w:r>
      <w:r>
        <w:t>Ein direkter Zugriff über Smart-TVs oder andere streamingfähige Endgeräte ist nicht möglich, da keine dedizierte Medienserver-Software vorhanden ist. Ebenso fehlt eine zentrale Oberfläche zur übersichtlichen Darstellung, Verwaltung oder Kategorisierung der Medieninhalte.</w:t>
      </w:r>
      <w:r w:rsidR="00CE0A6F">
        <w:t xml:space="preserve"> </w:t>
      </w:r>
      <w:r>
        <w:t>Eine automatische Anpassung der Videoqualität an unterschiedliche Endgeräte oder verfügbare Netzwerkbandbreiten erfolgt nicht.</w:t>
      </w:r>
      <w:r w:rsidR="00CE0A6F">
        <w:t xml:space="preserve"> </w:t>
      </w:r>
      <w:r>
        <w:t>Darüber hinaus besteht aktuell keine Möglichkeit, außerhalb des lokalen Netzwerks auf die gespeicherten Medien zuzugreifen, da keine VPN-Verbindung oder andere abgesicherte Zugriffsmöglichkeit eingerichtet ist.</w:t>
      </w:r>
    </w:p>
    <w:p w14:paraId="2B879671" w14:textId="299102F3" w:rsidR="009F2C29" w:rsidRDefault="00880500" w:rsidP="00880500">
      <w:pPr>
        <w:spacing w:after="160"/>
      </w:pPr>
      <w:r>
        <w:br w:type="page"/>
      </w:r>
    </w:p>
    <w:p w14:paraId="66EBD86D" w14:textId="74E19D37" w:rsidR="0091701A" w:rsidRPr="006A2F2F" w:rsidRDefault="0091701A" w:rsidP="009F2C29">
      <w:pPr>
        <w:pStyle w:val="berschrift2"/>
      </w:pPr>
      <w:r w:rsidRPr="006A2F2F">
        <w:lastRenderedPageBreak/>
        <w:t>2.2 SOLL-Konzept</w:t>
      </w:r>
      <w:bookmarkEnd w:id="9"/>
    </w:p>
    <w:p w14:paraId="7A51B7DD" w14:textId="76A3AD46" w:rsidR="00E57490" w:rsidRPr="00880500" w:rsidRDefault="00880500" w:rsidP="00880500">
      <w:pPr>
        <w:spacing w:after="160"/>
      </w:pPr>
      <w:r>
        <w:t xml:space="preserve">Im Zuge des Projekts soll auf der bestehenden </w:t>
      </w:r>
      <w:proofErr w:type="spellStart"/>
      <w:r>
        <w:t>Proxmox</w:t>
      </w:r>
      <w:proofErr w:type="spellEnd"/>
      <w:r>
        <w:t xml:space="preserve">-Infrastruktur eine dedizierte Medienserver-Lösung implementiert werden. Als Software wird </w:t>
      </w:r>
      <w:proofErr w:type="spellStart"/>
      <w:r>
        <w:t>Jellyfin</w:t>
      </w:r>
      <w:proofErr w:type="spellEnd"/>
      <w:r>
        <w:t xml:space="preserve"> eingesetzt, da es sich um eine quelloffene, kostenfreie Plattform handelt, die alle Anforderungen an ein zentrales Medienstreaming-System erfüllt. Es sollen zwei neue virtuelle Maschinen auf Basis von Ubuntu 24.04 LTS erstellt werden: eine für den </w:t>
      </w:r>
      <w:proofErr w:type="spellStart"/>
      <w:r>
        <w:t>Jellyfin</w:t>
      </w:r>
      <w:proofErr w:type="spellEnd"/>
      <w:r>
        <w:t xml:space="preserve">-Dienst und eine für den VPN-Dienst </w:t>
      </w:r>
      <w:proofErr w:type="spellStart"/>
      <w:r>
        <w:t>Tailscale</w:t>
      </w:r>
      <w:proofErr w:type="spellEnd"/>
      <w:r>
        <w:t xml:space="preserve">. Die Benutzerverwaltung von </w:t>
      </w:r>
      <w:proofErr w:type="spellStart"/>
      <w:r>
        <w:t>Jellyfin</w:t>
      </w:r>
      <w:proofErr w:type="spellEnd"/>
      <w:r>
        <w:t xml:space="preserve"> soll über das bestehende </w:t>
      </w:r>
      <w:proofErr w:type="spellStart"/>
      <w:r>
        <w:t>Active</w:t>
      </w:r>
      <w:proofErr w:type="spellEnd"/>
      <w:r>
        <w:t xml:space="preserve"> Directory per LDAP-Anbindung erfolgen, sodass keine separaten Benutzerkonten verwaltet werden müssen. Für die Mediendaten soll ein dedizierter SMB-Share auf </w:t>
      </w:r>
      <w:proofErr w:type="spellStart"/>
      <w:r>
        <w:t>TrueNAS</w:t>
      </w:r>
      <w:proofErr w:type="spellEnd"/>
      <w:r>
        <w:t xml:space="preserve"> erstellt werden, der per ACL nur für berechtigte AD-Gruppen zugänglich ist. Eine dedizierte GPU soll per PCI-</w:t>
      </w:r>
      <w:proofErr w:type="spellStart"/>
      <w:r>
        <w:t>Passthrough</w:t>
      </w:r>
      <w:proofErr w:type="spellEnd"/>
      <w:r>
        <w:t xml:space="preserve"> der </w:t>
      </w:r>
      <w:proofErr w:type="spellStart"/>
      <w:r>
        <w:t>Jellyfin</w:t>
      </w:r>
      <w:proofErr w:type="spellEnd"/>
      <w:r>
        <w:t xml:space="preserve">-VM zugewiesen werden, um eine hardwarebeschleunigte Transcodierung zu ermöglichen. Dadurch können auch Clients mit schwächerer Hardware Medien in unterschiedlichen Qualitätsstufen streamen, ohne den Server-Prozessor zu belasten. Der Fernzugriff auf den Medienserver soll über </w:t>
      </w:r>
      <w:proofErr w:type="spellStart"/>
      <w:r>
        <w:t>Tailscale</w:t>
      </w:r>
      <w:proofErr w:type="spellEnd"/>
      <w:r>
        <w:t xml:space="preserve"> realisiert werden, welches auf </w:t>
      </w:r>
      <w:proofErr w:type="spellStart"/>
      <w:r>
        <w:t>WireGuard</w:t>
      </w:r>
      <w:proofErr w:type="spellEnd"/>
      <w:r>
        <w:t xml:space="preserve"> basiert und eine Ende-zu-Ende-verschlüsselte VPN-Verbindung bereitstellt, ohne dass eine Portweiterleitung im Router notwendig ist. Alle VMs sollen nach der Installation durch Systemhärtungsmaßnahmen abgesichert werden. Zusätzlich werden automatisierte Backups in </w:t>
      </w:r>
      <w:proofErr w:type="spellStart"/>
      <w:r>
        <w:t>Proxmox</w:t>
      </w:r>
      <w:proofErr w:type="spellEnd"/>
      <w:r>
        <w:t xml:space="preserve"> eingerichtet, um die Wiederherstellbarkeit der Dienste sicherzustellen.</w:t>
      </w:r>
      <w:r w:rsidR="00E57490" w:rsidRPr="006A2F2F">
        <w:br w:type="page"/>
      </w:r>
    </w:p>
    <w:p w14:paraId="5723C4C5" w14:textId="244EB3BA" w:rsidR="0091701A" w:rsidRPr="006A2F2F" w:rsidRDefault="0091701A" w:rsidP="0091701A">
      <w:pPr>
        <w:pStyle w:val="berschrift2"/>
      </w:pPr>
      <w:bookmarkStart w:id="10" w:name="_Toc199335430"/>
      <w:r w:rsidRPr="006A2F2F">
        <w:lastRenderedPageBreak/>
        <w:t>2.3 Zeitpl</w:t>
      </w:r>
      <w:r w:rsidR="00590474" w:rsidRPr="006A2F2F">
        <w:t>anung</w:t>
      </w:r>
      <w:bookmarkEnd w:id="10"/>
    </w:p>
    <w:tbl>
      <w:tblPr>
        <w:tblStyle w:val="Tabellenraster"/>
        <w:tblW w:w="5000" w:type="pct"/>
        <w:tblLayout w:type="fixed"/>
        <w:tblLook w:val="04A0" w:firstRow="1" w:lastRow="0" w:firstColumn="1" w:lastColumn="0" w:noHBand="0" w:noVBand="1"/>
      </w:tblPr>
      <w:tblGrid>
        <w:gridCol w:w="7253"/>
        <w:gridCol w:w="2375"/>
      </w:tblGrid>
      <w:tr w:rsidR="00A315F6" w:rsidRPr="006A2F2F" w14:paraId="06B065B6" w14:textId="77777777" w:rsidTr="00FA568D">
        <w:trPr>
          <w:trHeight w:hRule="exact" w:val="284"/>
        </w:trPr>
        <w:tc>
          <w:tcPr>
            <w:tcW w:w="7253" w:type="dxa"/>
          </w:tcPr>
          <w:p w14:paraId="25C51BC3" w14:textId="4B959300" w:rsidR="00A315F6" w:rsidRPr="006A2F2F" w:rsidRDefault="00A315F6" w:rsidP="00A315F6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Phasen</w:t>
            </w:r>
          </w:p>
        </w:tc>
        <w:tc>
          <w:tcPr>
            <w:tcW w:w="2375" w:type="dxa"/>
          </w:tcPr>
          <w:p w14:paraId="15C6CCED" w14:textId="3B07107B" w:rsidR="00A315F6" w:rsidRPr="006A2F2F" w:rsidRDefault="00A315F6" w:rsidP="00A315F6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Stunden</w:t>
            </w:r>
          </w:p>
        </w:tc>
      </w:tr>
      <w:tr w:rsidR="00A315F6" w:rsidRPr="006A2F2F" w14:paraId="1D36868B" w14:textId="77777777" w:rsidTr="00FA568D">
        <w:trPr>
          <w:trHeight w:hRule="exact" w:val="284"/>
        </w:trPr>
        <w:tc>
          <w:tcPr>
            <w:tcW w:w="7253" w:type="dxa"/>
          </w:tcPr>
          <w:p w14:paraId="383AA0C7" w14:textId="656211CC" w:rsidR="00A315F6" w:rsidRPr="006A2F2F" w:rsidRDefault="002B0DBF" w:rsidP="002B0DBF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 xml:space="preserve">1. </w:t>
            </w:r>
            <w:r w:rsidR="004F69B6" w:rsidRPr="006A2F2F">
              <w:rPr>
                <w:b/>
                <w:bCs/>
              </w:rPr>
              <w:t>Projektplanungsphase</w:t>
            </w:r>
          </w:p>
        </w:tc>
        <w:tc>
          <w:tcPr>
            <w:tcW w:w="2375" w:type="dxa"/>
          </w:tcPr>
          <w:p w14:paraId="3C36CBD5" w14:textId="1D930CC6" w:rsidR="00A315F6" w:rsidRPr="006A2F2F" w:rsidRDefault="00A709D5" w:rsidP="00A315F6">
            <w:r w:rsidRPr="006A2F2F">
              <w:t>Gesamt = 7 Stunden</w:t>
            </w:r>
          </w:p>
        </w:tc>
      </w:tr>
      <w:tr w:rsidR="00A315F6" w:rsidRPr="006A2F2F" w14:paraId="7FEF46FA" w14:textId="77777777" w:rsidTr="00FA568D">
        <w:trPr>
          <w:trHeight w:hRule="exact" w:val="284"/>
        </w:trPr>
        <w:tc>
          <w:tcPr>
            <w:tcW w:w="7253" w:type="dxa"/>
          </w:tcPr>
          <w:p w14:paraId="4FD44601" w14:textId="4AC7D20B" w:rsidR="00A315F6" w:rsidRPr="006A2F2F" w:rsidRDefault="00F0497D" w:rsidP="005155A4">
            <w:pPr>
              <w:pStyle w:val="Listenabsatz"/>
              <w:numPr>
                <w:ilvl w:val="0"/>
                <w:numId w:val="6"/>
              </w:numPr>
            </w:pPr>
            <w:r>
              <w:t xml:space="preserve">Anforderungsanalyse </w:t>
            </w:r>
          </w:p>
        </w:tc>
        <w:tc>
          <w:tcPr>
            <w:tcW w:w="2375" w:type="dxa"/>
          </w:tcPr>
          <w:p w14:paraId="1D8E8775" w14:textId="79EF3356" w:rsidR="00A315F6" w:rsidRPr="006A2F2F" w:rsidRDefault="00F0497D" w:rsidP="00A315F6">
            <w:r>
              <w:t>2 Stunden</w:t>
            </w:r>
          </w:p>
        </w:tc>
      </w:tr>
      <w:tr w:rsidR="00A315F6" w:rsidRPr="006A2F2F" w14:paraId="0A34763F" w14:textId="77777777" w:rsidTr="00FA568D">
        <w:trPr>
          <w:trHeight w:hRule="exact" w:val="284"/>
        </w:trPr>
        <w:tc>
          <w:tcPr>
            <w:tcW w:w="7253" w:type="dxa"/>
          </w:tcPr>
          <w:p w14:paraId="1982DCDC" w14:textId="50CF8A01" w:rsidR="00A315F6" w:rsidRPr="006A2F2F" w:rsidRDefault="00F0497D" w:rsidP="005155A4">
            <w:pPr>
              <w:pStyle w:val="Listenabsatz"/>
              <w:numPr>
                <w:ilvl w:val="0"/>
                <w:numId w:val="6"/>
              </w:numPr>
            </w:pPr>
            <w:r>
              <w:t xml:space="preserve">Planung Benutzer- und Berechtigungsstruktur </w:t>
            </w:r>
          </w:p>
        </w:tc>
        <w:tc>
          <w:tcPr>
            <w:tcW w:w="2375" w:type="dxa"/>
          </w:tcPr>
          <w:p w14:paraId="4C5F9719" w14:textId="567BFE94" w:rsidR="00A315F6" w:rsidRPr="006A2F2F" w:rsidRDefault="00F0497D" w:rsidP="00A315F6">
            <w:r>
              <w:t>1,5</w:t>
            </w:r>
            <w:r w:rsidR="00A709D5" w:rsidRPr="006A2F2F">
              <w:t xml:space="preserve"> Stunden</w:t>
            </w:r>
          </w:p>
        </w:tc>
      </w:tr>
      <w:tr w:rsidR="00A315F6" w:rsidRPr="006A2F2F" w14:paraId="05859580" w14:textId="77777777" w:rsidTr="00FA568D">
        <w:trPr>
          <w:trHeight w:hRule="exact" w:val="284"/>
        </w:trPr>
        <w:tc>
          <w:tcPr>
            <w:tcW w:w="7253" w:type="dxa"/>
          </w:tcPr>
          <w:p w14:paraId="19A91266" w14:textId="02E23016" w:rsidR="00A315F6" w:rsidRPr="006A2F2F" w:rsidRDefault="00F0497D" w:rsidP="005155A4">
            <w:pPr>
              <w:pStyle w:val="Listenabsatz"/>
              <w:numPr>
                <w:ilvl w:val="0"/>
                <w:numId w:val="6"/>
              </w:numPr>
            </w:pPr>
            <w:r>
              <w:t>Festlegen der Hardware</w:t>
            </w:r>
          </w:p>
        </w:tc>
        <w:tc>
          <w:tcPr>
            <w:tcW w:w="2375" w:type="dxa"/>
          </w:tcPr>
          <w:p w14:paraId="06339FC9" w14:textId="27990C3B" w:rsidR="00A315F6" w:rsidRPr="006A2F2F" w:rsidRDefault="00F0497D" w:rsidP="00A315F6">
            <w:r>
              <w:t>0,5</w:t>
            </w:r>
            <w:r w:rsidR="00605B2C" w:rsidRPr="006A2F2F">
              <w:t xml:space="preserve"> Stunden</w:t>
            </w:r>
          </w:p>
        </w:tc>
      </w:tr>
      <w:tr w:rsidR="00605B2C" w:rsidRPr="006A2F2F" w14:paraId="73737C7E" w14:textId="77777777" w:rsidTr="00FA568D">
        <w:trPr>
          <w:trHeight w:hRule="exact" w:val="284"/>
        </w:trPr>
        <w:tc>
          <w:tcPr>
            <w:tcW w:w="7253" w:type="dxa"/>
          </w:tcPr>
          <w:p w14:paraId="241DEB95" w14:textId="2AD8D50A" w:rsidR="00605B2C" w:rsidRPr="006A2F2F" w:rsidRDefault="00F0497D" w:rsidP="005155A4">
            <w:pPr>
              <w:pStyle w:val="Listenabsatz"/>
              <w:numPr>
                <w:ilvl w:val="0"/>
                <w:numId w:val="6"/>
              </w:numPr>
            </w:pPr>
            <w:r>
              <w:t xml:space="preserve">Gantt-Diagramm erstellen </w:t>
            </w:r>
          </w:p>
        </w:tc>
        <w:tc>
          <w:tcPr>
            <w:tcW w:w="2375" w:type="dxa"/>
          </w:tcPr>
          <w:p w14:paraId="2AE377B1" w14:textId="74C43CEF" w:rsidR="00605B2C" w:rsidRPr="006A2F2F" w:rsidRDefault="00605B2C" w:rsidP="00A315F6">
            <w:r w:rsidRPr="006A2F2F">
              <w:t>1</w:t>
            </w:r>
            <w:r w:rsidR="00F0497D">
              <w:t>,5</w:t>
            </w:r>
            <w:r w:rsidRPr="006A2F2F">
              <w:t xml:space="preserve"> Stunde</w:t>
            </w:r>
            <w:r w:rsidR="00F0497D">
              <w:t>n</w:t>
            </w:r>
          </w:p>
        </w:tc>
      </w:tr>
      <w:tr w:rsidR="00F0497D" w:rsidRPr="006A2F2F" w14:paraId="16ADAB7C" w14:textId="77777777" w:rsidTr="00FA568D">
        <w:trPr>
          <w:trHeight w:hRule="exact" w:val="284"/>
        </w:trPr>
        <w:tc>
          <w:tcPr>
            <w:tcW w:w="7253" w:type="dxa"/>
          </w:tcPr>
          <w:p w14:paraId="7D1467A1" w14:textId="0E021C6B" w:rsidR="00F0497D" w:rsidRDefault="00F0497D" w:rsidP="005155A4">
            <w:pPr>
              <w:pStyle w:val="Listenabsatz"/>
              <w:numPr>
                <w:ilvl w:val="0"/>
                <w:numId w:val="6"/>
              </w:numPr>
            </w:pPr>
            <w:r>
              <w:t xml:space="preserve">Kostenanalyse und Amortisationsrechnung </w:t>
            </w:r>
          </w:p>
        </w:tc>
        <w:tc>
          <w:tcPr>
            <w:tcW w:w="2375" w:type="dxa"/>
          </w:tcPr>
          <w:p w14:paraId="12D87FDB" w14:textId="3B0C4D5F" w:rsidR="00F0497D" w:rsidRPr="006A2F2F" w:rsidRDefault="00F0497D" w:rsidP="00A315F6">
            <w:r>
              <w:t>1,5 Stunden</w:t>
            </w:r>
          </w:p>
        </w:tc>
      </w:tr>
      <w:tr w:rsidR="00A315F6" w:rsidRPr="006A2F2F" w14:paraId="7A415F27" w14:textId="77777777" w:rsidTr="00FA568D">
        <w:trPr>
          <w:trHeight w:hRule="exact" w:val="284"/>
        </w:trPr>
        <w:tc>
          <w:tcPr>
            <w:tcW w:w="7253" w:type="dxa"/>
          </w:tcPr>
          <w:p w14:paraId="36D48BD5" w14:textId="77777777" w:rsidR="00A315F6" w:rsidRPr="006A2F2F" w:rsidRDefault="002B0DBF" w:rsidP="002B0DBF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2.Realisierungsphase</w:t>
            </w:r>
          </w:p>
          <w:p w14:paraId="70C4FACE" w14:textId="511D371E" w:rsidR="002B0DBF" w:rsidRPr="006A2F2F" w:rsidRDefault="002B0DBF" w:rsidP="002B0DBF"/>
        </w:tc>
        <w:tc>
          <w:tcPr>
            <w:tcW w:w="2375" w:type="dxa"/>
          </w:tcPr>
          <w:p w14:paraId="4FD6B097" w14:textId="27142A16" w:rsidR="00A315F6" w:rsidRPr="006A2F2F" w:rsidRDefault="00605B2C" w:rsidP="00A315F6">
            <w:r w:rsidRPr="006A2F2F">
              <w:t>Gesamt = 1</w:t>
            </w:r>
            <w:r w:rsidR="00FA568D">
              <w:t>5</w:t>
            </w:r>
            <w:r w:rsidRPr="006A2F2F">
              <w:t xml:space="preserve"> Stunden</w:t>
            </w:r>
          </w:p>
        </w:tc>
      </w:tr>
      <w:tr w:rsidR="002B0DBF" w:rsidRPr="006A2F2F" w14:paraId="5D02B3FF" w14:textId="77777777" w:rsidTr="00FA568D">
        <w:trPr>
          <w:trHeight w:hRule="exact" w:val="284"/>
        </w:trPr>
        <w:tc>
          <w:tcPr>
            <w:tcW w:w="7253" w:type="dxa"/>
          </w:tcPr>
          <w:p w14:paraId="632FF661" w14:textId="49958F38" w:rsidR="002B0DBF" w:rsidRPr="006A2F2F" w:rsidRDefault="001D02CE" w:rsidP="000F2E40">
            <w:pPr>
              <w:pStyle w:val="Listenabsatz"/>
              <w:numPr>
                <w:ilvl w:val="0"/>
                <w:numId w:val="9"/>
              </w:numPr>
            </w:pPr>
            <w:proofErr w:type="spellStart"/>
            <w:r>
              <w:t>Proxmox</w:t>
            </w:r>
            <w:proofErr w:type="spellEnd"/>
            <w:r>
              <w:t xml:space="preserve"> VE VMs bereitstellen </w:t>
            </w:r>
          </w:p>
        </w:tc>
        <w:tc>
          <w:tcPr>
            <w:tcW w:w="2375" w:type="dxa"/>
          </w:tcPr>
          <w:p w14:paraId="420BE2A5" w14:textId="48C45B03" w:rsidR="002B0DBF" w:rsidRPr="006A2F2F" w:rsidRDefault="001D02CE" w:rsidP="00A315F6">
            <w:r>
              <w:t>3 Stunden</w:t>
            </w:r>
          </w:p>
        </w:tc>
      </w:tr>
      <w:tr w:rsidR="002B0DBF" w:rsidRPr="006A2F2F" w14:paraId="4E509FD1" w14:textId="77777777" w:rsidTr="00FA568D">
        <w:trPr>
          <w:trHeight w:hRule="exact" w:val="284"/>
        </w:trPr>
        <w:tc>
          <w:tcPr>
            <w:tcW w:w="7253" w:type="dxa"/>
          </w:tcPr>
          <w:p w14:paraId="1A94007F" w14:textId="207055A5" w:rsidR="002B0DBF" w:rsidRPr="006A2F2F" w:rsidRDefault="001D02CE" w:rsidP="00727C88">
            <w:pPr>
              <w:pStyle w:val="Listenabsatz"/>
              <w:numPr>
                <w:ilvl w:val="0"/>
                <w:numId w:val="9"/>
              </w:numPr>
            </w:pPr>
            <w:r>
              <w:t>AD Konfigurieren</w:t>
            </w:r>
          </w:p>
        </w:tc>
        <w:tc>
          <w:tcPr>
            <w:tcW w:w="2375" w:type="dxa"/>
          </w:tcPr>
          <w:p w14:paraId="3AE3C02F" w14:textId="1752455C" w:rsidR="002B0DBF" w:rsidRPr="006A2F2F" w:rsidRDefault="00605B2C" w:rsidP="00A315F6">
            <w:r w:rsidRPr="006A2F2F">
              <w:t>2 Stunden</w:t>
            </w:r>
          </w:p>
        </w:tc>
      </w:tr>
      <w:tr w:rsidR="002B0DBF" w:rsidRPr="006A2F2F" w14:paraId="5F8C36C9" w14:textId="77777777" w:rsidTr="00FA568D">
        <w:trPr>
          <w:trHeight w:hRule="exact" w:val="284"/>
        </w:trPr>
        <w:tc>
          <w:tcPr>
            <w:tcW w:w="7253" w:type="dxa"/>
          </w:tcPr>
          <w:p w14:paraId="2DD3CC42" w14:textId="20D2A821" w:rsidR="002B0DBF" w:rsidRPr="006A2F2F" w:rsidRDefault="001D02CE" w:rsidP="001232FF">
            <w:pPr>
              <w:pStyle w:val="Listenabsatz"/>
              <w:numPr>
                <w:ilvl w:val="0"/>
                <w:numId w:val="9"/>
              </w:numPr>
              <w:tabs>
                <w:tab w:val="left" w:pos="1511"/>
              </w:tabs>
            </w:pPr>
            <w:r>
              <w:t>SMB-Share konfigurieren</w:t>
            </w:r>
          </w:p>
        </w:tc>
        <w:tc>
          <w:tcPr>
            <w:tcW w:w="2375" w:type="dxa"/>
          </w:tcPr>
          <w:p w14:paraId="314FDADE" w14:textId="7211842D" w:rsidR="002B0DBF" w:rsidRPr="006A2F2F" w:rsidRDefault="00FE3255" w:rsidP="00A315F6">
            <w:r w:rsidRPr="006A2F2F">
              <w:t>1</w:t>
            </w:r>
            <w:r w:rsidR="001D02CE">
              <w:t>,5</w:t>
            </w:r>
            <w:r w:rsidRPr="006A2F2F">
              <w:t xml:space="preserve"> Stunde</w:t>
            </w:r>
            <w:r w:rsidR="001D02CE">
              <w:t>n</w:t>
            </w:r>
          </w:p>
        </w:tc>
      </w:tr>
      <w:tr w:rsidR="002B0DBF" w:rsidRPr="006A2F2F" w14:paraId="2FB0692D" w14:textId="77777777" w:rsidTr="00FA568D">
        <w:trPr>
          <w:trHeight w:hRule="exact" w:val="284"/>
        </w:trPr>
        <w:tc>
          <w:tcPr>
            <w:tcW w:w="7253" w:type="dxa"/>
          </w:tcPr>
          <w:p w14:paraId="5C9B4501" w14:textId="6FB2F133" w:rsidR="002B0DBF" w:rsidRPr="006A2F2F" w:rsidRDefault="001D02CE" w:rsidP="001232FF">
            <w:pPr>
              <w:pStyle w:val="Listenabsatz"/>
              <w:numPr>
                <w:ilvl w:val="0"/>
                <w:numId w:val="9"/>
              </w:numPr>
            </w:pPr>
            <w:proofErr w:type="spellStart"/>
            <w:r>
              <w:t>Jellyfin</w:t>
            </w:r>
            <w:proofErr w:type="spellEnd"/>
            <w:r>
              <w:t xml:space="preserve"> installieren</w:t>
            </w:r>
          </w:p>
        </w:tc>
        <w:tc>
          <w:tcPr>
            <w:tcW w:w="2375" w:type="dxa"/>
          </w:tcPr>
          <w:p w14:paraId="4BB3116D" w14:textId="6AFBAC66" w:rsidR="002B0DBF" w:rsidRPr="006A2F2F" w:rsidRDefault="001D02CE" w:rsidP="00A315F6">
            <w:r>
              <w:t>1,5</w:t>
            </w:r>
            <w:r w:rsidR="00FE3255" w:rsidRPr="006A2F2F">
              <w:t xml:space="preserve"> Stunde</w:t>
            </w:r>
            <w:r>
              <w:t>n</w:t>
            </w:r>
          </w:p>
        </w:tc>
      </w:tr>
      <w:tr w:rsidR="002B0DBF" w:rsidRPr="006A2F2F" w14:paraId="01BF479C" w14:textId="77777777" w:rsidTr="00FA568D">
        <w:trPr>
          <w:trHeight w:hRule="exact" w:val="284"/>
        </w:trPr>
        <w:tc>
          <w:tcPr>
            <w:tcW w:w="7253" w:type="dxa"/>
          </w:tcPr>
          <w:p w14:paraId="0C69F729" w14:textId="07B341C5" w:rsidR="002B0DBF" w:rsidRPr="006A2F2F" w:rsidRDefault="001D02CE" w:rsidP="001232FF">
            <w:pPr>
              <w:pStyle w:val="Listenabsatz"/>
              <w:numPr>
                <w:ilvl w:val="0"/>
                <w:numId w:val="9"/>
              </w:numPr>
            </w:pPr>
            <w:proofErr w:type="spellStart"/>
            <w:r>
              <w:t>Jellyfin</w:t>
            </w:r>
            <w:proofErr w:type="spellEnd"/>
            <w:r>
              <w:t xml:space="preserve"> konfigurieren</w:t>
            </w:r>
          </w:p>
        </w:tc>
        <w:tc>
          <w:tcPr>
            <w:tcW w:w="2375" w:type="dxa"/>
          </w:tcPr>
          <w:p w14:paraId="583B9B3D" w14:textId="4797D181" w:rsidR="002B0DBF" w:rsidRPr="006A2F2F" w:rsidRDefault="001D02CE" w:rsidP="00A315F6">
            <w:r>
              <w:t>3</w:t>
            </w:r>
            <w:r w:rsidR="00FE3255" w:rsidRPr="006A2F2F">
              <w:t xml:space="preserve"> Stunde</w:t>
            </w:r>
            <w:r>
              <w:t>n</w:t>
            </w:r>
          </w:p>
        </w:tc>
      </w:tr>
      <w:tr w:rsidR="001232FF" w:rsidRPr="006A2F2F" w14:paraId="5E03A19D" w14:textId="77777777" w:rsidTr="00FA568D">
        <w:trPr>
          <w:trHeight w:hRule="exact" w:val="284"/>
        </w:trPr>
        <w:tc>
          <w:tcPr>
            <w:tcW w:w="7253" w:type="dxa"/>
          </w:tcPr>
          <w:p w14:paraId="05929C45" w14:textId="4B4E0E93" w:rsidR="001232FF" w:rsidRPr="006A2F2F" w:rsidRDefault="001D02CE" w:rsidP="001232FF">
            <w:pPr>
              <w:pStyle w:val="Listenabsatz"/>
              <w:numPr>
                <w:ilvl w:val="0"/>
                <w:numId w:val="9"/>
              </w:numPr>
            </w:pPr>
            <w:r>
              <w:t>VPN installieren &amp; einrichten</w:t>
            </w:r>
          </w:p>
        </w:tc>
        <w:tc>
          <w:tcPr>
            <w:tcW w:w="2375" w:type="dxa"/>
          </w:tcPr>
          <w:p w14:paraId="6481AE2B" w14:textId="55EB8F1F" w:rsidR="001232FF" w:rsidRPr="006A2F2F" w:rsidRDefault="001D02CE" w:rsidP="00A315F6">
            <w:r>
              <w:t>3</w:t>
            </w:r>
            <w:r w:rsidR="00FE3255" w:rsidRPr="006A2F2F">
              <w:t xml:space="preserve"> Stunden</w:t>
            </w:r>
          </w:p>
        </w:tc>
      </w:tr>
      <w:tr w:rsidR="001232FF" w:rsidRPr="006A2F2F" w14:paraId="0EEC1570" w14:textId="77777777" w:rsidTr="00FA568D">
        <w:trPr>
          <w:trHeight w:hRule="exact" w:val="284"/>
        </w:trPr>
        <w:tc>
          <w:tcPr>
            <w:tcW w:w="7253" w:type="dxa"/>
          </w:tcPr>
          <w:p w14:paraId="7B261C15" w14:textId="56C1F0A3" w:rsidR="001232FF" w:rsidRPr="006A2F2F" w:rsidRDefault="001D02CE" w:rsidP="001232FF">
            <w:pPr>
              <w:pStyle w:val="Listenabsatz"/>
              <w:numPr>
                <w:ilvl w:val="0"/>
                <w:numId w:val="9"/>
              </w:numPr>
            </w:pPr>
            <w:r>
              <w:t xml:space="preserve">Funktionstest </w:t>
            </w:r>
          </w:p>
        </w:tc>
        <w:tc>
          <w:tcPr>
            <w:tcW w:w="2375" w:type="dxa"/>
          </w:tcPr>
          <w:p w14:paraId="00105DD3" w14:textId="13806621" w:rsidR="001232FF" w:rsidRPr="006A2F2F" w:rsidRDefault="001D02CE" w:rsidP="00A315F6">
            <w:r>
              <w:t>1</w:t>
            </w:r>
            <w:r w:rsidR="00FE3255" w:rsidRPr="006A2F2F">
              <w:t xml:space="preserve"> Stunde</w:t>
            </w:r>
          </w:p>
        </w:tc>
      </w:tr>
      <w:tr w:rsidR="004F1AEE" w:rsidRPr="006A2F2F" w14:paraId="29785C16" w14:textId="77777777" w:rsidTr="00FA568D">
        <w:trPr>
          <w:trHeight w:hRule="exact" w:val="284"/>
        </w:trPr>
        <w:tc>
          <w:tcPr>
            <w:tcW w:w="7253" w:type="dxa"/>
          </w:tcPr>
          <w:p w14:paraId="3F615DA9" w14:textId="5D216F90" w:rsidR="004F1AEE" w:rsidRPr="006A2F2F" w:rsidRDefault="004F1AEE" w:rsidP="004F1AEE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3.Projektabschluss</w:t>
            </w:r>
          </w:p>
        </w:tc>
        <w:tc>
          <w:tcPr>
            <w:tcW w:w="2375" w:type="dxa"/>
          </w:tcPr>
          <w:p w14:paraId="1552EDC5" w14:textId="5E2D4E87" w:rsidR="004F1AEE" w:rsidRPr="006A2F2F" w:rsidRDefault="004F1AEE" w:rsidP="004F1AEE">
            <w:r w:rsidRPr="006A2F2F">
              <w:t>Gesamt = 1</w:t>
            </w:r>
            <w:r w:rsidR="00FA568D">
              <w:t>7</w:t>
            </w:r>
            <w:r w:rsidRPr="006A2F2F">
              <w:t xml:space="preserve"> Stunden</w:t>
            </w:r>
          </w:p>
        </w:tc>
      </w:tr>
      <w:tr w:rsidR="004F1AEE" w:rsidRPr="006A2F2F" w14:paraId="17656458" w14:textId="77777777" w:rsidTr="00FA568D">
        <w:trPr>
          <w:trHeight w:hRule="exact" w:val="284"/>
        </w:trPr>
        <w:tc>
          <w:tcPr>
            <w:tcW w:w="7253" w:type="dxa"/>
          </w:tcPr>
          <w:p w14:paraId="36E6406B" w14:textId="763F20D0" w:rsidR="004F1AEE" w:rsidRPr="006A2F2F" w:rsidRDefault="004F1AEE" w:rsidP="004F1AEE">
            <w:pPr>
              <w:pStyle w:val="Listenabsatz"/>
              <w:numPr>
                <w:ilvl w:val="0"/>
                <w:numId w:val="9"/>
              </w:numPr>
            </w:pPr>
            <w:r w:rsidRPr="006A2F2F">
              <w:t>Erstellung einer Projektdokumentation</w:t>
            </w:r>
          </w:p>
        </w:tc>
        <w:tc>
          <w:tcPr>
            <w:tcW w:w="2375" w:type="dxa"/>
          </w:tcPr>
          <w:p w14:paraId="3A422A81" w14:textId="3DA83B08" w:rsidR="004F1AEE" w:rsidRPr="006A2F2F" w:rsidRDefault="004F1AEE" w:rsidP="004F1AEE">
            <w:r w:rsidRPr="006A2F2F">
              <w:t>10 Stunden</w:t>
            </w:r>
          </w:p>
        </w:tc>
      </w:tr>
      <w:tr w:rsidR="004F1AEE" w:rsidRPr="006A2F2F" w14:paraId="1487619A" w14:textId="77777777" w:rsidTr="00FA568D">
        <w:trPr>
          <w:trHeight w:hRule="exact" w:val="284"/>
        </w:trPr>
        <w:tc>
          <w:tcPr>
            <w:tcW w:w="7253" w:type="dxa"/>
          </w:tcPr>
          <w:p w14:paraId="604D1ED6" w14:textId="5478A00B" w:rsidR="004F1AEE" w:rsidRPr="006A2F2F" w:rsidRDefault="00FA568D" w:rsidP="004F1AEE">
            <w:pPr>
              <w:pStyle w:val="Listenabsatz"/>
              <w:numPr>
                <w:ilvl w:val="0"/>
                <w:numId w:val="9"/>
              </w:numPr>
            </w:pPr>
            <w:r>
              <w:t xml:space="preserve">Erstellung einer Projektpräsentation </w:t>
            </w:r>
          </w:p>
        </w:tc>
        <w:tc>
          <w:tcPr>
            <w:tcW w:w="2375" w:type="dxa"/>
          </w:tcPr>
          <w:p w14:paraId="09A4DB8D" w14:textId="3218ABF1" w:rsidR="004F1AEE" w:rsidRPr="006A2F2F" w:rsidRDefault="00FA568D" w:rsidP="004F1AEE">
            <w:r>
              <w:t>4</w:t>
            </w:r>
            <w:r w:rsidR="004F1AEE" w:rsidRPr="006A2F2F">
              <w:t xml:space="preserve"> Stunden</w:t>
            </w:r>
          </w:p>
        </w:tc>
      </w:tr>
      <w:tr w:rsidR="004F1AEE" w:rsidRPr="006A2F2F" w14:paraId="16F29579" w14:textId="77777777" w:rsidTr="00FA568D">
        <w:trPr>
          <w:trHeight w:hRule="exact" w:val="284"/>
        </w:trPr>
        <w:tc>
          <w:tcPr>
            <w:tcW w:w="7253" w:type="dxa"/>
          </w:tcPr>
          <w:p w14:paraId="79FF6371" w14:textId="741C3728" w:rsidR="004F1AEE" w:rsidRPr="006A2F2F" w:rsidRDefault="00FA568D" w:rsidP="004F1AEE">
            <w:pPr>
              <w:pStyle w:val="Listenabsatz"/>
              <w:numPr>
                <w:ilvl w:val="0"/>
                <w:numId w:val="9"/>
              </w:numPr>
            </w:pPr>
            <w:r>
              <w:t>Projektauswertung</w:t>
            </w:r>
          </w:p>
        </w:tc>
        <w:tc>
          <w:tcPr>
            <w:tcW w:w="2375" w:type="dxa"/>
          </w:tcPr>
          <w:p w14:paraId="5596D83E" w14:textId="1C02774F" w:rsidR="004F1AEE" w:rsidRPr="006A2F2F" w:rsidRDefault="00FA568D" w:rsidP="004F1AEE">
            <w:r>
              <w:t>2</w:t>
            </w:r>
            <w:r w:rsidR="004F1AEE" w:rsidRPr="006A2F2F">
              <w:t xml:space="preserve"> Stunde</w:t>
            </w:r>
            <w:r>
              <w:t>n</w:t>
            </w:r>
          </w:p>
        </w:tc>
      </w:tr>
      <w:tr w:rsidR="004F1AEE" w:rsidRPr="006A2F2F" w14:paraId="70FF07D3" w14:textId="77777777" w:rsidTr="00FA568D">
        <w:trPr>
          <w:trHeight w:hRule="exact" w:val="284"/>
        </w:trPr>
        <w:tc>
          <w:tcPr>
            <w:tcW w:w="7253" w:type="dxa"/>
          </w:tcPr>
          <w:p w14:paraId="77EF629F" w14:textId="4DC52C44" w:rsidR="004F1AEE" w:rsidRPr="006A2F2F" w:rsidRDefault="004F1AEE" w:rsidP="004F1AEE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4.Sonstiges</w:t>
            </w:r>
          </w:p>
        </w:tc>
        <w:tc>
          <w:tcPr>
            <w:tcW w:w="2375" w:type="dxa"/>
          </w:tcPr>
          <w:p w14:paraId="35A75F47" w14:textId="4C6C74AE" w:rsidR="004F1AEE" w:rsidRPr="006A2F2F" w:rsidRDefault="004F1AEE" w:rsidP="004F1AEE">
            <w:r w:rsidRPr="006A2F2F">
              <w:t>Gesamt = 1 Stunde</w:t>
            </w:r>
          </w:p>
        </w:tc>
      </w:tr>
      <w:tr w:rsidR="004F1AEE" w:rsidRPr="006A2F2F" w14:paraId="4F6ED0BA" w14:textId="77777777" w:rsidTr="00FA568D">
        <w:trPr>
          <w:trHeight w:hRule="exact" w:val="284"/>
        </w:trPr>
        <w:tc>
          <w:tcPr>
            <w:tcW w:w="7253" w:type="dxa"/>
          </w:tcPr>
          <w:p w14:paraId="4B27E9B9" w14:textId="2DFBB6A8" w:rsidR="004F1AEE" w:rsidRPr="006A2F2F" w:rsidRDefault="004F1AEE" w:rsidP="004F1AEE">
            <w:pPr>
              <w:pStyle w:val="Listenabsatz"/>
              <w:numPr>
                <w:ilvl w:val="0"/>
                <w:numId w:val="9"/>
              </w:numPr>
            </w:pPr>
            <w:r w:rsidRPr="006A2F2F">
              <w:t>Puffers</w:t>
            </w:r>
          </w:p>
        </w:tc>
        <w:tc>
          <w:tcPr>
            <w:tcW w:w="2375" w:type="dxa"/>
          </w:tcPr>
          <w:p w14:paraId="553E3B1E" w14:textId="4347BB07" w:rsidR="004F1AEE" w:rsidRPr="006A2F2F" w:rsidRDefault="004F1AEE" w:rsidP="004F1AEE">
            <w:r w:rsidRPr="006A2F2F">
              <w:t>1 Stunde</w:t>
            </w:r>
          </w:p>
        </w:tc>
      </w:tr>
      <w:tr w:rsidR="004F1AEE" w:rsidRPr="006A2F2F" w14:paraId="5F477054" w14:textId="77777777" w:rsidTr="00FA568D">
        <w:trPr>
          <w:trHeight w:hRule="exact" w:val="284"/>
        </w:trPr>
        <w:tc>
          <w:tcPr>
            <w:tcW w:w="7253" w:type="dxa"/>
          </w:tcPr>
          <w:p w14:paraId="0F608490" w14:textId="593089FC" w:rsidR="004F1AEE" w:rsidRPr="006A2F2F" w:rsidRDefault="004F1AEE" w:rsidP="004F1AEE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</w:t>
            </w:r>
          </w:p>
        </w:tc>
        <w:tc>
          <w:tcPr>
            <w:tcW w:w="2375" w:type="dxa"/>
          </w:tcPr>
          <w:p w14:paraId="04CA4861" w14:textId="47B47419" w:rsidR="004F1AEE" w:rsidRPr="006A2F2F" w:rsidRDefault="004F1AEE" w:rsidP="004F1AEE">
            <w:pPr>
              <w:keepNext/>
              <w:rPr>
                <w:b/>
                <w:bCs/>
              </w:rPr>
            </w:pPr>
            <w:r w:rsidRPr="006A2F2F">
              <w:rPr>
                <w:b/>
                <w:bCs/>
              </w:rPr>
              <w:t>40 Stunden</w:t>
            </w:r>
          </w:p>
        </w:tc>
      </w:tr>
    </w:tbl>
    <w:p w14:paraId="3936333D" w14:textId="352161A5" w:rsidR="00615533" w:rsidRPr="006A2F2F" w:rsidRDefault="00615533">
      <w:pPr>
        <w:pStyle w:val="Beschriftung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1</w:t>
      </w:r>
      <w:r w:rsidR="00E97632">
        <w:rPr>
          <w:noProof/>
        </w:rPr>
        <w:fldChar w:fldCharType="end"/>
      </w:r>
      <w:r w:rsidRPr="006A2F2F">
        <w:t xml:space="preserve"> Zeitplanung</w:t>
      </w:r>
    </w:p>
    <w:p w14:paraId="35580411" w14:textId="3CD7D791" w:rsidR="00A4049A" w:rsidRPr="006A2F2F" w:rsidRDefault="00A4049A" w:rsidP="00A4049A">
      <w:pPr>
        <w:pStyle w:val="berschrift2"/>
      </w:pPr>
      <w:bookmarkStart w:id="11" w:name="_Toc199335431"/>
      <w:r w:rsidRPr="006A2F2F">
        <w:t>2.4 Kostenaufstellung</w:t>
      </w:r>
      <w:bookmarkEnd w:id="11"/>
    </w:p>
    <w:p w14:paraId="78861815" w14:textId="5B990097" w:rsidR="00AE6F1F" w:rsidRPr="006A2F2F" w:rsidRDefault="008254E8" w:rsidP="00181A7D">
      <w:pPr>
        <w:spacing w:after="140"/>
      </w:pPr>
      <w:r w:rsidRPr="006A2F2F">
        <w:t xml:space="preserve">Hinweis: </w:t>
      </w:r>
      <w:r w:rsidR="00181A7D">
        <w:rPr>
          <w:color w:val="000000"/>
        </w:rPr>
        <w:t xml:space="preserve">Stundensatz Auszubildender: 7,45 €/h. Für </w:t>
      </w:r>
      <w:proofErr w:type="spellStart"/>
      <w:r w:rsidR="00181A7D">
        <w:rPr>
          <w:color w:val="000000"/>
        </w:rPr>
        <w:t>Jellyfin</w:t>
      </w:r>
      <w:proofErr w:type="spellEnd"/>
      <w:r w:rsidR="00181A7D">
        <w:rPr>
          <w:color w:val="000000"/>
        </w:rPr>
        <w:t xml:space="preserve"> und </w:t>
      </w:r>
      <w:proofErr w:type="spellStart"/>
      <w:r w:rsidR="00181A7D">
        <w:rPr>
          <w:color w:val="000000"/>
        </w:rPr>
        <w:t>Tailscale</w:t>
      </w:r>
      <w:proofErr w:type="spellEnd"/>
      <w:r w:rsidR="00181A7D">
        <w:rPr>
          <w:color w:val="000000"/>
        </w:rPr>
        <w:t xml:space="preserve"> fallen keine Lizenzkosten an (Open Source / kostenfreier Plan).</w:t>
      </w:r>
    </w:p>
    <w:tbl>
      <w:tblPr>
        <w:tblStyle w:val="Tabellenraster"/>
        <w:tblpPr w:leftFromText="141" w:rightFromText="141" w:vertAnchor="text" w:horzAnchor="margin" w:tblpY="412"/>
        <w:tblW w:w="5000" w:type="pct"/>
        <w:tblLook w:val="04A0" w:firstRow="1" w:lastRow="0" w:firstColumn="1" w:lastColumn="0" w:noHBand="0" w:noVBand="1"/>
      </w:tblPr>
      <w:tblGrid>
        <w:gridCol w:w="3256"/>
        <w:gridCol w:w="1824"/>
        <w:gridCol w:w="2392"/>
        <w:gridCol w:w="2156"/>
      </w:tblGrid>
      <w:tr w:rsidR="00456240" w:rsidRPr="006A2F2F" w14:paraId="36E13F1E" w14:textId="5EB48F16" w:rsidTr="00181A7D">
        <w:trPr>
          <w:trHeight w:hRule="exact" w:val="258"/>
        </w:trPr>
        <w:tc>
          <w:tcPr>
            <w:tcW w:w="3256" w:type="dxa"/>
          </w:tcPr>
          <w:p w14:paraId="1FA35D2B" w14:textId="77777777" w:rsidR="00456240" w:rsidRPr="006A2F2F" w:rsidRDefault="00456240" w:rsidP="00456240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Position</w:t>
            </w:r>
          </w:p>
        </w:tc>
        <w:tc>
          <w:tcPr>
            <w:tcW w:w="1824" w:type="dxa"/>
          </w:tcPr>
          <w:p w14:paraId="5939F537" w14:textId="22642C5C" w:rsidR="00456240" w:rsidRPr="006A2F2F" w:rsidRDefault="00456240" w:rsidP="00456240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Anzahl</w:t>
            </w:r>
          </w:p>
        </w:tc>
        <w:tc>
          <w:tcPr>
            <w:tcW w:w="2392" w:type="dxa"/>
          </w:tcPr>
          <w:p w14:paraId="1F811A78" w14:textId="0B06DFC6" w:rsidR="00456240" w:rsidRPr="006A2F2F" w:rsidRDefault="00456240" w:rsidP="00456240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Preis pro Stück</w:t>
            </w:r>
          </w:p>
        </w:tc>
        <w:tc>
          <w:tcPr>
            <w:tcW w:w="2156" w:type="dxa"/>
          </w:tcPr>
          <w:p w14:paraId="4FE2208C" w14:textId="6D6A82A4" w:rsidR="00456240" w:rsidRPr="006A2F2F" w:rsidRDefault="00456240" w:rsidP="00456240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Gesamtpreis</w:t>
            </w:r>
          </w:p>
        </w:tc>
      </w:tr>
      <w:tr w:rsidR="00456240" w:rsidRPr="006A2F2F" w14:paraId="3FA5A71A" w14:textId="504164A5" w:rsidTr="00181A7D">
        <w:trPr>
          <w:trHeight w:hRule="exact" w:val="258"/>
        </w:trPr>
        <w:tc>
          <w:tcPr>
            <w:tcW w:w="3256" w:type="dxa"/>
          </w:tcPr>
          <w:p w14:paraId="7A3F2D59" w14:textId="03F815F2" w:rsidR="00456240" w:rsidRPr="006A2F2F" w:rsidRDefault="00181A7D" w:rsidP="00181A7D">
            <w:r>
              <w:t>Serverhardware (anteilig)</w:t>
            </w:r>
          </w:p>
        </w:tc>
        <w:tc>
          <w:tcPr>
            <w:tcW w:w="1824" w:type="dxa"/>
          </w:tcPr>
          <w:p w14:paraId="64BBAC29" w14:textId="247FFAE6" w:rsidR="00456240" w:rsidRPr="006A2F2F" w:rsidRDefault="00181A7D" w:rsidP="00456240">
            <w:r>
              <w:t>1</w:t>
            </w:r>
          </w:p>
        </w:tc>
        <w:tc>
          <w:tcPr>
            <w:tcW w:w="2392" w:type="dxa"/>
          </w:tcPr>
          <w:p w14:paraId="0EC8926A" w14:textId="6999BEF5" w:rsidR="00456240" w:rsidRPr="006A2F2F" w:rsidRDefault="00181A7D" w:rsidP="00456240">
            <w:r>
              <w:t>85,00 €</w:t>
            </w:r>
          </w:p>
        </w:tc>
        <w:tc>
          <w:tcPr>
            <w:tcW w:w="2156" w:type="dxa"/>
          </w:tcPr>
          <w:p w14:paraId="77BEEE99" w14:textId="132D9874" w:rsidR="00456240" w:rsidRPr="006A2F2F" w:rsidRDefault="00181A7D" w:rsidP="00456240">
            <w:r>
              <w:t xml:space="preserve">85,00 </w:t>
            </w:r>
            <w:r w:rsidR="008D29F9" w:rsidRPr="006A2F2F">
              <w:t>€</w:t>
            </w:r>
          </w:p>
        </w:tc>
      </w:tr>
      <w:tr w:rsidR="00456240" w:rsidRPr="006A2F2F" w14:paraId="4D1A3B7C" w14:textId="67F764E7" w:rsidTr="00181A7D">
        <w:trPr>
          <w:trHeight w:hRule="exact" w:val="258"/>
        </w:trPr>
        <w:tc>
          <w:tcPr>
            <w:tcW w:w="3256" w:type="dxa"/>
          </w:tcPr>
          <w:p w14:paraId="51086BEF" w14:textId="3A950DBE" w:rsidR="00456240" w:rsidRPr="006A2F2F" w:rsidRDefault="00181A7D" w:rsidP="00456240">
            <w:proofErr w:type="spellStart"/>
            <w:r>
              <w:t>Jellyfin</w:t>
            </w:r>
            <w:proofErr w:type="spellEnd"/>
          </w:p>
        </w:tc>
        <w:tc>
          <w:tcPr>
            <w:tcW w:w="1824" w:type="dxa"/>
          </w:tcPr>
          <w:p w14:paraId="4B218159" w14:textId="586FE9C8" w:rsidR="00456240" w:rsidRPr="006A2F2F" w:rsidRDefault="00181A7D" w:rsidP="00456240">
            <w:r>
              <w:t>1</w:t>
            </w:r>
          </w:p>
        </w:tc>
        <w:tc>
          <w:tcPr>
            <w:tcW w:w="2392" w:type="dxa"/>
          </w:tcPr>
          <w:p w14:paraId="5F6BFEC9" w14:textId="2FC82F59" w:rsidR="00456240" w:rsidRPr="006A2F2F" w:rsidRDefault="00181A7D" w:rsidP="00456240">
            <w:r>
              <w:t>0,00 €</w:t>
            </w:r>
          </w:p>
        </w:tc>
        <w:tc>
          <w:tcPr>
            <w:tcW w:w="2156" w:type="dxa"/>
          </w:tcPr>
          <w:p w14:paraId="18E6D952" w14:textId="35091902" w:rsidR="00456240" w:rsidRPr="006A2F2F" w:rsidRDefault="00181A7D" w:rsidP="00456240">
            <w:r>
              <w:t>0,00 €</w:t>
            </w:r>
          </w:p>
        </w:tc>
      </w:tr>
      <w:tr w:rsidR="00456240" w:rsidRPr="006A2F2F" w14:paraId="61465FB4" w14:textId="7FB97B3C" w:rsidTr="00181A7D">
        <w:trPr>
          <w:trHeight w:hRule="exact" w:val="258"/>
        </w:trPr>
        <w:tc>
          <w:tcPr>
            <w:tcW w:w="3256" w:type="dxa"/>
          </w:tcPr>
          <w:p w14:paraId="0268F56B" w14:textId="7E3E9114" w:rsidR="00456240" w:rsidRPr="006A2F2F" w:rsidRDefault="00181A7D" w:rsidP="00456240">
            <w:proofErr w:type="spellStart"/>
            <w:r>
              <w:t>Tailscale</w:t>
            </w:r>
            <w:proofErr w:type="spellEnd"/>
          </w:p>
        </w:tc>
        <w:tc>
          <w:tcPr>
            <w:tcW w:w="1824" w:type="dxa"/>
          </w:tcPr>
          <w:p w14:paraId="0F9BB688" w14:textId="315F9A4B" w:rsidR="00456240" w:rsidRPr="006A2F2F" w:rsidRDefault="00922998" w:rsidP="00456240">
            <w:r w:rsidRPr="006A2F2F">
              <w:t>1</w:t>
            </w:r>
          </w:p>
        </w:tc>
        <w:tc>
          <w:tcPr>
            <w:tcW w:w="2392" w:type="dxa"/>
          </w:tcPr>
          <w:p w14:paraId="63B63CC6" w14:textId="02CFE4C3" w:rsidR="00456240" w:rsidRPr="006A2F2F" w:rsidRDefault="00181A7D" w:rsidP="00456240">
            <w:r>
              <w:t>0,00 €</w:t>
            </w:r>
          </w:p>
        </w:tc>
        <w:tc>
          <w:tcPr>
            <w:tcW w:w="2156" w:type="dxa"/>
          </w:tcPr>
          <w:p w14:paraId="09B9BB9D" w14:textId="1297DB52" w:rsidR="00456240" w:rsidRPr="006A2F2F" w:rsidRDefault="00181A7D" w:rsidP="00456240">
            <w:r>
              <w:t>0,00 €</w:t>
            </w:r>
          </w:p>
        </w:tc>
      </w:tr>
      <w:tr w:rsidR="00456240" w:rsidRPr="006A2F2F" w14:paraId="399FCE2A" w14:textId="0CA387ED" w:rsidTr="00181A7D">
        <w:trPr>
          <w:trHeight w:hRule="exact" w:val="258"/>
        </w:trPr>
        <w:tc>
          <w:tcPr>
            <w:tcW w:w="3256" w:type="dxa"/>
          </w:tcPr>
          <w:p w14:paraId="63D26C2F" w14:textId="77777777" w:rsidR="00456240" w:rsidRPr="006A2F2F" w:rsidRDefault="00456240" w:rsidP="00456240">
            <w:r w:rsidRPr="006A2F2F">
              <w:t>Personalkosten</w:t>
            </w:r>
          </w:p>
        </w:tc>
        <w:tc>
          <w:tcPr>
            <w:tcW w:w="1824" w:type="dxa"/>
          </w:tcPr>
          <w:p w14:paraId="1A8D2137" w14:textId="5EF87E9B" w:rsidR="00456240" w:rsidRPr="006A2F2F" w:rsidRDefault="0073713A" w:rsidP="00456240">
            <w:r w:rsidRPr="006A2F2F">
              <w:t>40 Std.</w:t>
            </w:r>
          </w:p>
        </w:tc>
        <w:tc>
          <w:tcPr>
            <w:tcW w:w="2392" w:type="dxa"/>
          </w:tcPr>
          <w:p w14:paraId="3340022A" w14:textId="62E1F64E" w:rsidR="00456240" w:rsidRPr="006A2F2F" w:rsidRDefault="00181A7D" w:rsidP="00456240">
            <w:r>
              <w:t>7,45</w:t>
            </w:r>
            <w:r w:rsidR="00456240" w:rsidRPr="006A2F2F">
              <w:t xml:space="preserve"> € </w:t>
            </w:r>
          </w:p>
        </w:tc>
        <w:tc>
          <w:tcPr>
            <w:tcW w:w="2156" w:type="dxa"/>
          </w:tcPr>
          <w:p w14:paraId="78A2390E" w14:textId="5DF4A27D" w:rsidR="00456240" w:rsidRPr="006A2F2F" w:rsidRDefault="00181A7D" w:rsidP="00456240">
            <w:r w:rsidRPr="00181A7D">
              <w:t>298,00 €</w:t>
            </w:r>
          </w:p>
        </w:tc>
      </w:tr>
      <w:tr w:rsidR="00456240" w:rsidRPr="006A2F2F" w14:paraId="6C3E5FB6" w14:textId="15AB7699" w:rsidTr="00181A7D">
        <w:trPr>
          <w:trHeight w:hRule="exact" w:val="258"/>
        </w:trPr>
        <w:tc>
          <w:tcPr>
            <w:tcW w:w="3256" w:type="dxa"/>
          </w:tcPr>
          <w:p w14:paraId="42B4F0FB" w14:textId="67783E84" w:rsidR="00456240" w:rsidRPr="006A2F2F" w:rsidRDefault="00181A7D" w:rsidP="0045624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Einmalig Kosten gesamt </w:t>
            </w:r>
          </w:p>
        </w:tc>
        <w:tc>
          <w:tcPr>
            <w:tcW w:w="1824" w:type="dxa"/>
          </w:tcPr>
          <w:p w14:paraId="328DB137" w14:textId="77777777" w:rsidR="00456240" w:rsidRPr="006A2F2F" w:rsidRDefault="00456240" w:rsidP="00456240">
            <w:pPr>
              <w:keepNext/>
            </w:pPr>
          </w:p>
        </w:tc>
        <w:tc>
          <w:tcPr>
            <w:tcW w:w="2392" w:type="dxa"/>
          </w:tcPr>
          <w:p w14:paraId="00D45144" w14:textId="5562D12F" w:rsidR="00456240" w:rsidRPr="006A2F2F" w:rsidRDefault="00456240" w:rsidP="00456240">
            <w:pPr>
              <w:keepNext/>
            </w:pPr>
          </w:p>
        </w:tc>
        <w:tc>
          <w:tcPr>
            <w:tcW w:w="2156" w:type="dxa"/>
          </w:tcPr>
          <w:p w14:paraId="6DF176BD" w14:textId="452320C4" w:rsidR="00456240" w:rsidRPr="00181A7D" w:rsidRDefault="00181A7D" w:rsidP="00456240">
            <w:pPr>
              <w:keepNext/>
              <w:rPr>
                <w:b/>
                <w:bCs/>
              </w:rPr>
            </w:pPr>
            <w:r w:rsidRPr="00181A7D">
              <w:rPr>
                <w:b/>
                <w:bCs/>
              </w:rPr>
              <w:t>383,00 €</w:t>
            </w:r>
          </w:p>
        </w:tc>
      </w:tr>
      <w:tr w:rsidR="00181A7D" w:rsidRPr="006A2F2F" w14:paraId="5FF471A1" w14:textId="77777777" w:rsidTr="00181A7D">
        <w:trPr>
          <w:trHeight w:hRule="exact" w:val="258"/>
        </w:trPr>
        <w:tc>
          <w:tcPr>
            <w:tcW w:w="3256" w:type="dxa"/>
          </w:tcPr>
          <w:p w14:paraId="19446419" w14:textId="01D2F8A8" w:rsidR="00181A7D" w:rsidRDefault="00181A7D" w:rsidP="00181A7D">
            <w:pPr>
              <w:rPr>
                <w:b/>
                <w:bCs/>
              </w:rPr>
            </w:pPr>
            <w:r>
              <w:t>Stromkosten/Jahr</w:t>
            </w:r>
          </w:p>
        </w:tc>
        <w:tc>
          <w:tcPr>
            <w:tcW w:w="1824" w:type="dxa"/>
          </w:tcPr>
          <w:p w14:paraId="6FC0DD2F" w14:textId="77777777" w:rsidR="00181A7D" w:rsidRPr="006A2F2F" w:rsidRDefault="00181A7D" w:rsidP="00456240">
            <w:pPr>
              <w:keepNext/>
            </w:pPr>
          </w:p>
        </w:tc>
        <w:tc>
          <w:tcPr>
            <w:tcW w:w="2392" w:type="dxa"/>
          </w:tcPr>
          <w:p w14:paraId="54F24690" w14:textId="77777777" w:rsidR="00181A7D" w:rsidRPr="006A2F2F" w:rsidRDefault="00181A7D" w:rsidP="00456240">
            <w:pPr>
              <w:keepNext/>
            </w:pPr>
          </w:p>
        </w:tc>
        <w:tc>
          <w:tcPr>
            <w:tcW w:w="2156" w:type="dxa"/>
          </w:tcPr>
          <w:p w14:paraId="6D89F121" w14:textId="786B3C53" w:rsidR="00181A7D" w:rsidRPr="00181A7D" w:rsidRDefault="00181A7D" w:rsidP="00456240">
            <w:pPr>
              <w:keepNext/>
            </w:pPr>
            <w:r w:rsidRPr="00181A7D">
              <w:t>≈ 13,34 €</w:t>
            </w:r>
          </w:p>
        </w:tc>
      </w:tr>
      <w:tr w:rsidR="00181A7D" w:rsidRPr="006A2F2F" w14:paraId="35D0E7F0" w14:textId="77777777" w:rsidTr="00181A7D">
        <w:trPr>
          <w:trHeight w:hRule="exact" w:val="258"/>
        </w:trPr>
        <w:tc>
          <w:tcPr>
            <w:tcW w:w="3256" w:type="dxa"/>
          </w:tcPr>
          <w:p w14:paraId="6185FE74" w14:textId="0D2028B1" w:rsidR="00181A7D" w:rsidRDefault="00181A7D" w:rsidP="00456240">
            <w:pPr>
              <w:rPr>
                <w:b/>
                <w:bCs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Gesamtkosten Jahr 1</w:t>
            </w:r>
          </w:p>
        </w:tc>
        <w:tc>
          <w:tcPr>
            <w:tcW w:w="1824" w:type="dxa"/>
          </w:tcPr>
          <w:p w14:paraId="6C7F9D8D" w14:textId="77777777" w:rsidR="00181A7D" w:rsidRPr="006A2F2F" w:rsidRDefault="00181A7D" w:rsidP="00456240">
            <w:pPr>
              <w:keepNext/>
            </w:pPr>
          </w:p>
        </w:tc>
        <w:tc>
          <w:tcPr>
            <w:tcW w:w="2392" w:type="dxa"/>
          </w:tcPr>
          <w:p w14:paraId="76CC1C43" w14:textId="77777777" w:rsidR="00181A7D" w:rsidRPr="00181A7D" w:rsidRDefault="00181A7D" w:rsidP="00456240">
            <w:pPr>
              <w:keepNext/>
              <w:rPr>
                <w:b/>
                <w:bCs/>
              </w:rPr>
            </w:pPr>
          </w:p>
        </w:tc>
        <w:tc>
          <w:tcPr>
            <w:tcW w:w="2156" w:type="dxa"/>
          </w:tcPr>
          <w:p w14:paraId="0F6521DE" w14:textId="43DA374B" w:rsidR="00181A7D" w:rsidRPr="00181A7D" w:rsidRDefault="00181A7D" w:rsidP="00456240">
            <w:pPr>
              <w:keepNext/>
              <w:rPr>
                <w:b/>
                <w:bCs/>
              </w:rPr>
            </w:pPr>
            <w:r w:rsidRPr="00181A7D">
              <w:rPr>
                <w:b/>
                <w:bCs/>
              </w:rPr>
              <w:t>396,34 €</w:t>
            </w:r>
          </w:p>
        </w:tc>
      </w:tr>
    </w:tbl>
    <w:p w14:paraId="50EDEDD8" w14:textId="0591AA14" w:rsidR="00A4049A" w:rsidRPr="006A2F2F" w:rsidRDefault="00A50CF6" w:rsidP="00216290">
      <w:r w:rsidRPr="006A2F2F">
        <w:t>Aufstellung der anfallenden Kosten:</w:t>
      </w:r>
    </w:p>
    <w:p w14:paraId="2DF6E527" w14:textId="2D25B9AB" w:rsidR="00E1555C" w:rsidRPr="006A2F2F" w:rsidRDefault="00E1555C" w:rsidP="00181A7D">
      <w:pPr>
        <w:pStyle w:val="Beschriftung"/>
        <w:framePr w:h="291" w:hRule="exact" w:hSpace="141" w:wrap="around" w:vAnchor="text" w:hAnchor="page" w:x="1126" w:y="1865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2</w:t>
      </w:r>
      <w:r w:rsidR="00E97632">
        <w:rPr>
          <w:noProof/>
        </w:rPr>
        <w:fldChar w:fldCharType="end"/>
      </w:r>
      <w:r w:rsidRPr="006A2F2F">
        <w:t xml:space="preserve"> Kostenaufstellung</w:t>
      </w:r>
    </w:p>
    <w:p w14:paraId="6D76F4B1" w14:textId="77777777" w:rsidR="00E1555C" w:rsidRPr="006A2F2F" w:rsidRDefault="00E1555C" w:rsidP="00053BDD">
      <w:pPr>
        <w:spacing w:after="0"/>
      </w:pPr>
    </w:p>
    <w:p w14:paraId="77F77619" w14:textId="77777777" w:rsidR="00FA415A" w:rsidRDefault="00FA415A">
      <w:pPr>
        <w:spacing w:after="160"/>
      </w:pPr>
      <w:r>
        <w:rPr>
          <w:b/>
          <w:caps/>
        </w:rPr>
        <w:br w:type="page"/>
      </w:r>
    </w:p>
    <w:p w14:paraId="114E4030" w14:textId="56AAF7F6" w:rsidR="00FA415A" w:rsidRDefault="00FA415A" w:rsidP="00FA415A">
      <w:pPr>
        <w:pStyle w:val="berschrift2"/>
      </w:pPr>
      <w:r>
        <w:lastRenderedPageBreak/>
        <w:t>2.5 Amortisationsrechung</w:t>
      </w:r>
    </w:p>
    <w:p w14:paraId="4C6D8AC1" w14:textId="6B7AA633" w:rsidR="001F50F0" w:rsidRPr="006A2F2F" w:rsidRDefault="00FA415A" w:rsidP="00FA415A">
      <w:r w:rsidRPr="00FA415A">
        <w:t>Als Vergleichslösung dient eine Synology DS223 mit 3 TB HDD und Plex Pass Lifetime, da diese eine vergleichbare Funktionalität bietet.</w:t>
      </w:r>
    </w:p>
    <w:tbl>
      <w:tblPr>
        <w:tblStyle w:val="Tabellenraster"/>
        <w:tblW w:w="5000" w:type="pct"/>
        <w:tblInd w:w="-5" w:type="dxa"/>
        <w:tblLook w:val="04A0" w:firstRow="1" w:lastRow="0" w:firstColumn="1" w:lastColumn="0" w:noHBand="0" w:noVBand="1"/>
      </w:tblPr>
      <w:tblGrid>
        <w:gridCol w:w="2977"/>
        <w:gridCol w:w="3260"/>
        <w:gridCol w:w="3391"/>
      </w:tblGrid>
      <w:tr w:rsidR="00FA568D" w:rsidRPr="006A2F2F" w14:paraId="59C3A0F2" w14:textId="47FA5F7E" w:rsidTr="00FA415A">
        <w:trPr>
          <w:trHeight w:hRule="exact" w:val="265"/>
        </w:trPr>
        <w:tc>
          <w:tcPr>
            <w:tcW w:w="2977" w:type="dxa"/>
          </w:tcPr>
          <w:p w14:paraId="2170DBF7" w14:textId="66146247" w:rsidR="00FA568D" w:rsidRPr="006A2F2F" w:rsidRDefault="00FA568D" w:rsidP="00053BDD">
            <w:pPr>
              <w:spacing w:after="120"/>
              <w:rPr>
                <w:b/>
                <w:bCs/>
              </w:rPr>
            </w:pPr>
            <w:r>
              <w:rPr>
                <w:b/>
                <w:bCs/>
              </w:rPr>
              <w:t>Position</w:t>
            </w:r>
          </w:p>
        </w:tc>
        <w:tc>
          <w:tcPr>
            <w:tcW w:w="3260" w:type="dxa"/>
          </w:tcPr>
          <w:p w14:paraId="01B36202" w14:textId="3B7DBBCE" w:rsidR="00FA568D" w:rsidRPr="006A2F2F" w:rsidRDefault="00FA568D" w:rsidP="00053BDD">
            <w:pPr>
              <w:spacing w:after="120"/>
              <w:rPr>
                <w:b/>
                <w:bCs/>
              </w:rPr>
            </w:pPr>
            <w:r w:rsidRPr="00FA568D">
              <w:rPr>
                <w:b/>
                <w:bCs/>
              </w:rPr>
              <w:t>Eigenlösung (</w:t>
            </w:r>
            <w:proofErr w:type="spellStart"/>
            <w:r w:rsidRPr="00FA568D">
              <w:rPr>
                <w:b/>
                <w:bCs/>
              </w:rPr>
              <w:t>Jellyfin</w:t>
            </w:r>
            <w:proofErr w:type="spellEnd"/>
            <w:r w:rsidRPr="00FA568D">
              <w:rPr>
                <w:b/>
                <w:bCs/>
              </w:rPr>
              <w:t>)</w:t>
            </w:r>
          </w:p>
        </w:tc>
        <w:tc>
          <w:tcPr>
            <w:tcW w:w="3391" w:type="dxa"/>
          </w:tcPr>
          <w:p w14:paraId="1CEA628A" w14:textId="16A6B620" w:rsidR="00FA568D" w:rsidRPr="006A2F2F" w:rsidRDefault="00FA568D" w:rsidP="00053BDD">
            <w:pPr>
              <w:spacing w:after="120"/>
              <w:rPr>
                <w:b/>
                <w:bCs/>
              </w:rPr>
            </w:pPr>
            <w:r w:rsidRPr="00FA568D">
              <w:rPr>
                <w:b/>
                <w:bCs/>
              </w:rPr>
              <w:t>Alternativlösung (</w:t>
            </w:r>
            <w:proofErr w:type="spellStart"/>
            <w:r w:rsidRPr="00FA568D">
              <w:rPr>
                <w:b/>
                <w:bCs/>
              </w:rPr>
              <w:t>Synology</w:t>
            </w:r>
            <w:proofErr w:type="spellEnd"/>
            <w:r w:rsidRPr="00FA568D">
              <w:rPr>
                <w:b/>
                <w:bCs/>
              </w:rPr>
              <w:t xml:space="preserve"> + </w:t>
            </w:r>
            <w:proofErr w:type="spellStart"/>
            <w:r w:rsidRPr="00FA568D">
              <w:rPr>
                <w:b/>
                <w:bCs/>
              </w:rPr>
              <w:t>Plex</w:t>
            </w:r>
            <w:proofErr w:type="spellEnd"/>
            <w:r w:rsidRPr="00FA568D">
              <w:rPr>
                <w:b/>
                <w:bCs/>
              </w:rPr>
              <w:t>)</w:t>
            </w:r>
          </w:p>
        </w:tc>
      </w:tr>
      <w:tr w:rsidR="00FA568D" w:rsidRPr="006A2F2F" w14:paraId="1C9A892A" w14:textId="5EFD92E5" w:rsidTr="00FA415A">
        <w:trPr>
          <w:trHeight w:hRule="exact" w:val="265"/>
        </w:trPr>
        <w:tc>
          <w:tcPr>
            <w:tcW w:w="2977" w:type="dxa"/>
          </w:tcPr>
          <w:p w14:paraId="410242ED" w14:textId="6D1090FF" w:rsidR="00FA568D" w:rsidRPr="006A2F2F" w:rsidRDefault="00FA568D" w:rsidP="00053BDD">
            <w:r>
              <w:t>Hardware</w:t>
            </w:r>
          </w:p>
        </w:tc>
        <w:tc>
          <w:tcPr>
            <w:tcW w:w="3260" w:type="dxa"/>
          </w:tcPr>
          <w:p w14:paraId="0ECE54DE" w14:textId="091F1F46" w:rsidR="00FA568D" w:rsidRPr="006A2F2F" w:rsidRDefault="00FA415A" w:rsidP="00053BDD">
            <w:r>
              <w:t>85,00 € (Anteilig)</w:t>
            </w:r>
          </w:p>
        </w:tc>
        <w:tc>
          <w:tcPr>
            <w:tcW w:w="3391" w:type="dxa"/>
          </w:tcPr>
          <w:p w14:paraId="6CE3B645" w14:textId="6AC48B11" w:rsidR="00FA568D" w:rsidRPr="006A2F2F" w:rsidRDefault="00FA415A" w:rsidP="00053BDD">
            <w:r>
              <w:rPr>
                <w:color w:val="000000"/>
                <w:sz w:val="20"/>
                <w:szCs w:val="20"/>
              </w:rPr>
              <w:t>375,00 € (DS223 + 3 TB HDD)</w:t>
            </w:r>
          </w:p>
        </w:tc>
      </w:tr>
      <w:tr w:rsidR="00FA568D" w:rsidRPr="006A2F2F" w14:paraId="02B5E56D" w14:textId="77777777" w:rsidTr="00FA415A">
        <w:trPr>
          <w:trHeight w:hRule="exact" w:val="265"/>
        </w:trPr>
        <w:tc>
          <w:tcPr>
            <w:tcW w:w="2977" w:type="dxa"/>
          </w:tcPr>
          <w:p w14:paraId="43A08248" w14:textId="550023A8" w:rsidR="00FA568D" w:rsidRPr="00FA568D" w:rsidRDefault="00FA568D" w:rsidP="00053BDD">
            <w:r w:rsidRPr="00FA568D">
              <w:t>Software / Lizenz</w:t>
            </w:r>
          </w:p>
        </w:tc>
        <w:tc>
          <w:tcPr>
            <w:tcW w:w="3260" w:type="dxa"/>
          </w:tcPr>
          <w:p w14:paraId="7FB2D2E7" w14:textId="35C68BC2" w:rsidR="00FA568D" w:rsidRPr="00FA415A" w:rsidRDefault="00FA415A" w:rsidP="00053BDD">
            <w:pPr>
              <w:rPr>
                <w:rFonts w:cstheme="minorHAnsi"/>
                <w:bCs/>
              </w:rPr>
            </w:pPr>
            <w:r>
              <w:rPr>
                <w:rFonts w:cstheme="minorHAnsi"/>
                <w:bCs/>
              </w:rPr>
              <w:t>0,00 € (Open Source)</w:t>
            </w:r>
          </w:p>
        </w:tc>
        <w:tc>
          <w:tcPr>
            <w:tcW w:w="3391" w:type="dxa"/>
          </w:tcPr>
          <w:p w14:paraId="0A51E474" w14:textId="149A94D6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color w:val="000000"/>
                <w:sz w:val="20"/>
                <w:szCs w:val="20"/>
              </w:rPr>
              <w:t>230,00 € (</w:t>
            </w:r>
            <w:proofErr w:type="spellStart"/>
            <w:r>
              <w:rPr>
                <w:color w:val="000000"/>
                <w:sz w:val="20"/>
                <w:szCs w:val="20"/>
              </w:rPr>
              <w:t>Plex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Pass Lifetime)</w:t>
            </w:r>
          </w:p>
        </w:tc>
      </w:tr>
      <w:tr w:rsidR="00FA568D" w:rsidRPr="006A2F2F" w14:paraId="3C39C1E3" w14:textId="77777777" w:rsidTr="00FA415A">
        <w:trPr>
          <w:trHeight w:hRule="exact" w:val="265"/>
        </w:trPr>
        <w:tc>
          <w:tcPr>
            <w:tcW w:w="2977" w:type="dxa"/>
          </w:tcPr>
          <w:p w14:paraId="58890320" w14:textId="65D22B11" w:rsidR="00FA568D" w:rsidRPr="00FA415A" w:rsidRDefault="00FA415A" w:rsidP="00053BDD">
            <w:r w:rsidRPr="00FA415A">
              <w:t>Arbeitskosten</w:t>
            </w:r>
          </w:p>
        </w:tc>
        <w:tc>
          <w:tcPr>
            <w:tcW w:w="3260" w:type="dxa"/>
          </w:tcPr>
          <w:p w14:paraId="1B49BD71" w14:textId="18546D51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color w:val="000000"/>
                <w:sz w:val="20"/>
                <w:szCs w:val="20"/>
              </w:rPr>
              <w:t>298,00 € (40 h)</w:t>
            </w:r>
          </w:p>
        </w:tc>
        <w:tc>
          <w:tcPr>
            <w:tcW w:w="3391" w:type="dxa"/>
          </w:tcPr>
          <w:p w14:paraId="76F55138" w14:textId="4BB7DB67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color w:val="000000"/>
                <w:sz w:val="20"/>
                <w:szCs w:val="20"/>
              </w:rPr>
              <w:t>37,25 € (5 h)</w:t>
            </w:r>
          </w:p>
        </w:tc>
      </w:tr>
      <w:tr w:rsidR="00FA568D" w:rsidRPr="006A2F2F" w14:paraId="64D84E42" w14:textId="77777777" w:rsidTr="00FA415A">
        <w:trPr>
          <w:trHeight w:hRule="exact" w:val="265"/>
        </w:trPr>
        <w:tc>
          <w:tcPr>
            <w:tcW w:w="2977" w:type="dxa"/>
          </w:tcPr>
          <w:p w14:paraId="2C1996BE" w14:textId="5F633328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Einmalige Kosten </w:t>
            </w:r>
            <w:proofErr w:type="spellStart"/>
            <w:r>
              <w:rPr>
                <w:b/>
                <w:bCs/>
              </w:rPr>
              <w:t>gesammt</w:t>
            </w:r>
            <w:proofErr w:type="spellEnd"/>
          </w:p>
        </w:tc>
        <w:tc>
          <w:tcPr>
            <w:tcW w:w="3260" w:type="dxa"/>
          </w:tcPr>
          <w:p w14:paraId="6FB0511D" w14:textId="77777777" w:rsidR="00FA415A" w:rsidRDefault="00FA415A" w:rsidP="00FA415A">
            <w:r>
              <w:rPr>
                <w:b/>
                <w:bCs/>
                <w:color w:val="000000"/>
                <w:sz w:val="20"/>
                <w:szCs w:val="20"/>
              </w:rPr>
              <w:t>383,00 €</w:t>
            </w:r>
          </w:p>
          <w:p w14:paraId="6CB8C818" w14:textId="77777777" w:rsidR="00FA568D" w:rsidRPr="006A2F2F" w:rsidRDefault="00FA568D" w:rsidP="00053BDD">
            <w:pPr>
              <w:rPr>
                <w:b/>
                <w:bCs/>
              </w:rPr>
            </w:pPr>
          </w:p>
        </w:tc>
        <w:tc>
          <w:tcPr>
            <w:tcW w:w="3391" w:type="dxa"/>
          </w:tcPr>
          <w:p w14:paraId="7929DEC5" w14:textId="77777777" w:rsidR="00FA415A" w:rsidRDefault="00FA415A" w:rsidP="00FA415A">
            <w:r>
              <w:rPr>
                <w:b/>
                <w:bCs/>
                <w:color w:val="000000"/>
                <w:sz w:val="20"/>
                <w:szCs w:val="20"/>
              </w:rPr>
              <w:t>642,25 €</w:t>
            </w:r>
          </w:p>
          <w:p w14:paraId="07E12F18" w14:textId="77777777" w:rsidR="00FA568D" w:rsidRPr="006A2F2F" w:rsidRDefault="00FA568D" w:rsidP="00053BDD">
            <w:pPr>
              <w:rPr>
                <w:b/>
                <w:bCs/>
              </w:rPr>
            </w:pPr>
          </w:p>
        </w:tc>
      </w:tr>
      <w:tr w:rsidR="00FA568D" w:rsidRPr="006A2F2F" w14:paraId="3EA49CA0" w14:textId="77777777" w:rsidTr="00FA415A">
        <w:trPr>
          <w:trHeight w:hRule="exact" w:val="265"/>
        </w:trPr>
        <w:tc>
          <w:tcPr>
            <w:tcW w:w="2977" w:type="dxa"/>
          </w:tcPr>
          <w:p w14:paraId="61B2411C" w14:textId="7F4DA27A" w:rsidR="00FA568D" w:rsidRPr="00FA415A" w:rsidRDefault="00FA415A" w:rsidP="00053BDD">
            <w:r w:rsidRPr="00FA415A">
              <w:t>Laufende Stromkosten/Jahr</w:t>
            </w:r>
          </w:p>
        </w:tc>
        <w:tc>
          <w:tcPr>
            <w:tcW w:w="3260" w:type="dxa"/>
          </w:tcPr>
          <w:p w14:paraId="0E78BB5F" w14:textId="4B3B55A2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color w:val="000000"/>
                <w:sz w:val="20"/>
                <w:szCs w:val="20"/>
              </w:rPr>
              <w:t>13,34 €</w:t>
            </w:r>
          </w:p>
        </w:tc>
        <w:tc>
          <w:tcPr>
            <w:tcW w:w="3391" w:type="dxa"/>
          </w:tcPr>
          <w:p w14:paraId="48B8EA14" w14:textId="02D826B5" w:rsidR="00FA568D" w:rsidRPr="006A2F2F" w:rsidRDefault="00FA415A" w:rsidP="00053BDD">
            <w:pPr>
              <w:rPr>
                <w:b/>
                <w:bCs/>
              </w:rPr>
            </w:pPr>
            <w:r>
              <w:rPr>
                <w:color w:val="000000"/>
                <w:sz w:val="20"/>
                <w:szCs w:val="20"/>
              </w:rPr>
              <w:t>14,60 €</w:t>
            </w:r>
          </w:p>
        </w:tc>
      </w:tr>
    </w:tbl>
    <w:p w14:paraId="32528947" w14:textId="3FB84032" w:rsidR="00F807FE" w:rsidRPr="006A2F2F" w:rsidRDefault="00C25BF9" w:rsidP="00C25BF9">
      <w:pPr>
        <w:pStyle w:val="Beschriftung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3</w:t>
      </w:r>
      <w:r w:rsidR="00E97632">
        <w:rPr>
          <w:noProof/>
        </w:rPr>
        <w:fldChar w:fldCharType="end"/>
      </w:r>
      <w:r w:rsidRPr="006A2F2F">
        <w:t xml:space="preserve"> Zeiteinsparung</w:t>
      </w:r>
    </w:p>
    <w:p w14:paraId="72144EE3" w14:textId="10234CCF" w:rsidR="009D2E43" w:rsidRPr="006A2F2F" w:rsidRDefault="009D2E43" w:rsidP="009D2E43">
      <w:pPr>
        <w:spacing w:after="0"/>
      </w:pPr>
      <w:r w:rsidRPr="006A2F2F">
        <w:t>Amortisationsdauer:</w:t>
      </w:r>
    </w:p>
    <w:p w14:paraId="1A4B43A4" w14:textId="77777777" w:rsidR="007C193A" w:rsidRPr="006A2F2F" w:rsidRDefault="007C193A" w:rsidP="00D3655F">
      <w:pPr>
        <w:spacing w:after="0"/>
        <w:jc w:val="both"/>
      </w:pPr>
    </w:p>
    <w:p w14:paraId="55098CB6" w14:textId="14BB6EAF" w:rsidR="00C73C3D" w:rsidRPr="006A2F2F" w:rsidRDefault="00D3655F" w:rsidP="00D3655F">
      <w:pPr>
        <w:spacing w:after="0"/>
        <w:rPr>
          <w:rFonts w:ascii="Calibri" w:eastAsiaTheme="minorEastAsia" w:hAnsi="Calibr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color w:val="000000" w:themeColor="text1"/>
            </w:rPr>
            <m:t>Amortisationsdauer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</w:rPr>
                <m:t>Anfallende Kosten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</w:rPr>
                <m:t>Einsparung p.M.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color w:val="000000" w:themeColor="text1"/>
            </w:rPr>
            <w:br/>
          </m:r>
        </m:oMath>
      </m:oMathPara>
    </w:p>
    <w:p w14:paraId="42E6ED61" w14:textId="3206BB37" w:rsidR="00D3655F" w:rsidRPr="006A2F2F" w:rsidRDefault="00C73C3D" w:rsidP="00D3655F">
      <w:pPr>
        <w:spacing w:after="0"/>
        <w:rPr>
          <w:rFonts w:ascii="Calibri" w:hAnsi="Calibr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color w:val="000000" w:themeColor="text1"/>
            </w:rPr>
            <m:t>Einsparung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 xml:space="preserve"> </m:t>
          </m:r>
          <m:r>
            <w:rPr>
              <w:rFonts w:ascii="Cambria Math" w:hAnsi="Cambria Math" w:cstheme="minorHAnsi"/>
              <w:color w:val="000000" w:themeColor="text1"/>
            </w:rPr>
            <m:t>p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>.</m:t>
          </m:r>
          <m:r>
            <w:rPr>
              <w:rFonts w:ascii="Cambria Math" w:hAnsi="Cambria Math" w:cstheme="minorHAnsi"/>
              <w:color w:val="000000" w:themeColor="text1"/>
            </w:rPr>
            <m:t>M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 xml:space="preserve">.=2 Std. *50 </m:t>
          </m:r>
          <m:f>
            <m:fPr>
              <m:ctrlPr>
                <w:rPr>
                  <w:rFonts w:ascii="Cambria Math" w:hAnsi="Cambria Math" w:cstheme="minorHAnsi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</w:rPr>
                <m:t>€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</w:rPr>
                <m:t>Std.</m:t>
              </m:r>
            </m:den>
          </m:f>
          <m:r>
            <w:rPr>
              <w:rFonts w:ascii="Cambria Math" w:hAnsi="Cambria Math" w:cstheme="minorHAnsi"/>
              <w:color w:val="000000" w:themeColor="text1"/>
            </w:rPr>
            <m:t>=100 €</m:t>
          </m:r>
          <m:r>
            <m:rPr>
              <m:sty m:val="p"/>
            </m:rPr>
            <w:rPr>
              <w:rFonts w:ascii="Calibri" w:eastAsiaTheme="minorEastAsia" w:hAnsi="Calibri"/>
              <w:color w:val="000000" w:themeColor="text1"/>
            </w:rPr>
            <w:br/>
          </m:r>
        </m:oMath>
      </m:oMathPara>
    </w:p>
    <w:p w14:paraId="71502276" w14:textId="311A466B" w:rsidR="00EC6D47" w:rsidRPr="006A2F2F" w:rsidRDefault="00D3655F" w:rsidP="009D2E43">
      <w:pPr>
        <w:spacing w:after="0"/>
        <w:rPr>
          <w:rFonts w:ascii="Calibri" w:eastAsiaTheme="minorEastAsia" w:hAnsi="Calibri" w:cstheme="minorHAns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color w:val="000000" w:themeColor="text1"/>
            </w:rPr>
            <m:t>Amortisationsdauer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</w:rPr>
                <m:t>.106,69 €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</w:rPr>
                <m:t>100 €</m:t>
              </m:r>
            </m:den>
          </m:f>
          <m:r>
            <m:rPr>
              <m:sty m:val="p"/>
            </m:rPr>
            <w:rPr>
              <w:rFonts w:ascii="Calibri" w:eastAsiaTheme="minorEastAsia" w:hAnsi="Calibri" w:cstheme="minorHAnsi"/>
              <w:color w:val="000000" w:themeColor="text1"/>
            </w:rPr>
            <w:br/>
          </m:r>
        </m:oMath>
      </m:oMathPara>
    </w:p>
    <w:p w14:paraId="618D5E19" w14:textId="30F5D6B7" w:rsidR="00F631AD" w:rsidRPr="006A2F2F" w:rsidRDefault="00F631AD" w:rsidP="00F631AD">
      <w:pPr>
        <w:spacing w:after="0"/>
        <w:jc w:val="both"/>
        <w:rPr>
          <w:rFonts w:ascii="Calibri" w:hAnsi="Calibri" w:cstheme="minorHAnsi"/>
          <w:color w:val="000000" w:themeColor="text1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color w:val="000000" w:themeColor="text1"/>
            </w:rPr>
            <m:t>Amortisationsdauer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 xml:space="preserve">≈31 </m:t>
          </m:r>
          <m:r>
            <w:rPr>
              <w:rFonts w:ascii="Cambria Math" w:hAnsi="Cambria Math" w:cstheme="minorHAnsi"/>
              <w:color w:val="000000" w:themeColor="text1"/>
            </w:rPr>
            <m:t>M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>.</m:t>
          </m:r>
        </m:oMath>
      </m:oMathPara>
    </w:p>
    <w:p w14:paraId="45716C9F" w14:textId="7B488B60" w:rsidR="001F50F0" w:rsidRPr="006A2F2F" w:rsidRDefault="000E70A4" w:rsidP="00216290">
      <w:r w:rsidRPr="006A2F2F">
        <w:rPr>
          <w:b/>
          <w:bCs/>
        </w:rPr>
        <w:t>Fazit:</w:t>
      </w:r>
      <w:r w:rsidRPr="006A2F2F">
        <w:t xml:space="preserve"> </w:t>
      </w:r>
      <w:r w:rsidRPr="006A2F2F">
        <w:br/>
      </w:r>
      <w:r w:rsidR="00032A48" w:rsidRPr="006A2F2F">
        <w:t>Mit der Zeiteinsparung des neuen Systems können die Projektkosten nach rund</w:t>
      </w:r>
      <w:r w:rsidRPr="006A2F2F">
        <w:t xml:space="preserve"> </w:t>
      </w:r>
      <w:r w:rsidR="001A2D87" w:rsidRPr="006A2F2F">
        <w:t>31</w:t>
      </w:r>
      <w:r w:rsidR="000770B9" w:rsidRPr="006A2F2F">
        <w:t xml:space="preserve"> </w:t>
      </w:r>
      <w:r w:rsidR="00B16D11" w:rsidRPr="006A2F2F">
        <w:t>Monaten</w:t>
      </w:r>
      <w:r w:rsidR="003A5EB4" w:rsidRPr="006A2F2F">
        <w:t xml:space="preserve">, also etwas mehr als </w:t>
      </w:r>
      <w:r w:rsidR="00034439" w:rsidRPr="006A2F2F">
        <w:t>zwei</w:t>
      </w:r>
      <w:r w:rsidR="00EA1EE8" w:rsidRPr="006A2F2F">
        <w:t>einhalb Jahren</w:t>
      </w:r>
      <w:r w:rsidR="00034439" w:rsidRPr="006A2F2F">
        <w:t>,</w:t>
      </w:r>
      <w:r w:rsidR="00B16D11" w:rsidRPr="006A2F2F">
        <w:t xml:space="preserve"> </w:t>
      </w:r>
      <w:r w:rsidR="00032A48" w:rsidRPr="006A2F2F">
        <w:t>abgedeckt werden.</w:t>
      </w:r>
      <w:r w:rsidR="00EA1EE8" w:rsidRPr="006A2F2F">
        <w:t xml:space="preserve"> Da aber neben der </w:t>
      </w:r>
      <w:r w:rsidR="00261058" w:rsidRPr="006A2F2F">
        <w:t>Stempelfunktion</w:t>
      </w:r>
      <w:r w:rsidR="006C2AB4" w:rsidRPr="006A2F2F">
        <w:t xml:space="preserve"> nun</w:t>
      </w:r>
      <w:r w:rsidR="00261058" w:rsidRPr="006A2F2F">
        <w:t xml:space="preserve"> </w:t>
      </w:r>
      <w:r w:rsidR="00EA1EE8" w:rsidRPr="006A2F2F">
        <w:t xml:space="preserve">auch noch andere </w:t>
      </w:r>
      <w:r w:rsidR="00277101" w:rsidRPr="006A2F2F">
        <w:t>Funktionen</w:t>
      </w:r>
      <w:r w:rsidR="006C2AB4" w:rsidRPr="006A2F2F">
        <w:t xml:space="preserve"> zur Verfügung stehen</w:t>
      </w:r>
      <w:r w:rsidR="00EA1EE8" w:rsidRPr="006A2F2F">
        <w:t xml:space="preserve">, wie </w:t>
      </w:r>
      <w:r w:rsidR="006C2AB4" w:rsidRPr="006A2F2F">
        <w:t xml:space="preserve">etwa </w:t>
      </w:r>
      <w:r w:rsidR="00EA1EE8" w:rsidRPr="006A2F2F">
        <w:t xml:space="preserve">das </w:t>
      </w:r>
      <w:r w:rsidR="00277101" w:rsidRPr="006A2F2F">
        <w:t>Erstellen</w:t>
      </w:r>
      <w:r w:rsidR="00EA1EE8" w:rsidRPr="006A2F2F">
        <w:t xml:space="preserve"> von interaktiven Formularen</w:t>
      </w:r>
      <w:r w:rsidR="006415E4" w:rsidRPr="006A2F2F">
        <w:t xml:space="preserve">, </w:t>
      </w:r>
      <w:r w:rsidR="004F669A" w:rsidRPr="006A2F2F">
        <w:t xml:space="preserve">lohnt sich der </w:t>
      </w:r>
      <w:r w:rsidR="00CA6C12" w:rsidRPr="006A2F2F">
        <w:t>Umstieg</w:t>
      </w:r>
      <w:r w:rsidR="004F669A" w:rsidRPr="006A2F2F">
        <w:t xml:space="preserve"> für GEWO trotz der l</w:t>
      </w:r>
      <w:r w:rsidR="007E64A3" w:rsidRPr="006A2F2F">
        <w:t>äng</w:t>
      </w:r>
      <w:r w:rsidR="004F669A" w:rsidRPr="006A2F2F">
        <w:t>e</w:t>
      </w:r>
      <w:r w:rsidR="007E64A3" w:rsidRPr="006A2F2F">
        <w:t>re</w:t>
      </w:r>
      <w:r w:rsidR="002271EF" w:rsidRPr="006A2F2F">
        <w:t>n</w:t>
      </w:r>
      <w:r w:rsidR="004F669A" w:rsidRPr="006A2F2F">
        <w:t xml:space="preserve"> Amortisat</w:t>
      </w:r>
      <w:r w:rsidR="00CA6C12" w:rsidRPr="006A2F2F">
        <w:t>ionsdauer.</w:t>
      </w:r>
    </w:p>
    <w:p w14:paraId="01A4ADF3" w14:textId="29D31489" w:rsidR="007C4F68" w:rsidRPr="006A2F2F" w:rsidRDefault="00590474" w:rsidP="00ED2312">
      <w:pPr>
        <w:pStyle w:val="berschrift1"/>
      </w:pPr>
      <w:bookmarkStart w:id="12" w:name="_Toc199335432"/>
      <w:r w:rsidRPr="006A2F2F">
        <w:t>3 Realisierungsphase</w:t>
      </w:r>
      <w:bookmarkEnd w:id="12"/>
    </w:p>
    <w:p w14:paraId="028DEA55" w14:textId="69520517" w:rsidR="00ED2312" w:rsidRPr="006A2F2F" w:rsidRDefault="00DB7B5A" w:rsidP="00ED2312">
      <w:r w:rsidRPr="006A2F2F">
        <w:t xml:space="preserve">Hinweis: Für </w:t>
      </w:r>
      <w:r w:rsidR="00671A9E" w:rsidRPr="006A2F2F">
        <w:t xml:space="preserve">die Einrichtung von Power PDF wurde </w:t>
      </w:r>
      <w:r w:rsidR="00D865F1" w:rsidRPr="006A2F2F">
        <w:t>stellenweise auf die Online-Dokumentation von Tungsten zurückgegriffen</w:t>
      </w:r>
      <w:r w:rsidR="00060091" w:rsidRPr="006A2F2F">
        <w:t xml:space="preserve">, siehe </w:t>
      </w:r>
      <w:r w:rsidR="00060091" w:rsidRPr="006A2F2F">
        <w:rPr>
          <w:color w:val="00507E" w:themeColor="accent1"/>
        </w:rPr>
        <w:fldChar w:fldCharType="begin" w:fldLock="1"/>
      </w:r>
      <w:r w:rsidR="00060091" w:rsidRPr="006A2F2F">
        <w:rPr>
          <w:color w:val="00507E" w:themeColor="accent1"/>
        </w:rPr>
        <w:instrText xml:space="preserve"> REF _Ref198649819 \h </w:instrText>
      </w:r>
      <w:r w:rsidR="00060091" w:rsidRPr="006A2F2F">
        <w:rPr>
          <w:color w:val="00507E" w:themeColor="accent1"/>
        </w:rPr>
      </w:r>
      <w:r w:rsidR="00060091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5.3 Quellen</w:t>
      </w:r>
      <w:r w:rsidR="00060091" w:rsidRPr="006A2F2F">
        <w:rPr>
          <w:color w:val="00507E" w:themeColor="accent1"/>
        </w:rPr>
        <w:fldChar w:fldCharType="end"/>
      </w:r>
      <w:r w:rsidR="00060091" w:rsidRPr="006A2F2F">
        <w:t>.</w:t>
      </w:r>
    </w:p>
    <w:p w14:paraId="5F16731B" w14:textId="23B0659F" w:rsidR="0055403D" w:rsidRPr="006A2F2F" w:rsidRDefault="0055403D" w:rsidP="0055403D">
      <w:pPr>
        <w:pStyle w:val="berschrift2"/>
      </w:pPr>
      <w:bookmarkStart w:id="13" w:name="_Toc199335433"/>
      <w:r w:rsidRPr="006A2F2F">
        <w:t>3.1 Installation von Windows Server</w:t>
      </w:r>
      <w:bookmarkEnd w:id="13"/>
    </w:p>
    <w:p w14:paraId="5F59B478" w14:textId="167B41F7" w:rsidR="00265447" w:rsidRPr="006A2F2F" w:rsidRDefault="00BE12A2" w:rsidP="008768B2">
      <w:r w:rsidRPr="006A2F2F">
        <w:t>Für die Installation des Lizenzservers wird eine Windows Server Umgebung vorausgesetzt.</w:t>
      </w:r>
      <w:r w:rsidRPr="006A2F2F">
        <w:br/>
      </w:r>
      <w:r w:rsidR="00E07171" w:rsidRPr="006A2F2F">
        <w:t xml:space="preserve">Da </w:t>
      </w:r>
      <w:r w:rsidR="0032155B" w:rsidRPr="006A2F2F">
        <w:t>nur wenige Ressourcen für den Lizenz</w:t>
      </w:r>
      <w:r w:rsidR="00B14783" w:rsidRPr="006A2F2F">
        <w:t>s</w:t>
      </w:r>
      <w:r w:rsidR="0032155B" w:rsidRPr="006A2F2F">
        <w:t xml:space="preserve">erver benötigt werden, </w:t>
      </w:r>
      <w:r w:rsidR="00A9445E" w:rsidRPr="006A2F2F">
        <w:t>kann der Lizenzserver</w:t>
      </w:r>
      <w:r w:rsidR="00B14783" w:rsidRPr="006A2F2F">
        <w:t xml:space="preserve"> ohne weiter</w:t>
      </w:r>
      <w:r w:rsidR="00EA3240" w:rsidRPr="006A2F2F">
        <w:t>e</w:t>
      </w:r>
      <w:r w:rsidR="00B14783" w:rsidRPr="006A2F2F">
        <w:t xml:space="preserve"> Probleme als</w:t>
      </w:r>
      <w:r w:rsidR="0032155B" w:rsidRPr="006A2F2F">
        <w:t xml:space="preserve"> </w:t>
      </w:r>
      <w:r w:rsidR="00C235D9" w:rsidRPr="006A2F2F">
        <w:t>virtuelle Maschine</w:t>
      </w:r>
      <w:r w:rsidR="0032155B" w:rsidRPr="006A2F2F">
        <w:t xml:space="preserve"> </w:t>
      </w:r>
      <w:r w:rsidR="00584731" w:rsidRPr="006A2F2F">
        <w:t xml:space="preserve">(VM) </w:t>
      </w:r>
      <w:r w:rsidR="0032155B" w:rsidRPr="006A2F2F">
        <w:t xml:space="preserve">auf einem der </w:t>
      </w:r>
      <w:r w:rsidR="00265447" w:rsidRPr="006A2F2F">
        <w:t>bestehenden</w:t>
      </w:r>
      <w:r w:rsidR="0032155B" w:rsidRPr="006A2F2F">
        <w:t xml:space="preserve"> </w:t>
      </w:r>
      <w:r w:rsidR="00265447" w:rsidRPr="006A2F2F">
        <w:t>Hypervisor</w:t>
      </w:r>
      <w:r w:rsidR="001771F3" w:rsidRPr="006A2F2F">
        <w:t>-</w:t>
      </w:r>
      <w:r w:rsidR="00265447" w:rsidRPr="006A2F2F">
        <w:t>Serve</w:t>
      </w:r>
      <w:r w:rsidR="00C235D9" w:rsidRPr="006A2F2F">
        <w:t>r</w:t>
      </w:r>
      <w:r w:rsidR="001771F3" w:rsidRPr="006A2F2F">
        <w:rPr>
          <w:rStyle w:val="Funotenzeichen"/>
        </w:rPr>
        <w:footnoteReference w:id="1"/>
      </w:r>
      <w:r w:rsidR="00C235D9" w:rsidRPr="006A2F2F">
        <w:t xml:space="preserve"> von GEWO umgesetzt werden</w:t>
      </w:r>
      <w:r w:rsidR="00265447" w:rsidRPr="006A2F2F">
        <w:t>.</w:t>
      </w:r>
    </w:p>
    <w:p w14:paraId="64E24459" w14:textId="69AB3D49" w:rsidR="00E16DF5" w:rsidRPr="006A2F2F" w:rsidRDefault="00265447" w:rsidP="008768B2">
      <w:r w:rsidRPr="006A2F2F">
        <w:t xml:space="preserve">GEWO </w:t>
      </w:r>
      <w:r w:rsidR="00670065" w:rsidRPr="006A2F2F">
        <w:t xml:space="preserve">setzt als </w:t>
      </w:r>
      <w:r w:rsidRPr="006A2F2F">
        <w:t>Hypervisor</w:t>
      </w:r>
      <w:r w:rsidR="00670065" w:rsidRPr="006A2F2F">
        <w:t xml:space="preserve"> </w:t>
      </w:r>
      <w:proofErr w:type="spellStart"/>
      <w:r w:rsidR="00F57104" w:rsidRPr="006A2F2F">
        <w:t>E</w:t>
      </w:r>
      <w:r w:rsidR="002229CA" w:rsidRPr="006A2F2F">
        <w:t>SX</w:t>
      </w:r>
      <w:r w:rsidR="00F57104" w:rsidRPr="006A2F2F">
        <w:t>i</w:t>
      </w:r>
      <w:proofErr w:type="spellEnd"/>
      <w:r w:rsidR="002229CA" w:rsidRPr="006A2F2F">
        <w:t xml:space="preserve"> von </w:t>
      </w:r>
      <w:r w:rsidRPr="006A2F2F">
        <w:t>VM</w:t>
      </w:r>
      <w:r w:rsidR="00DE578A" w:rsidRPr="006A2F2F">
        <w:t>w</w:t>
      </w:r>
      <w:r w:rsidRPr="006A2F2F">
        <w:t xml:space="preserve">are </w:t>
      </w:r>
      <w:r w:rsidR="00314CDB" w:rsidRPr="006A2F2F">
        <w:t>ein</w:t>
      </w:r>
      <w:r w:rsidR="00D936A3" w:rsidRPr="006A2F2F">
        <w:t>.</w:t>
      </w:r>
      <w:r w:rsidR="00E905D6" w:rsidRPr="006A2F2F">
        <w:t xml:space="preserve"> Da ich</w:t>
      </w:r>
      <w:r w:rsidR="00E64ECB" w:rsidRPr="006A2F2F">
        <w:t xml:space="preserve"> selbst nicht die </w:t>
      </w:r>
      <w:r w:rsidR="00EE0EB2" w:rsidRPr="006A2F2F">
        <w:t>Berechtigungen</w:t>
      </w:r>
      <w:r w:rsidR="00E64ECB" w:rsidRPr="006A2F2F">
        <w:t xml:space="preserve"> </w:t>
      </w:r>
      <w:r w:rsidR="00EE0EB2" w:rsidRPr="006A2F2F">
        <w:t xml:space="preserve">zur Erstellung einer VM </w:t>
      </w:r>
      <w:r w:rsidR="00466A1C" w:rsidRPr="006A2F2F">
        <w:t>h</w:t>
      </w:r>
      <w:r w:rsidR="00EE0EB2" w:rsidRPr="006A2F2F">
        <w:t>abe, wurde mir vom Backend Team</w:t>
      </w:r>
      <w:r w:rsidR="00B15849" w:rsidRPr="006A2F2F">
        <w:rPr>
          <w:rStyle w:val="Funotenzeichen"/>
        </w:rPr>
        <w:footnoteReference w:id="2"/>
      </w:r>
      <w:r w:rsidR="00EE0EB2" w:rsidRPr="006A2F2F">
        <w:t xml:space="preserve"> </w:t>
      </w:r>
      <w:r w:rsidR="00466A1C" w:rsidRPr="006A2F2F">
        <w:t>eine solche erstellt und zur Verfügung gestellt.</w:t>
      </w:r>
      <w:r w:rsidR="00E16DF5" w:rsidRPr="006A2F2F">
        <w:br/>
        <w:t>Folgende Ressourcen wurde für diese VM verwendet:</w:t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7A5F39" w:rsidRPr="006A2F2F" w14:paraId="05B82D68" w14:textId="77777777" w:rsidTr="007A5F39">
        <w:trPr>
          <w:trHeight w:hRule="exact" w:val="284"/>
        </w:trPr>
        <w:tc>
          <w:tcPr>
            <w:tcW w:w="3209" w:type="dxa"/>
          </w:tcPr>
          <w:p w14:paraId="5D1E05F6" w14:textId="058DA5A7" w:rsidR="007A5F39" w:rsidRPr="006A2F2F" w:rsidRDefault="007A5F39" w:rsidP="008768B2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lastRenderedPageBreak/>
              <w:t>Ressource</w:t>
            </w:r>
          </w:p>
        </w:tc>
        <w:tc>
          <w:tcPr>
            <w:tcW w:w="3209" w:type="dxa"/>
          </w:tcPr>
          <w:p w14:paraId="63D79757" w14:textId="7E9A18C5" w:rsidR="007A5F39" w:rsidRPr="006A2F2F" w:rsidRDefault="00F77CA5" w:rsidP="008768B2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Anzahl</w:t>
            </w:r>
          </w:p>
        </w:tc>
      </w:tr>
      <w:tr w:rsidR="007A5F39" w:rsidRPr="006A2F2F" w14:paraId="287304A0" w14:textId="77777777" w:rsidTr="007A5F39">
        <w:trPr>
          <w:trHeight w:hRule="exact" w:val="284"/>
        </w:trPr>
        <w:tc>
          <w:tcPr>
            <w:tcW w:w="3209" w:type="dxa"/>
          </w:tcPr>
          <w:p w14:paraId="05B29599" w14:textId="33E561D7" w:rsidR="007A5F39" w:rsidRPr="006A2F2F" w:rsidRDefault="009A005E" w:rsidP="008768B2">
            <w:r w:rsidRPr="006A2F2F">
              <w:t>CPU</w:t>
            </w:r>
          </w:p>
        </w:tc>
        <w:tc>
          <w:tcPr>
            <w:tcW w:w="3209" w:type="dxa"/>
          </w:tcPr>
          <w:p w14:paraId="2F21C581" w14:textId="1EEA8F01" w:rsidR="007A5F39" w:rsidRPr="006A2F2F" w:rsidRDefault="009A005E" w:rsidP="008768B2">
            <w:r w:rsidRPr="006A2F2F">
              <w:t>1 Kern</w:t>
            </w:r>
          </w:p>
        </w:tc>
      </w:tr>
      <w:tr w:rsidR="007A5F39" w:rsidRPr="006A2F2F" w14:paraId="1750B2D1" w14:textId="77777777" w:rsidTr="007A5F39">
        <w:trPr>
          <w:trHeight w:hRule="exact" w:val="284"/>
        </w:trPr>
        <w:tc>
          <w:tcPr>
            <w:tcW w:w="3209" w:type="dxa"/>
          </w:tcPr>
          <w:p w14:paraId="5F852738" w14:textId="2E626613" w:rsidR="007A5F39" w:rsidRPr="006A2F2F" w:rsidRDefault="009A005E" w:rsidP="008768B2">
            <w:r w:rsidRPr="006A2F2F">
              <w:t>RAM</w:t>
            </w:r>
          </w:p>
        </w:tc>
        <w:tc>
          <w:tcPr>
            <w:tcW w:w="3209" w:type="dxa"/>
          </w:tcPr>
          <w:p w14:paraId="123E78EC" w14:textId="745CA2C8" w:rsidR="007A5F39" w:rsidRPr="006A2F2F" w:rsidRDefault="009A005E" w:rsidP="008768B2">
            <w:r w:rsidRPr="006A2F2F">
              <w:t>8 GB</w:t>
            </w:r>
          </w:p>
        </w:tc>
      </w:tr>
      <w:tr w:rsidR="009A005E" w:rsidRPr="006A2F2F" w14:paraId="77DD3406" w14:textId="77777777" w:rsidTr="007A5F39">
        <w:trPr>
          <w:trHeight w:hRule="exact" w:val="284"/>
        </w:trPr>
        <w:tc>
          <w:tcPr>
            <w:tcW w:w="3209" w:type="dxa"/>
          </w:tcPr>
          <w:p w14:paraId="48FA3F5C" w14:textId="4EDC862A" w:rsidR="009A005E" w:rsidRPr="006A2F2F" w:rsidRDefault="009A005E" w:rsidP="008768B2">
            <w:r w:rsidRPr="006A2F2F">
              <w:t>Festplatten Speicher</w:t>
            </w:r>
          </w:p>
        </w:tc>
        <w:tc>
          <w:tcPr>
            <w:tcW w:w="3209" w:type="dxa"/>
          </w:tcPr>
          <w:p w14:paraId="435D9300" w14:textId="1587FA71" w:rsidR="009A005E" w:rsidRPr="006A2F2F" w:rsidRDefault="009A005E" w:rsidP="008768B2">
            <w:r w:rsidRPr="006A2F2F">
              <w:t xml:space="preserve">90 GB </w:t>
            </w:r>
            <w:proofErr w:type="spellStart"/>
            <w:r w:rsidRPr="006A2F2F">
              <w:t>Thin</w:t>
            </w:r>
            <w:proofErr w:type="spellEnd"/>
            <w:r w:rsidRPr="006A2F2F">
              <w:t xml:space="preserve"> Provision</w:t>
            </w:r>
            <w:r w:rsidRPr="006A2F2F">
              <w:rPr>
                <w:rStyle w:val="Funotenzeichen"/>
              </w:rPr>
              <w:footnoteReference w:id="3"/>
            </w:r>
          </w:p>
        </w:tc>
      </w:tr>
      <w:tr w:rsidR="00DC490D" w:rsidRPr="006A2F2F" w14:paraId="40EF94DF" w14:textId="77777777" w:rsidTr="007A5F39">
        <w:trPr>
          <w:trHeight w:hRule="exact" w:val="284"/>
        </w:trPr>
        <w:tc>
          <w:tcPr>
            <w:tcW w:w="3209" w:type="dxa"/>
          </w:tcPr>
          <w:p w14:paraId="4FEFCFA3" w14:textId="182B0513" w:rsidR="00DC490D" w:rsidRPr="006A2F2F" w:rsidRDefault="00DC490D" w:rsidP="008768B2">
            <w:r w:rsidRPr="006A2F2F">
              <w:t xml:space="preserve">Netzwerkkarte </w:t>
            </w:r>
          </w:p>
        </w:tc>
        <w:tc>
          <w:tcPr>
            <w:tcW w:w="3209" w:type="dxa"/>
          </w:tcPr>
          <w:p w14:paraId="3DFD7EA0" w14:textId="4132AD8A" w:rsidR="00DC490D" w:rsidRPr="006A2F2F" w:rsidRDefault="00F341A2" w:rsidP="00443E96">
            <w:pPr>
              <w:keepNext/>
            </w:pPr>
            <w:r w:rsidRPr="006A2F2F">
              <w:t>1 Virtueller Netzwerkadapter</w:t>
            </w:r>
          </w:p>
        </w:tc>
      </w:tr>
    </w:tbl>
    <w:p w14:paraId="2D4C0298" w14:textId="09495E24" w:rsidR="00443E96" w:rsidRDefault="00443E96">
      <w:pPr>
        <w:pStyle w:val="Beschriftung"/>
      </w:pPr>
      <w:r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>
        <w:rPr>
          <w:noProof/>
        </w:rPr>
        <w:t>4</w:t>
      </w:r>
      <w:r w:rsidR="00E97632">
        <w:rPr>
          <w:noProof/>
        </w:rPr>
        <w:fldChar w:fldCharType="end"/>
      </w:r>
      <w:r>
        <w:t xml:space="preserve"> VM Konfiguration</w:t>
      </w:r>
    </w:p>
    <w:p w14:paraId="1D180160" w14:textId="2FF774F2" w:rsidR="002F0CEE" w:rsidRPr="006A2F2F" w:rsidRDefault="002518B4" w:rsidP="00E6043B">
      <w:r>
        <w:br/>
      </w:r>
      <w:r w:rsidR="004B7D4B" w:rsidRPr="006A2F2F">
        <w:t xml:space="preserve">Nach der </w:t>
      </w:r>
      <w:r w:rsidR="00EF5B48" w:rsidRPr="006A2F2F">
        <w:t>e</w:t>
      </w:r>
      <w:r w:rsidR="004B7D4B" w:rsidRPr="006A2F2F">
        <w:t xml:space="preserve">rfolgreichen Erstellung der VM, kann nun </w:t>
      </w:r>
      <w:r w:rsidR="00677BAF" w:rsidRPr="006A2F2F">
        <w:t xml:space="preserve">von mir </w:t>
      </w:r>
      <w:r w:rsidR="004B7D4B" w:rsidRPr="006A2F2F">
        <w:t>mit der Installation des Betriebssystems begonnen werden.</w:t>
      </w:r>
      <w:r w:rsidR="0089636C" w:rsidRPr="006A2F2F">
        <w:t xml:space="preserve"> Als </w:t>
      </w:r>
      <w:r w:rsidR="006C6A9D" w:rsidRPr="006A2F2F">
        <w:t>Betriebssystem</w:t>
      </w:r>
      <w:r w:rsidR="0089636C" w:rsidRPr="006A2F2F">
        <w:t xml:space="preserve"> </w:t>
      </w:r>
      <w:r w:rsidR="00543FE5" w:rsidRPr="006A2F2F">
        <w:t>wird</w:t>
      </w:r>
      <w:r w:rsidR="0089636C" w:rsidRPr="006A2F2F">
        <w:t xml:space="preserve"> </w:t>
      </w:r>
      <w:r w:rsidR="006C6A9D" w:rsidRPr="006A2F2F">
        <w:t>Windows</w:t>
      </w:r>
      <w:r w:rsidR="0089636C" w:rsidRPr="006A2F2F">
        <w:t xml:space="preserve"> Server 2019 gewählt, da hier die Lizenz</w:t>
      </w:r>
      <w:r w:rsidR="006C6A9D" w:rsidRPr="006A2F2F">
        <w:t xml:space="preserve"> </w:t>
      </w:r>
      <w:r w:rsidR="006913A5" w:rsidRPr="006A2F2F">
        <w:t>bereits</w:t>
      </w:r>
      <w:r w:rsidR="006C6A9D" w:rsidRPr="006A2F2F">
        <w:t xml:space="preserve"> vorhanden ist.</w:t>
      </w:r>
      <w:r w:rsidR="001222F3" w:rsidRPr="006A2F2F">
        <w:t xml:space="preserve"> Hierfür halte ich mich an den </w:t>
      </w:r>
      <w:r w:rsidR="00B53038" w:rsidRPr="006A2F2F">
        <w:t>GEWO-Standard</w:t>
      </w:r>
      <w:r w:rsidR="001222F3" w:rsidRPr="006A2F2F">
        <w:t xml:space="preserve"> und folge </w:t>
      </w:r>
      <w:r w:rsidR="0078088B" w:rsidRPr="006A2F2F">
        <w:t>allen Schritten</w:t>
      </w:r>
      <w:r w:rsidR="001222F3" w:rsidRPr="006A2F2F">
        <w:t xml:space="preserve"> der </w:t>
      </w:r>
      <w:r w:rsidR="0078088B" w:rsidRPr="006A2F2F">
        <w:t>internen</w:t>
      </w:r>
      <w:r w:rsidR="001222F3" w:rsidRPr="006A2F2F">
        <w:t xml:space="preserve"> </w:t>
      </w:r>
      <w:r w:rsidR="0078088B" w:rsidRPr="006A2F2F">
        <w:t>I</w:t>
      </w:r>
      <w:r w:rsidR="001222F3" w:rsidRPr="006A2F2F">
        <w:t>nstallationsanweisung.</w:t>
      </w:r>
      <w:r w:rsidR="007A7098" w:rsidRPr="006A2F2F">
        <w:t xml:space="preserve"> Darunter fallen </w:t>
      </w:r>
      <w:r w:rsidR="00E6043B" w:rsidRPr="006A2F2F">
        <w:t>neben der Installation des Betriebssystems folgende Punkte</w:t>
      </w:r>
      <w:r w:rsidR="002F0CEE" w:rsidRPr="006A2F2F">
        <w:t>:</w:t>
      </w:r>
      <w:r w:rsidR="002F0CEE" w:rsidRPr="006A2F2F">
        <w:br/>
      </w:r>
      <w:r w:rsidR="0007216C" w:rsidRPr="006A2F2F">
        <w:t>Computer</w:t>
      </w:r>
      <w:r w:rsidR="0009034E" w:rsidRPr="006A2F2F">
        <w:t xml:space="preserve">name ändern, Domain </w:t>
      </w:r>
      <w:proofErr w:type="spellStart"/>
      <w:r w:rsidR="0009034E" w:rsidRPr="006A2F2F">
        <w:t>Join</w:t>
      </w:r>
      <w:proofErr w:type="spellEnd"/>
      <w:r w:rsidR="0009034E" w:rsidRPr="006A2F2F">
        <w:t>, Windows Updates installieren, Gerät im Monitoring anlegen</w:t>
      </w:r>
      <w:r w:rsidR="004E30D9" w:rsidRPr="006A2F2F">
        <w:t xml:space="preserve">, sowie </w:t>
      </w:r>
      <w:r w:rsidR="00A87041" w:rsidRPr="006A2F2F">
        <w:t>Netzwerkd</w:t>
      </w:r>
      <w:r w:rsidR="004E30D9" w:rsidRPr="006A2F2F">
        <w:t>okumentation und Notfallhandbuch.</w:t>
      </w:r>
      <w:r w:rsidR="00CA13E5" w:rsidRPr="006A2F2F">
        <w:t xml:space="preserve"> Als </w:t>
      </w:r>
      <w:r w:rsidR="009A2442" w:rsidRPr="006A2F2F">
        <w:t>Softwarelösung</w:t>
      </w:r>
      <w:r w:rsidR="00525210" w:rsidRPr="006A2F2F">
        <w:t>en</w:t>
      </w:r>
      <w:r w:rsidR="009A2442" w:rsidRPr="006A2F2F">
        <w:t xml:space="preserve"> für Moni</w:t>
      </w:r>
      <w:r w:rsidR="00A87041" w:rsidRPr="006A2F2F">
        <w:t xml:space="preserve">toring und Netzwerk </w:t>
      </w:r>
      <w:r w:rsidR="008550BF" w:rsidRPr="006A2F2F">
        <w:t xml:space="preserve">werden PRTG und </w:t>
      </w:r>
      <w:proofErr w:type="spellStart"/>
      <w:r w:rsidR="008550BF" w:rsidRPr="006A2F2F">
        <w:t>Netbox</w:t>
      </w:r>
      <w:proofErr w:type="spellEnd"/>
      <w:r w:rsidR="008550BF" w:rsidRPr="006A2F2F">
        <w:t xml:space="preserve"> bei GEWO eingesetzt</w:t>
      </w:r>
      <w:r w:rsidR="00890F5D" w:rsidRPr="006A2F2F">
        <w:t>.</w:t>
      </w:r>
      <w:r w:rsidR="00C676DE" w:rsidRPr="006A2F2F">
        <w:t xml:space="preserve"> Das Notfallhandbuch wird in dem Dokumentenmanagementsystem </w:t>
      </w:r>
      <w:proofErr w:type="spellStart"/>
      <w:r w:rsidR="00C676DE" w:rsidRPr="006A2F2F">
        <w:t>roXtra</w:t>
      </w:r>
      <w:proofErr w:type="spellEnd"/>
      <w:r w:rsidR="00C676DE" w:rsidRPr="006A2F2F">
        <w:t xml:space="preserve"> gepflegt.</w:t>
      </w:r>
    </w:p>
    <w:p w14:paraId="4BE1B0BD" w14:textId="4AA2D77C" w:rsidR="0055403D" w:rsidRPr="006A2F2F" w:rsidRDefault="0055403D" w:rsidP="0055403D">
      <w:pPr>
        <w:pStyle w:val="berschrift2"/>
      </w:pPr>
      <w:bookmarkStart w:id="14" w:name="_Toc199335434"/>
      <w:r w:rsidRPr="006A2F2F">
        <w:t>3.2 Installation des Lizenzservers</w:t>
      </w:r>
      <w:bookmarkEnd w:id="14"/>
    </w:p>
    <w:p w14:paraId="16F43AC3" w14:textId="22D0F4F1" w:rsidR="009D67E2" w:rsidRPr="006A2F2F" w:rsidRDefault="009D67E2" w:rsidP="009D67E2">
      <w:pPr>
        <w:pStyle w:val="berschrift3"/>
      </w:pPr>
      <w:bookmarkStart w:id="15" w:name="_Ref198708926"/>
      <w:bookmarkStart w:id="16" w:name="_Toc199335435"/>
      <w:r w:rsidRPr="006A2F2F">
        <w:t xml:space="preserve">3.2.1 </w:t>
      </w:r>
      <w:r w:rsidR="00BE0E46" w:rsidRPr="006A2F2F">
        <w:t>Her</w:t>
      </w:r>
      <w:r w:rsidR="00211F78" w:rsidRPr="006A2F2F">
        <w:t xml:space="preserve">unterladen der </w:t>
      </w:r>
      <w:r w:rsidR="00991362" w:rsidRPr="006A2F2F">
        <w:t>Server-</w:t>
      </w:r>
      <w:r w:rsidR="00211F78" w:rsidRPr="006A2F2F">
        <w:t>Dateien</w:t>
      </w:r>
      <w:bookmarkEnd w:id="15"/>
      <w:bookmarkEnd w:id="16"/>
    </w:p>
    <w:p w14:paraId="61488EC1" w14:textId="6F119646" w:rsidR="009B3BBA" w:rsidRPr="006A2F2F" w:rsidRDefault="00F6175E" w:rsidP="009B3BBA">
      <w:r w:rsidRPr="006A2F2F">
        <w:t>Bei</w:t>
      </w:r>
      <w:r w:rsidR="0031392D" w:rsidRPr="006A2F2F">
        <w:t>m</w:t>
      </w:r>
      <w:r w:rsidRPr="006A2F2F">
        <w:t xml:space="preserve"> </w:t>
      </w:r>
      <w:r w:rsidR="0031392D" w:rsidRPr="006A2F2F">
        <w:t>K</w:t>
      </w:r>
      <w:r w:rsidRPr="006A2F2F">
        <w:t xml:space="preserve">auf der Lizenzen, der </w:t>
      </w:r>
      <w:r w:rsidR="00DA441A" w:rsidRPr="006A2F2F">
        <w:t>bereits</w:t>
      </w:r>
      <w:r w:rsidRPr="006A2F2F">
        <w:t xml:space="preserve"> im </w:t>
      </w:r>
      <w:r w:rsidR="00DA441A" w:rsidRPr="006A2F2F">
        <w:t>Vorfeld</w:t>
      </w:r>
      <w:r w:rsidR="0031392D" w:rsidRPr="006A2F2F">
        <w:t xml:space="preserve"> des</w:t>
      </w:r>
      <w:r w:rsidRPr="006A2F2F">
        <w:t xml:space="preserve"> </w:t>
      </w:r>
      <w:r w:rsidR="0031392D" w:rsidRPr="006A2F2F">
        <w:t xml:space="preserve">Projekts </w:t>
      </w:r>
      <w:r w:rsidRPr="006A2F2F">
        <w:t xml:space="preserve">erfolgt ist, </w:t>
      </w:r>
      <w:r w:rsidR="00DA441A" w:rsidRPr="006A2F2F">
        <w:t xml:space="preserve">wurde ein Downloadlink für die nötigen Dateien bereitgestellt. Mithilfe des Links können die Installationsdateien heruntergeladen, entpackt und die enthaltene ISO-Datei </w:t>
      </w:r>
      <w:r w:rsidR="00D80FCD" w:rsidRPr="006A2F2F">
        <w:t xml:space="preserve">in der VM </w:t>
      </w:r>
      <w:r w:rsidR="00DA441A" w:rsidRPr="006A2F2F">
        <w:t>eingebunden werden.</w:t>
      </w:r>
    </w:p>
    <w:p w14:paraId="59F1F74E" w14:textId="4EC411CB" w:rsidR="00211F78" w:rsidRPr="006A2F2F" w:rsidRDefault="00211F78" w:rsidP="00211F78">
      <w:pPr>
        <w:pStyle w:val="berschrift3"/>
      </w:pPr>
      <w:bookmarkStart w:id="17" w:name="_Toc199335436"/>
      <w:r w:rsidRPr="006A2F2F">
        <w:t>3.2.2 Ausstellen des Zertifikates</w:t>
      </w:r>
      <w:bookmarkEnd w:id="17"/>
    </w:p>
    <w:p w14:paraId="0085E752" w14:textId="06E9533C" w:rsidR="00941D1E" w:rsidRPr="006A2F2F" w:rsidRDefault="00941D1E" w:rsidP="009B3BBA">
      <w:r w:rsidRPr="006A2F2F">
        <w:t xml:space="preserve">Da GEWO die Verbindung zwischen Client und Server gerne verschlüsseln möchte, muss ein </w:t>
      </w:r>
      <w:r w:rsidR="00583225" w:rsidRPr="006A2F2F">
        <w:t>Computer</w:t>
      </w:r>
      <w:r w:rsidR="001D1AF7" w:rsidRPr="006A2F2F">
        <w:t>z</w:t>
      </w:r>
      <w:r w:rsidR="00561244" w:rsidRPr="006A2F2F">
        <w:t xml:space="preserve">ertifikat ausgestellt werden, </w:t>
      </w:r>
      <w:r w:rsidR="00CD1514" w:rsidRPr="006A2F2F">
        <w:t>welches dann bei der Installation angegeben werden kann.</w:t>
      </w:r>
    </w:p>
    <w:p w14:paraId="3B99C706" w14:textId="1C7FEEF2" w:rsidR="00CD1514" w:rsidRPr="006A2F2F" w:rsidRDefault="00BC511F" w:rsidP="009B3BBA">
      <w:r w:rsidRPr="006A2F2F">
        <w:t>Im</w:t>
      </w:r>
      <w:r w:rsidR="00CD1514" w:rsidRPr="006A2F2F">
        <w:t xml:space="preserve"> ersten </w:t>
      </w:r>
      <w:r w:rsidRPr="006A2F2F">
        <w:t>S</w:t>
      </w:r>
      <w:r w:rsidR="00CD1514" w:rsidRPr="006A2F2F">
        <w:t xml:space="preserve">chritt öffne ich hierfür die </w:t>
      </w:r>
      <w:r w:rsidR="0077592F" w:rsidRPr="006A2F2F">
        <w:t>Zertifikat</w:t>
      </w:r>
      <w:r w:rsidR="007E22E6" w:rsidRPr="006A2F2F">
        <w:t>v</w:t>
      </w:r>
      <w:r w:rsidR="0077592F" w:rsidRPr="006A2F2F">
        <w:t>erwaltung des Lizenzserver</w:t>
      </w:r>
      <w:r w:rsidR="007E22E6" w:rsidRPr="006A2F2F">
        <w:t>s</w:t>
      </w:r>
      <w:r w:rsidR="0077592F" w:rsidRPr="006A2F2F">
        <w:t>.</w:t>
      </w:r>
      <w:r w:rsidR="00AB052C" w:rsidRPr="006A2F2F">
        <w:t xml:space="preserve"> Dort wird in den Ordner </w:t>
      </w:r>
      <w:r w:rsidR="007535F4" w:rsidRPr="006A2F2F">
        <w:rPr>
          <w:i/>
          <w:iCs/>
        </w:rPr>
        <w:t>Eigene Zertifikate</w:t>
      </w:r>
      <w:r w:rsidR="00AB052C" w:rsidRPr="006A2F2F">
        <w:t xml:space="preserve"> -&gt; </w:t>
      </w:r>
      <w:r w:rsidR="00AB052C" w:rsidRPr="006A2F2F">
        <w:rPr>
          <w:i/>
          <w:iCs/>
        </w:rPr>
        <w:t>Zertifikate</w:t>
      </w:r>
      <w:r w:rsidR="00AB052C" w:rsidRPr="006A2F2F">
        <w:t xml:space="preserve"> navigiert. Nun wird </w:t>
      </w:r>
      <w:r w:rsidR="00187CC1" w:rsidRPr="006A2F2F">
        <w:t>mit Rechtsklick</w:t>
      </w:r>
      <w:r w:rsidR="00C76152" w:rsidRPr="006A2F2F">
        <w:t xml:space="preserve"> ein neues Zertifikat angefordert</w:t>
      </w:r>
      <w:r w:rsidR="00187CC1" w:rsidRPr="006A2F2F">
        <w:t xml:space="preserve">. </w:t>
      </w:r>
      <w:r w:rsidR="00190AF1" w:rsidRPr="006A2F2F">
        <w:t xml:space="preserve">Am </w:t>
      </w:r>
      <w:r w:rsidR="00816761" w:rsidRPr="006A2F2F">
        <w:t>GEWO-Zertifikatsserver</w:t>
      </w:r>
      <w:r w:rsidR="00EC1146" w:rsidRPr="006A2F2F">
        <w:t xml:space="preserve"> ist bereits </w:t>
      </w:r>
      <w:r w:rsidR="007629A2" w:rsidRPr="006A2F2F">
        <w:t>ei</w:t>
      </w:r>
      <w:r w:rsidR="00EC1146" w:rsidRPr="006A2F2F">
        <w:t xml:space="preserve">n passendes Zertifikatstemplate </w:t>
      </w:r>
      <w:r w:rsidR="00A36609" w:rsidRPr="006A2F2F">
        <w:t>hinterlegt, das hierzu verwendet werden kann.</w:t>
      </w:r>
      <w:r w:rsidR="008766F2" w:rsidRPr="006A2F2F">
        <w:t xml:space="preserve"> Nach der erfolgreichen Erstellung kann</w:t>
      </w:r>
      <w:r w:rsidR="003F2F24" w:rsidRPr="006A2F2F">
        <w:t xml:space="preserve"> </w:t>
      </w:r>
      <w:r w:rsidR="008766F2" w:rsidRPr="006A2F2F">
        <w:t>i</w:t>
      </w:r>
      <w:r w:rsidR="003F2F24" w:rsidRPr="006A2F2F">
        <w:t xml:space="preserve">m Tab </w:t>
      </w:r>
      <w:r w:rsidR="003F2F24" w:rsidRPr="006A2F2F">
        <w:rPr>
          <w:i/>
          <w:iCs/>
        </w:rPr>
        <w:t>Details</w:t>
      </w:r>
      <w:r w:rsidR="003F2F24" w:rsidRPr="006A2F2F">
        <w:t xml:space="preserve"> nun der </w:t>
      </w:r>
      <w:proofErr w:type="spellStart"/>
      <w:r w:rsidR="003F2F24" w:rsidRPr="006A2F2F">
        <w:t>Thumbprint</w:t>
      </w:r>
      <w:proofErr w:type="spellEnd"/>
      <w:r w:rsidR="003F2F24" w:rsidRPr="006A2F2F">
        <w:t xml:space="preserve"> des Zertifikats kopiert werden, </w:t>
      </w:r>
      <w:r w:rsidR="00816761" w:rsidRPr="006A2F2F">
        <w:t>welcher</w:t>
      </w:r>
      <w:r w:rsidR="003F2F24" w:rsidRPr="006A2F2F">
        <w:t xml:space="preserve"> im </w:t>
      </w:r>
      <w:r w:rsidR="00FB299C" w:rsidRPr="006A2F2F">
        <w:t>nächsten Installationsschritt gebraucht wird.</w:t>
      </w:r>
    </w:p>
    <w:p w14:paraId="2ED10812" w14:textId="2E8D9774" w:rsidR="00211F78" w:rsidRPr="006A2F2F" w:rsidRDefault="00211F78" w:rsidP="00211F78">
      <w:pPr>
        <w:pStyle w:val="berschrift3"/>
      </w:pPr>
      <w:bookmarkStart w:id="18" w:name="_Toc199335437"/>
      <w:r w:rsidRPr="006A2F2F">
        <w:t xml:space="preserve">3.2.3 </w:t>
      </w:r>
      <w:r w:rsidR="00DF30B8" w:rsidRPr="006A2F2F">
        <w:t>Anpassen und Ausführen des Installationsskriptes</w:t>
      </w:r>
      <w:bookmarkEnd w:id="18"/>
    </w:p>
    <w:p w14:paraId="150147EE" w14:textId="3DF597B5" w:rsidR="009B3BBA" w:rsidRPr="006A2F2F" w:rsidRDefault="00A5066F" w:rsidP="009B3BBA">
      <w:r w:rsidRPr="006A2F2F">
        <w:t xml:space="preserve">Bevor die Installation des </w:t>
      </w:r>
      <w:r w:rsidR="00B00EBC" w:rsidRPr="006A2F2F">
        <w:t xml:space="preserve">Power PDF </w:t>
      </w:r>
      <w:r w:rsidR="003F5219" w:rsidRPr="006A2F2F">
        <w:t>Lizen</w:t>
      </w:r>
      <w:r w:rsidR="001C6439" w:rsidRPr="006A2F2F">
        <w:t>z</w:t>
      </w:r>
      <w:r w:rsidR="00B00EBC" w:rsidRPr="006A2F2F">
        <w:t>servers</w:t>
      </w:r>
      <w:r w:rsidRPr="006A2F2F">
        <w:t xml:space="preserve"> gestartet werden kann, muss zuerst</w:t>
      </w:r>
      <w:r w:rsidR="00A754F8" w:rsidRPr="006A2F2F">
        <w:t xml:space="preserve"> das </w:t>
      </w:r>
      <w:r w:rsidR="00155051" w:rsidRPr="006A2F2F">
        <w:t>Installations-</w:t>
      </w:r>
      <w:r w:rsidR="00A754F8" w:rsidRPr="006A2F2F">
        <w:t>S</w:t>
      </w:r>
      <w:r w:rsidR="00551B0A" w:rsidRPr="006A2F2F">
        <w:t>k</w:t>
      </w:r>
      <w:r w:rsidR="00A754F8" w:rsidRPr="006A2F2F">
        <w:t xml:space="preserve">ript angepasst werden. Das Skript ist in der zuvor eingebundenen </w:t>
      </w:r>
      <w:r w:rsidR="00D67A64" w:rsidRPr="006A2F2F">
        <w:t>ISO-Datei</w:t>
      </w:r>
      <w:r w:rsidR="00A754F8" w:rsidRPr="006A2F2F">
        <w:t xml:space="preserve"> unter dem Namen </w:t>
      </w:r>
      <w:r w:rsidR="00A754F8" w:rsidRPr="006A2F2F">
        <w:rPr>
          <w:i/>
          <w:iCs/>
        </w:rPr>
        <w:t>InstallSAL.bat</w:t>
      </w:r>
      <w:r w:rsidR="00A754F8" w:rsidRPr="006A2F2F">
        <w:t xml:space="preserve"> zu finden. </w:t>
      </w:r>
      <w:r w:rsidR="00D67A64" w:rsidRPr="006A2F2F">
        <w:t xml:space="preserve">In diesem muss der Pfad </w:t>
      </w:r>
      <w:r w:rsidR="000E43A2" w:rsidRPr="006A2F2F">
        <w:t>zur Ablage</w:t>
      </w:r>
      <w:r w:rsidR="002D21FB" w:rsidRPr="006A2F2F">
        <w:t xml:space="preserve"> des Installationsl</w:t>
      </w:r>
      <w:r w:rsidR="00D67A64" w:rsidRPr="006A2F2F">
        <w:t>ogfile</w:t>
      </w:r>
      <w:r w:rsidR="000E43A2" w:rsidRPr="006A2F2F">
        <w:t>s</w:t>
      </w:r>
      <w:r w:rsidR="00D67A64" w:rsidRPr="006A2F2F">
        <w:t xml:space="preserve">, </w:t>
      </w:r>
      <w:r w:rsidR="006D50D9" w:rsidRPr="006A2F2F">
        <w:t xml:space="preserve">der </w:t>
      </w:r>
      <w:proofErr w:type="spellStart"/>
      <w:r w:rsidR="006D50D9" w:rsidRPr="006A2F2F">
        <w:t>Thum</w:t>
      </w:r>
      <w:r w:rsidR="0065765E" w:rsidRPr="006A2F2F">
        <w:t>b</w:t>
      </w:r>
      <w:r w:rsidR="006D50D9" w:rsidRPr="006A2F2F">
        <w:t>print</w:t>
      </w:r>
      <w:proofErr w:type="spellEnd"/>
      <w:r w:rsidR="006D50D9" w:rsidRPr="006A2F2F">
        <w:t xml:space="preserve"> des Zertifikates, </w:t>
      </w:r>
      <w:r w:rsidR="00E52236" w:rsidRPr="006A2F2F">
        <w:t xml:space="preserve">Aktivierung der </w:t>
      </w:r>
      <w:r w:rsidR="006D50D9" w:rsidRPr="006A2F2F">
        <w:t xml:space="preserve">Verschlüsselung und der </w:t>
      </w:r>
      <w:r w:rsidR="00E52236" w:rsidRPr="006A2F2F">
        <w:t>verwendete Netzwerk</w:t>
      </w:r>
      <w:r w:rsidR="003C292F" w:rsidRPr="006A2F2F">
        <w:t>-P</w:t>
      </w:r>
      <w:r w:rsidR="006D50D9" w:rsidRPr="006A2F2F">
        <w:t xml:space="preserve">ort </w:t>
      </w:r>
      <w:r w:rsidR="003F5219" w:rsidRPr="006A2F2F">
        <w:t>konfiguriert werden</w:t>
      </w:r>
      <w:r w:rsidR="003E6D4F" w:rsidRPr="006A2F2F">
        <w:t xml:space="preserve"> (vgl. </w:t>
      </w:r>
      <w:r w:rsidR="00506216" w:rsidRPr="006A2F2F">
        <w:rPr>
          <w:color w:val="00507E" w:themeColor="accent1"/>
        </w:rPr>
        <w:fldChar w:fldCharType="begin" w:fldLock="1"/>
      </w:r>
      <w:r w:rsidR="00506216" w:rsidRPr="006A2F2F">
        <w:rPr>
          <w:color w:val="00507E" w:themeColor="accent1"/>
        </w:rPr>
        <w:instrText xml:space="preserve"> REF _Ref198619699 \h </w:instrText>
      </w:r>
      <w:r w:rsidR="00506216" w:rsidRPr="006A2F2F">
        <w:rPr>
          <w:color w:val="00507E" w:themeColor="accent1"/>
        </w:rPr>
      </w:r>
      <w:r w:rsidR="00506216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Abbildung 1 Installationsskript</w:t>
      </w:r>
      <w:r w:rsidR="00506216" w:rsidRPr="006A2F2F">
        <w:rPr>
          <w:color w:val="00507E" w:themeColor="accent1"/>
        </w:rPr>
        <w:fldChar w:fldCharType="end"/>
      </w:r>
      <w:r w:rsidR="003E6D4F" w:rsidRPr="006A2F2F">
        <w:t>)</w:t>
      </w:r>
      <w:r w:rsidR="000333BF" w:rsidRPr="006A2F2F">
        <w:t>.</w:t>
      </w:r>
    </w:p>
    <w:p w14:paraId="58CB0DBD" w14:textId="3210CD31" w:rsidR="00C2165B" w:rsidRPr="006A2F2F" w:rsidRDefault="003F5219" w:rsidP="009B3BBA">
      <w:r w:rsidRPr="006A2F2F">
        <w:t xml:space="preserve">Nachdem das Skript nun </w:t>
      </w:r>
      <w:r w:rsidR="002107B5" w:rsidRPr="006A2F2F">
        <w:t xml:space="preserve">angepasst </w:t>
      </w:r>
      <w:r w:rsidR="0053033A" w:rsidRPr="006A2F2F">
        <w:t>wurde,</w:t>
      </w:r>
      <w:r w:rsidR="002107B5" w:rsidRPr="006A2F2F">
        <w:t xml:space="preserve"> kann es ausgeführt werden. </w:t>
      </w:r>
      <w:r w:rsidR="0053033A" w:rsidRPr="006A2F2F">
        <w:t xml:space="preserve">Dazu muss </w:t>
      </w:r>
      <w:r w:rsidR="00D309AD" w:rsidRPr="006A2F2F">
        <w:t xml:space="preserve">der </w:t>
      </w:r>
      <w:r w:rsidR="00E12EC5" w:rsidRPr="006A2F2F">
        <w:t>Speicherp</w:t>
      </w:r>
      <w:r w:rsidR="00D309AD" w:rsidRPr="006A2F2F">
        <w:t xml:space="preserve">fad in einem als Administrator geöffneten </w:t>
      </w:r>
      <w:r w:rsidR="00E622F2" w:rsidRPr="006A2F2F">
        <w:t>CMD-Fenster</w:t>
      </w:r>
      <w:r w:rsidR="009C3C20" w:rsidRPr="006A2F2F">
        <w:t xml:space="preserve"> geöffnet und das Skript </w:t>
      </w:r>
      <w:r w:rsidR="002221F3" w:rsidRPr="006A2F2F">
        <w:t>gestartet</w:t>
      </w:r>
      <w:r w:rsidR="009C3C20" w:rsidRPr="006A2F2F">
        <w:t xml:space="preserve"> werden.</w:t>
      </w:r>
      <w:r w:rsidR="007730BD" w:rsidRPr="006A2F2F">
        <w:t xml:space="preserve"> Weitere Eingaben </w:t>
      </w:r>
      <w:r w:rsidR="008A028C" w:rsidRPr="006A2F2F">
        <w:t>sind dann nicht mehr nötig.</w:t>
      </w:r>
    </w:p>
    <w:p w14:paraId="3E0A774F" w14:textId="7B8E8198" w:rsidR="004E0AD2" w:rsidRPr="006A2F2F" w:rsidRDefault="000247A4" w:rsidP="009B3BBA">
      <w:r w:rsidRPr="006A2F2F">
        <w:lastRenderedPageBreak/>
        <w:t>Nach der erfolgreichen Installation</w:t>
      </w:r>
      <w:r w:rsidR="00D835CA" w:rsidRPr="006A2F2F">
        <w:t xml:space="preserve"> schließt sich das Konsolenfenster selbst und im Startmenü ist nun ein entsprechender Programmeintrag </w:t>
      </w:r>
      <w:r w:rsidR="006D2600" w:rsidRPr="006A2F2F">
        <w:t>des</w:t>
      </w:r>
      <w:r w:rsidR="00C83E3C" w:rsidRPr="006A2F2F">
        <w:t xml:space="preserve"> </w:t>
      </w:r>
      <w:proofErr w:type="spellStart"/>
      <w:r w:rsidR="00C83E3C" w:rsidRPr="006A2F2F">
        <w:t>Kofax</w:t>
      </w:r>
      <w:proofErr w:type="spellEnd"/>
      <w:r w:rsidR="00C81582" w:rsidRPr="006A2F2F">
        <w:rPr>
          <w:rStyle w:val="Funotenzeichen"/>
        </w:rPr>
        <w:footnoteReference w:id="4"/>
      </w:r>
      <w:r w:rsidR="00C83E3C" w:rsidRPr="006A2F2F">
        <w:t xml:space="preserve"> License Clients</w:t>
      </w:r>
      <w:r w:rsidRPr="006A2F2F">
        <w:t xml:space="preserve"> zu finden.</w:t>
      </w:r>
    </w:p>
    <w:p w14:paraId="1A107D0B" w14:textId="3857F1C2" w:rsidR="0055403D" w:rsidRPr="006A2F2F" w:rsidRDefault="0055403D" w:rsidP="0055403D">
      <w:pPr>
        <w:pStyle w:val="berschrift2"/>
      </w:pPr>
      <w:bookmarkStart w:id="19" w:name="_Ref198625634"/>
      <w:bookmarkStart w:id="20" w:name="_Ref198625642"/>
      <w:bookmarkStart w:id="21" w:name="_Toc199335438"/>
      <w:r w:rsidRPr="006A2F2F">
        <w:t>3.3 Einspielen der Lizenz</w:t>
      </w:r>
      <w:bookmarkEnd w:id="19"/>
      <w:bookmarkEnd w:id="20"/>
      <w:bookmarkEnd w:id="21"/>
    </w:p>
    <w:p w14:paraId="4C63A3F2" w14:textId="69B661C5" w:rsidR="00515087" w:rsidRPr="006A2F2F" w:rsidRDefault="00515087" w:rsidP="00515087">
      <w:r w:rsidRPr="006A2F2F">
        <w:t xml:space="preserve">Beim </w:t>
      </w:r>
      <w:r w:rsidR="00031A87" w:rsidRPr="006A2F2F">
        <w:t>Einspielen</w:t>
      </w:r>
      <w:r w:rsidRPr="006A2F2F">
        <w:t xml:space="preserve"> der </w:t>
      </w:r>
      <w:r w:rsidR="00031A87" w:rsidRPr="006A2F2F">
        <w:t>Lizenzen</w:t>
      </w:r>
      <w:r w:rsidRPr="006A2F2F">
        <w:t xml:space="preserve"> sind </w:t>
      </w:r>
      <w:r w:rsidR="00031A87" w:rsidRPr="006A2F2F">
        <w:t>unerwartete</w:t>
      </w:r>
      <w:r w:rsidRPr="006A2F2F">
        <w:t xml:space="preserve"> Probleme aufgetreten.</w:t>
      </w:r>
      <w:r w:rsidR="00B47CF7" w:rsidRPr="006A2F2F">
        <w:t xml:space="preserve"> Es wurde </w:t>
      </w:r>
      <w:r w:rsidR="006D069D" w:rsidRPr="006A2F2F">
        <w:t xml:space="preserve">nicht wie gewünscht eine Floating </w:t>
      </w:r>
      <w:r w:rsidR="002E2962" w:rsidRPr="006A2F2F">
        <w:t>Lizenz,</w:t>
      </w:r>
      <w:r w:rsidR="006D069D" w:rsidRPr="006A2F2F">
        <w:t xml:space="preserve"> die mit dem Lizenzserve</w:t>
      </w:r>
      <w:r w:rsidR="00101A86" w:rsidRPr="006A2F2F">
        <w:t xml:space="preserve">r kompatibel </w:t>
      </w:r>
      <w:r w:rsidR="0043410B" w:rsidRPr="006A2F2F">
        <w:t>ist</w:t>
      </w:r>
      <w:r w:rsidR="002E2962" w:rsidRPr="006A2F2F">
        <w:t>,</w:t>
      </w:r>
      <w:r w:rsidR="00A12AF0" w:rsidRPr="006A2F2F">
        <w:t xml:space="preserve"> vom Lieferanten </w:t>
      </w:r>
      <w:r w:rsidR="00101A86" w:rsidRPr="006A2F2F">
        <w:t>geliefert</w:t>
      </w:r>
      <w:r w:rsidR="002E2962" w:rsidRPr="006A2F2F">
        <w:t>. S</w:t>
      </w:r>
      <w:r w:rsidR="00101A86" w:rsidRPr="006A2F2F">
        <w:t>ondern eine Geräte Lizenz ohne Server</w:t>
      </w:r>
      <w:r w:rsidR="00D93DBD" w:rsidRPr="006A2F2F">
        <w:t>k</w:t>
      </w:r>
      <w:r w:rsidR="00101A86" w:rsidRPr="006A2F2F">
        <w:t xml:space="preserve">ompatibilität. Auf Nachfrage beim Lieferanten wurde uns erklärt, </w:t>
      </w:r>
      <w:r w:rsidR="00A448F8" w:rsidRPr="006A2F2F">
        <w:t>dass</w:t>
      </w:r>
      <w:r w:rsidR="00101A86" w:rsidRPr="006A2F2F">
        <w:t xml:space="preserve"> es eine solche </w:t>
      </w:r>
      <w:r w:rsidR="00765A0D" w:rsidRPr="006A2F2F">
        <w:t>Lizenz,</w:t>
      </w:r>
      <w:r w:rsidR="00101A86" w:rsidRPr="006A2F2F">
        <w:t xml:space="preserve"> </w:t>
      </w:r>
      <w:r w:rsidR="00D06FFA" w:rsidRPr="006A2F2F">
        <w:t>wie sie</w:t>
      </w:r>
      <w:r w:rsidR="00101A86" w:rsidRPr="006A2F2F">
        <w:t xml:space="preserve"> uns </w:t>
      </w:r>
      <w:r w:rsidR="00D06FFA" w:rsidRPr="006A2F2F">
        <w:t>zuvor beschrieben</w:t>
      </w:r>
      <w:r w:rsidR="0043410B" w:rsidRPr="006A2F2F">
        <w:t xml:space="preserve"> wurde, gar nicht existiert und Tungsten keine Floating Lizenzen anbietet.</w:t>
      </w:r>
      <w:r w:rsidR="00AC0719" w:rsidRPr="006A2F2F">
        <w:t xml:space="preserve"> </w:t>
      </w:r>
      <w:r w:rsidR="00194A86" w:rsidRPr="006A2F2F">
        <w:t xml:space="preserve">Stattdessen agiert der Lizenzserver so, dass </w:t>
      </w:r>
      <w:r w:rsidR="008E48D7" w:rsidRPr="006A2F2F">
        <w:t xml:space="preserve">dem Anwendungsnutzer </w:t>
      </w:r>
      <w:r w:rsidR="00E91543" w:rsidRPr="006A2F2F">
        <w:t xml:space="preserve">automatisch </w:t>
      </w:r>
      <w:r w:rsidR="008E48D7" w:rsidRPr="006A2F2F">
        <w:t xml:space="preserve">eine freie Lizenz </w:t>
      </w:r>
      <w:r w:rsidR="007C3F51" w:rsidRPr="006A2F2F">
        <w:t xml:space="preserve">zugewiesen wird, diese aber nicht mehr selbstständig zurücknimmt. </w:t>
      </w:r>
      <w:r w:rsidR="00E91543" w:rsidRPr="006A2F2F">
        <w:t>Nur</w:t>
      </w:r>
      <w:r w:rsidR="00804D82" w:rsidRPr="006A2F2F">
        <w:t xml:space="preserve"> über die </w:t>
      </w:r>
      <w:proofErr w:type="spellStart"/>
      <w:r w:rsidR="00804D82" w:rsidRPr="006A2F2F">
        <w:t>Kofax</w:t>
      </w:r>
      <w:proofErr w:type="spellEnd"/>
      <w:r w:rsidR="00804D82" w:rsidRPr="006A2F2F">
        <w:t xml:space="preserve"> Lizenzverwaltung kann die Lizenzzuweisung wieder aufgehoben werden. </w:t>
      </w:r>
      <w:r w:rsidR="00522DDA" w:rsidRPr="006A2F2F">
        <w:t xml:space="preserve">Nach einer entsprechenden </w:t>
      </w:r>
      <w:r w:rsidR="00C41E33" w:rsidRPr="006A2F2F">
        <w:t xml:space="preserve">Rücksprache mit dem Projektbetreuer und anschließender </w:t>
      </w:r>
      <w:r w:rsidR="00522DDA" w:rsidRPr="006A2F2F">
        <w:t>Reklamation</w:t>
      </w:r>
      <w:r w:rsidR="00C41E33" w:rsidRPr="006A2F2F">
        <w:t xml:space="preserve"> erhalte ich eine Lizenz</w:t>
      </w:r>
      <w:r w:rsidR="00D93DBD" w:rsidRPr="006A2F2F">
        <w:t>,</w:t>
      </w:r>
      <w:r w:rsidR="00AC0719" w:rsidRPr="006A2F2F">
        <w:t xml:space="preserve"> die </w:t>
      </w:r>
      <w:r w:rsidR="00BB2E5A" w:rsidRPr="006A2F2F">
        <w:t xml:space="preserve">zwar nicht </w:t>
      </w:r>
      <w:r w:rsidR="003D7C54" w:rsidRPr="006A2F2F">
        <w:t>z</w:t>
      </w:r>
      <w:r w:rsidR="00BB2E5A" w:rsidRPr="006A2F2F">
        <w:t xml:space="preserve">wischen </w:t>
      </w:r>
      <w:r w:rsidR="00A448F8" w:rsidRPr="006A2F2F">
        <w:t>Nutzern</w:t>
      </w:r>
      <w:r w:rsidR="00BB2E5A" w:rsidRPr="006A2F2F">
        <w:t xml:space="preserve"> geteilt werden kann, aber trotzdem vom Lizenz</w:t>
      </w:r>
      <w:r w:rsidR="003D6E9F" w:rsidRPr="006A2F2F">
        <w:t>s</w:t>
      </w:r>
      <w:r w:rsidR="00BB2E5A" w:rsidRPr="006A2F2F">
        <w:t xml:space="preserve">erver verwaltet werden kann. Es wurde sich für diese Option entschieden, da </w:t>
      </w:r>
      <w:r w:rsidR="00A448F8" w:rsidRPr="006A2F2F">
        <w:t>so trotzdem eine zentrale Verwaltung der Lizenzen stattfinden kann</w:t>
      </w:r>
      <w:r w:rsidR="002E2962" w:rsidRPr="006A2F2F">
        <w:t xml:space="preserve"> u</w:t>
      </w:r>
      <w:r w:rsidR="000C09EF" w:rsidRPr="006A2F2F">
        <w:t xml:space="preserve">nd </w:t>
      </w:r>
      <w:r w:rsidR="00FA6610" w:rsidRPr="006A2F2F">
        <w:t>ein besserer Überblick</w:t>
      </w:r>
      <w:r w:rsidR="002C499C" w:rsidRPr="006A2F2F">
        <w:t xml:space="preserve"> der benutzten Lizenzen </w:t>
      </w:r>
      <w:r w:rsidR="00FA6610" w:rsidRPr="006A2F2F">
        <w:t>herrscht</w:t>
      </w:r>
      <w:r w:rsidR="000E619C" w:rsidRPr="006A2F2F">
        <w:t>.</w:t>
      </w:r>
    </w:p>
    <w:p w14:paraId="04CFA2D2" w14:textId="357FAA05" w:rsidR="0055403D" w:rsidRPr="006A2F2F" w:rsidRDefault="00DE2A9F" w:rsidP="00DE2A9F">
      <w:pPr>
        <w:pStyle w:val="berschrift2"/>
      </w:pPr>
      <w:bookmarkStart w:id="22" w:name="_Toc199335439"/>
      <w:r w:rsidRPr="006A2F2F">
        <w:t>3.4 Erstellung AD-Sicherheitsgruppe</w:t>
      </w:r>
      <w:bookmarkEnd w:id="22"/>
    </w:p>
    <w:p w14:paraId="4D77F49E" w14:textId="5EEC1DCB" w:rsidR="00DA7C47" w:rsidRPr="006A2F2F" w:rsidRDefault="00CC6920" w:rsidP="003A2F6C">
      <w:r w:rsidRPr="006A2F2F">
        <w:t xml:space="preserve">Um die </w:t>
      </w:r>
      <w:r w:rsidR="009C2BD2" w:rsidRPr="006A2F2F">
        <w:t>Nutzer,</w:t>
      </w:r>
      <w:r w:rsidRPr="006A2F2F">
        <w:t xml:space="preserve"> die das Programm benutzen können</w:t>
      </w:r>
      <w:r w:rsidR="00862191" w:rsidRPr="006A2F2F">
        <w:t>,</w:t>
      </w:r>
      <w:r w:rsidRPr="006A2F2F">
        <w:t xml:space="preserve"> einzugrenzen</w:t>
      </w:r>
      <w:r w:rsidR="00862191" w:rsidRPr="006A2F2F">
        <w:t>,</w:t>
      </w:r>
      <w:r w:rsidRPr="006A2F2F">
        <w:t xml:space="preserve"> wird </w:t>
      </w:r>
      <w:r w:rsidR="00C15B61" w:rsidRPr="006A2F2F">
        <w:t xml:space="preserve">von mir </w:t>
      </w:r>
      <w:r w:rsidRPr="006A2F2F">
        <w:t>eine AD Sicherheitsgruppe erstellt</w:t>
      </w:r>
      <w:r w:rsidR="00225526" w:rsidRPr="006A2F2F">
        <w:t>.</w:t>
      </w:r>
      <w:r w:rsidRPr="006A2F2F">
        <w:t xml:space="preserve"> </w:t>
      </w:r>
      <w:r w:rsidR="00C128B7" w:rsidRPr="006A2F2F">
        <w:t>I</w:t>
      </w:r>
      <w:r w:rsidRPr="006A2F2F">
        <w:t xml:space="preserve">n </w:t>
      </w:r>
      <w:r w:rsidR="00C128B7" w:rsidRPr="006A2F2F">
        <w:t>dieser werden</w:t>
      </w:r>
      <w:r w:rsidRPr="006A2F2F">
        <w:t xml:space="preserve"> die </w:t>
      </w:r>
      <w:r w:rsidR="00DD7723" w:rsidRPr="006A2F2F">
        <w:t>Windows Benutzerkonten</w:t>
      </w:r>
      <w:r w:rsidRPr="006A2F2F">
        <w:t xml:space="preserve"> eingefügt</w:t>
      </w:r>
      <w:r w:rsidR="00F437B4" w:rsidRPr="006A2F2F">
        <w:t>,</w:t>
      </w:r>
      <w:r w:rsidR="003B6D3E" w:rsidRPr="006A2F2F">
        <w:t xml:space="preserve"> </w:t>
      </w:r>
      <w:r w:rsidR="00C812F4" w:rsidRPr="006A2F2F">
        <w:t>um</w:t>
      </w:r>
      <w:r w:rsidR="003B6D3E" w:rsidRPr="006A2F2F">
        <w:t xml:space="preserve"> diese für die </w:t>
      </w:r>
      <w:r w:rsidR="00D358E3" w:rsidRPr="006A2F2F">
        <w:t>Nutzung freizuschalten</w:t>
      </w:r>
      <w:r w:rsidRPr="006A2F2F">
        <w:t>.</w:t>
      </w:r>
      <w:r w:rsidR="00D477B1" w:rsidRPr="006A2F2F">
        <w:t xml:space="preserve"> </w:t>
      </w:r>
      <w:r w:rsidR="0052506B" w:rsidRPr="006A2F2F">
        <w:t>Für die Arbeiten in der A</w:t>
      </w:r>
      <w:r w:rsidR="00F2665C" w:rsidRPr="006A2F2F">
        <w:t xml:space="preserve">D </w:t>
      </w:r>
      <w:r w:rsidR="00A44812" w:rsidRPr="006A2F2F">
        <w:t>werden die RSAT-AD Tools</w:t>
      </w:r>
      <w:r w:rsidR="00885068" w:rsidRPr="006A2F2F">
        <w:rPr>
          <w:rStyle w:val="Funotenzeichen"/>
        </w:rPr>
        <w:footnoteReference w:id="5"/>
      </w:r>
      <w:r w:rsidR="00A44812" w:rsidRPr="006A2F2F">
        <w:t xml:space="preserve"> verwendet</w:t>
      </w:r>
      <w:r w:rsidR="00F2665C" w:rsidRPr="006A2F2F">
        <w:t xml:space="preserve">, </w:t>
      </w:r>
      <w:r w:rsidR="00482445" w:rsidRPr="006A2F2F">
        <w:t xml:space="preserve">welche mit meinem separaten Admin-Benutzerkonto </w:t>
      </w:r>
      <w:r w:rsidR="000E6E33" w:rsidRPr="006A2F2F">
        <w:t>ausgeführt werden</w:t>
      </w:r>
      <w:r w:rsidR="00A44812" w:rsidRPr="006A2F2F">
        <w:t xml:space="preserve">. Nachdem diese auf meinem Gerät geöffnet </w:t>
      </w:r>
      <w:r w:rsidR="00D81CD6" w:rsidRPr="006A2F2F">
        <w:t xml:space="preserve">wurden, wird in den </w:t>
      </w:r>
      <w:r w:rsidR="00A43F0D" w:rsidRPr="006A2F2F">
        <w:t>r</w:t>
      </w:r>
      <w:r w:rsidR="00D81CD6" w:rsidRPr="006A2F2F">
        <w:t>ichtigen Ordner in unsere</w:t>
      </w:r>
      <w:r w:rsidR="004B3E3F" w:rsidRPr="006A2F2F">
        <w:t>r</w:t>
      </w:r>
      <w:r w:rsidR="00D81CD6" w:rsidRPr="006A2F2F">
        <w:t xml:space="preserve"> </w:t>
      </w:r>
      <w:r w:rsidR="00DE31DC" w:rsidRPr="006A2F2F">
        <w:t>besteh</w:t>
      </w:r>
      <w:r w:rsidR="004B3E3F" w:rsidRPr="006A2F2F">
        <w:t>en</w:t>
      </w:r>
      <w:r w:rsidR="001D30E7" w:rsidRPr="006A2F2F">
        <w:t>d</w:t>
      </w:r>
      <w:r w:rsidR="00DE31DC" w:rsidRPr="006A2F2F">
        <w:t>en</w:t>
      </w:r>
      <w:r w:rsidR="00D81CD6" w:rsidRPr="006A2F2F">
        <w:t xml:space="preserve"> </w:t>
      </w:r>
      <w:r w:rsidR="00676AED" w:rsidRPr="006A2F2F">
        <w:t>Struktur</w:t>
      </w:r>
      <w:r w:rsidR="00D81CD6" w:rsidRPr="006A2F2F">
        <w:t xml:space="preserve"> </w:t>
      </w:r>
      <w:r w:rsidR="00676AED" w:rsidRPr="006A2F2F">
        <w:t>navigiert.</w:t>
      </w:r>
      <w:r w:rsidR="00F5321E" w:rsidRPr="006A2F2F">
        <w:t xml:space="preserve"> Im Ordner</w:t>
      </w:r>
      <w:r w:rsidR="00100493" w:rsidRPr="006A2F2F">
        <w:t xml:space="preserve"> </w:t>
      </w:r>
      <w:r w:rsidR="00100493" w:rsidRPr="006A2F2F">
        <w:rPr>
          <w:i/>
        </w:rPr>
        <w:t>Funktionsgruppen</w:t>
      </w:r>
      <w:r w:rsidR="00100493" w:rsidRPr="006A2F2F">
        <w:t xml:space="preserve"> wird </w:t>
      </w:r>
      <w:r w:rsidR="00A06AF5" w:rsidRPr="006A2F2F">
        <w:t>eine neu</w:t>
      </w:r>
      <w:r w:rsidR="00E84893" w:rsidRPr="006A2F2F">
        <w:t xml:space="preserve">e Gruppe </w:t>
      </w:r>
      <w:r w:rsidR="00CF1715" w:rsidRPr="006A2F2F">
        <w:rPr>
          <w:i/>
        </w:rPr>
        <w:t>GG-FG-</w:t>
      </w:r>
      <w:proofErr w:type="spellStart"/>
      <w:r w:rsidR="00CF1715" w:rsidRPr="006A2F2F">
        <w:rPr>
          <w:i/>
        </w:rPr>
        <w:t>PowerPDF</w:t>
      </w:r>
      <w:proofErr w:type="spellEnd"/>
      <w:r w:rsidR="00CF1715" w:rsidRPr="006A2F2F">
        <w:rPr>
          <w:i/>
        </w:rPr>
        <w:t>-User</w:t>
      </w:r>
      <w:r w:rsidR="00CF1715" w:rsidRPr="006A2F2F">
        <w:t xml:space="preserve"> erstellt.</w:t>
      </w:r>
      <w:r w:rsidR="002F3517" w:rsidRPr="006A2F2F">
        <w:t xml:space="preserve"> Nachdem die Gruppe erstellt wurde, werden nun von mir die Nutzer eingefügt. Welche Nutzer in dies</w:t>
      </w:r>
      <w:r w:rsidR="002707E5" w:rsidRPr="006A2F2F">
        <w:t>e</w:t>
      </w:r>
      <w:r w:rsidR="002F3517" w:rsidRPr="006A2F2F">
        <w:t xml:space="preserve"> Gruppe eingefügt werden, </w:t>
      </w:r>
      <w:r w:rsidR="001D30E7" w:rsidRPr="006A2F2F">
        <w:t>wurde</w:t>
      </w:r>
      <w:r w:rsidR="002F3517" w:rsidRPr="006A2F2F">
        <w:t xml:space="preserve"> von den Abteilungsleitern der von der Umstellung betroffenen Abteilungen beschlossen und wurde mir im Vorhinein auf Nachfrage mitgeteilt.</w:t>
      </w:r>
      <w:bookmarkStart w:id="23" w:name="_3.4.3_Ordner_für"/>
      <w:bookmarkEnd w:id="23"/>
    </w:p>
    <w:p w14:paraId="7A38BBD7" w14:textId="51724103" w:rsidR="0055403D" w:rsidRPr="006A2F2F" w:rsidRDefault="00DE2A9F" w:rsidP="00DE2A9F">
      <w:pPr>
        <w:pStyle w:val="berschrift2"/>
      </w:pPr>
      <w:bookmarkStart w:id="24" w:name="_Ref198907418"/>
      <w:bookmarkStart w:id="25" w:name="_Toc199335440"/>
      <w:r w:rsidRPr="006A2F2F">
        <w:t>3.</w:t>
      </w:r>
      <w:r w:rsidR="001E22DF" w:rsidRPr="006A2F2F">
        <w:t>5</w:t>
      </w:r>
      <w:r w:rsidRPr="006A2F2F">
        <w:t xml:space="preserve"> Erstellung des PowerShell Skripts</w:t>
      </w:r>
      <w:bookmarkEnd w:id="24"/>
      <w:bookmarkEnd w:id="25"/>
    </w:p>
    <w:p w14:paraId="48880307" w14:textId="065D6B0B" w:rsidR="00FC38EC" w:rsidRPr="006A2F2F" w:rsidRDefault="009F7180" w:rsidP="00052386">
      <w:r w:rsidRPr="006A2F2F">
        <w:t>Nachdem der Tungsten Lizenz</w:t>
      </w:r>
      <w:r w:rsidR="00D86276" w:rsidRPr="006A2F2F">
        <w:t>s</w:t>
      </w:r>
      <w:r w:rsidRPr="006A2F2F">
        <w:t xml:space="preserve">erver keine </w:t>
      </w:r>
      <w:r w:rsidR="00CA5DB4" w:rsidRPr="006A2F2F">
        <w:t>n</w:t>
      </w:r>
      <w:r w:rsidRPr="006A2F2F">
        <w:t xml:space="preserve">ative </w:t>
      </w:r>
      <w:r w:rsidR="00FC1F56" w:rsidRPr="006A2F2F">
        <w:t>Anbindung</w:t>
      </w:r>
      <w:r w:rsidRPr="006A2F2F">
        <w:t xml:space="preserve"> </w:t>
      </w:r>
      <w:r w:rsidR="009D7F44" w:rsidRPr="006A2F2F">
        <w:t>an die</w:t>
      </w:r>
      <w:r w:rsidRPr="006A2F2F">
        <w:t xml:space="preserve"> AD </w:t>
      </w:r>
      <w:r w:rsidR="00D26DA2" w:rsidRPr="006A2F2F">
        <w:t>bietet,</w:t>
      </w:r>
      <w:r w:rsidRPr="006A2F2F">
        <w:t xml:space="preserve"> sondern nur eine Text</w:t>
      </w:r>
      <w:r w:rsidR="003E2668" w:rsidRPr="006A2F2F">
        <w:t>-D</w:t>
      </w:r>
      <w:r w:rsidRPr="006A2F2F">
        <w:t xml:space="preserve">atei mit den Namen </w:t>
      </w:r>
      <w:r w:rsidR="00381F5F" w:rsidRPr="006A2F2F">
        <w:t>der erlaubten Nutzer</w:t>
      </w:r>
      <w:r w:rsidRPr="006A2F2F">
        <w:t xml:space="preserve"> akzeptiert</w:t>
      </w:r>
      <w:r w:rsidR="00D04DB7" w:rsidRPr="006A2F2F">
        <w:t xml:space="preserve">, muss ein </w:t>
      </w:r>
      <w:r w:rsidR="00381F5F" w:rsidRPr="006A2F2F">
        <w:t>eigenes</w:t>
      </w:r>
      <w:r w:rsidR="00D04DB7" w:rsidRPr="006A2F2F">
        <w:t xml:space="preserve"> PowerShell Skript erstellt werden, mit welchem die Nutzer aus der zuvor erstellten </w:t>
      </w:r>
      <w:r w:rsidR="00381F5F" w:rsidRPr="006A2F2F">
        <w:t>AD-Gruppe</w:t>
      </w:r>
      <w:r w:rsidR="00D04DB7" w:rsidRPr="006A2F2F">
        <w:t xml:space="preserve"> in eine Textdatei </w:t>
      </w:r>
      <w:r w:rsidR="003D7156" w:rsidRPr="006A2F2F">
        <w:t xml:space="preserve">(Whitelist) </w:t>
      </w:r>
      <w:r w:rsidR="00D04DB7" w:rsidRPr="006A2F2F">
        <w:t>exportiert werden.</w:t>
      </w:r>
      <w:r w:rsidR="00450E39" w:rsidRPr="006A2F2F">
        <w:br/>
      </w:r>
      <w:r w:rsidR="00211C8B" w:rsidRPr="006A2F2F">
        <w:br/>
      </w:r>
      <w:r w:rsidR="00D04DB7" w:rsidRPr="006A2F2F">
        <w:t xml:space="preserve">Um dies zu </w:t>
      </w:r>
      <w:r w:rsidR="00381F5F" w:rsidRPr="006A2F2F">
        <w:t>realisieren</w:t>
      </w:r>
      <w:r w:rsidR="00D04DB7" w:rsidRPr="006A2F2F">
        <w:t>, muss als</w:t>
      </w:r>
      <w:r w:rsidR="008C2F0A" w:rsidRPr="006A2F2F">
        <w:t xml:space="preserve"> </w:t>
      </w:r>
      <w:r w:rsidR="00E14915" w:rsidRPr="006A2F2F">
        <w:t>E</w:t>
      </w:r>
      <w:r w:rsidR="008C2F0A" w:rsidRPr="006A2F2F">
        <w:t xml:space="preserve">rstes das Windows Feature </w:t>
      </w:r>
      <w:r w:rsidR="008C2F0A" w:rsidRPr="006A2F2F">
        <w:rPr>
          <w:i/>
          <w:iCs/>
        </w:rPr>
        <w:t>AD DS</w:t>
      </w:r>
      <w:r w:rsidR="000C6BBA" w:rsidRPr="006A2F2F">
        <w:rPr>
          <w:i/>
          <w:iCs/>
        </w:rPr>
        <w:t>-</w:t>
      </w:r>
      <w:r w:rsidR="008C2F0A" w:rsidRPr="006A2F2F">
        <w:rPr>
          <w:i/>
          <w:iCs/>
        </w:rPr>
        <w:t xml:space="preserve"> </w:t>
      </w:r>
      <w:r w:rsidR="00F37BBD" w:rsidRPr="006A2F2F">
        <w:rPr>
          <w:i/>
          <w:iCs/>
        </w:rPr>
        <w:t>und</w:t>
      </w:r>
      <w:r w:rsidR="008C2F0A" w:rsidRPr="006A2F2F">
        <w:rPr>
          <w:i/>
          <w:iCs/>
        </w:rPr>
        <w:t xml:space="preserve"> </w:t>
      </w:r>
      <w:r w:rsidR="000C6BBA" w:rsidRPr="006A2F2F">
        <w:rPr>
          <w:i/>
          <w:iCs/>
        </w:rPr>
        <w:t xml:space="preserve">AD </w:t>
      </w:r>
      <w:r w:rsidR="008C2F0A" w:rsidRPr="006A2F2F">
        <w:rPr>
          <w:i/>
          <w:iCs/>
        </w:rPr>
        <w:t>LDS</w:t>
      </w:r>
      <w:r w:rsidR="000C6BBA" w:rsidRPr="006A2F2F">
        <w:rPr>
          <w:i/>
          <w:iCs/>
        </w:rPr>
        <w:t>-Tools</w:t>
      </w:r>
      <w:r w:rsidR="008C2F0A" w:rsidRPr="006A2F2F">
        <w:t xml:space="preserve"> </w:t>
      </w:r>
      <w:r w:rsidR="003E2668" w:rsidRPr="006A2F2F">
        <w:t>im Windows-Server Man</w:t>
      </w:r>
      <w:r w:rsidR="000B0631" w:rsidRPr="006A2F2F">
        <w:t>a</w:t>
      </w:r>
      <w:r w:rsidR="003E2668" w:rsidRPr="006A2F2F">
        <w:t xml:space="preserve">ger </w:t>
      </w:r>
      <w:r w:rsidR="008C2F0A" w:rsidRPr="006A2F2F">
        <w:t>aktiviert werden</w:t>
      </w:r>
      <w:r w:rsidR="00835EAB" w:rsidRPr="006A2F2F">
        <w:t xml:space="preserve">, </w:t>
      </w:r>
      <w:r w:rsidR="009E61FE" w:rsidRPr="006A2F2F">
        <w:t>da hierüber das entsprechenden AD PowerShell Modul</w:t>
      </w:r>
      <w:r w:rsidR="001F3DFA" w:rsidRPr="006A2F2F">
        <w:t xml:space="preserve"> installiert wird</w:t>
      </w:r>
      <w:r w:rsidR="008C2F0A" w:rsidRPr="006A2F2F">
        <w:t>.</w:t>
      </w:r>
      <w:r w:rsidR="001F3DFA" w:rsidRPr="006A2F2F">
        <w:t xml:space="preserve"> </w:t>
      </w:r>
      <w:r w:rsidR="008C2F0A" w:rsidRPr="006A2F2F">
        <w:br/>
        <w:t>Nun kann das Skript erstellt werden.</w:t>
      </w:r>
      <w:r w:rsidR="000A339F" w:rsidRPr="006A2F2F">
        <w:t xml:space="preserve"> In d</w:t>
      </w:r>
      <w:r w:rsidR="000B4A21" w:rsidRPr="006A2F2F">
        <w:t xml:space="preserve">em Skript müssen zuerst alle Nutzer der </w:t>
      </w:r>
      <w:r w:rsidR="00F57FC9" w:rsidRPr="006A2F2F">
        <w:t>zuvor</w:t>
      </w:r>
      <w:r w:rsidR="000B4A21" w:rsidRPr="006A2F2F">
        <w:t xml:space="preserve"> erstellten AD-Gruppe abgefragt werden. Im Anschluss müssen die Nutzernamen in das rich</w:t>
      </w:r>
      <w:r w:rsidR="005C6227" w:rsidRPr="006A2F2F">
        <w:t>tig</w:t>
      </w:r>
      <w:r w:rsidR="000B4A21" w:rsidRPr="006A2F2F">
        <w:t>e Format gebracht werden</w:t>
      </w:r>
      <w:r w:rsidR="00230E42" w:rsidRPr="006A2F2F">
        <w:t xml:space="preserve">, da der Lizenzserver die </w:t>
      </w:r>
      <w:r w:rsidR="00BF319E" w:rsidRPr="006A2F2F">
        <w:t>Angaben</w:t>
      </w:r>
      <w:r w:rsidR="00230E42" w:rsidRPr="006A2F2F">
        <w:t xml:space="preserve"> </w:t>
      </w:r>
      <w:r w:rsidR="00BF319E" w:rsidRPr="006A2F2F">
        <w:t xml:space="preserve">im </w:t>
      </w:r>
      <w:r w:rsidR="00230E42" w:rsidRPr="006A2F2F">
        <w:t xml:space="preserve">Format </w:t>
      </w:r>
      <w:r w:rsidR="00230E42" w:rsidRPr="006A2F2F">
        <w:rPr>
          <w:i/>
        </w:rPr>
        <w:t>Domäne\Nutzername</w:t>
      </w:r>
      <w:r w:rsidR="00BF319E" w:rsidRPr="006A2F2F">
        <w:t xml:space="preserve"> </w:t>
      </w:r>
      <w:r w:rsidR="00893AB6" w:rsidRPr="006A2F2F">
        <w:t>benötigt</w:t>
      </w:r>
      <w:r w:rsidR="00230E42" w:rsidRPr="006A2F2F">
        <w:t>.</w:t>
      </w:r>
      <w:r w:rsidR="00CE4F73" w:rsidRPr="006A2F2F">
        <w:t xml:space="preserve"> Zum Schluss müssen die Daten noch in einer Textdatei im richtigen Pfad auf dem Server gespeichert werden</w:t>
      </w:r>
      <w:r w:rsidR="00A132B8" w:rsidRPr="006A2F2F">
        <w:t xml:space="preserve"> </w:t>
      </w:r>
      <w:r w:rsidR="00211C8B" w:rsidRPr="006A2F2F">
        <w:t>(vgl.</w:t>
      </w:r>
      <w:r w:rsidR="00A21FED" w:rsidRPr="006A2F2F">
        <w:t xml:space="preserve"> </w:t>
      </w:r>
      <w:r w:rsidR="00A21FED" w:rsidRPr="006A2F2F">
        <w:rPr>
          <w:color w:val="00507E" w:themeColor="accent1"/>
        </w:rPr>
        <w:fldChar w:fldCharType="begin" w:fldLock="1"/>
      </w:r>
      <w:r w:rsidR="00A21FED" w:rsidRPr="006A2F2F">
        <w:rPr>
          <w:color w:val="00507E" w:themeColor="accent1"/>
        </w:rPr>
        <w:instrText xml:space="preserve"> REF _Ref198109495 \h </w:instrText>
      </w:r>
      <w:r w:rsidR="00A21FED" w:rsidRPr="006A2F2F">
        <w:rPr>
          <w:color w:val="00507E" w:themeColor="accent1"/>
        </w:rPr>
      </w:r>
      <w:r w:rsidR="00A21FED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Abbildung 2 Nutzer Skript</w:t>
      </w:r>
      <w:r w:rsidR="00A21FED" w:rsidRPr="006A2F2F">
        <w:rPr>
          <w:color w:val="00507E" w:themeColor="accent1"/>
        </w:rPr>
        <w:fldChar w:fldCharType="end"/>
      </w:r>
      <w:r w:rsidR="00211C8B" w:rsidRPr="006A2F2F">
        <w:t>)</w:t>
      </w:r>
      <w:r w:rsidR="00A132B8" w:rsidRPr="006A2F2F">
        <w:t>.</w:t>
      </w:r>
      <w:r w:rsidR="00211C8B" w:rsidRPr="006A2F2F">
        <w:br/>
      </w:r>
      <w:r w:rsidR="00211C8B" w:rsidRPr="006A2F2F">
        <w:br/>
      </w:r>
      <w:r w:rsidR="008C2F0A" w:rsidRPr="006A2F2F">
        <w:t>Sobald dies</w:t>
      </w:r>
      <w:r w:rsidR="00660983" w:rsidRPr="006A2F2F">
        <w:t>es fertig erstellt wurde, muss dieses mithilfe d</w:t>
      </w:r>
      <w:r w:rsidR="009D6BC2" w:rsidRPr="006A2F2F">
        <w:t>er Aufgabenplanung</w:t>
      </w:r>
      <w:r w:rsidR="00660983" w:rsidRPr="006A2F2F">
        <w:t xml:space="preserve"> regelmäßig ausgeführt werden.</w:t>
      </w:r>
      <w:r w:rsidR="00EF6331" w:rsidRPr="006A2F2F">
        <w:t xml:space="preserve"> Da sich die Nutzer </w:t>
      </w:r>
      <w:r w:rsidR="00C72F8B" w:rsidRPr="006A2F2F">
        <w:t>voraussichtlich</w:t>
      </w:r>
      <w:r w:rsidR="006A4C3E" w:rsidRPr="006A2F2F">
        <w:t xml:space="preserve"> nicht </w:t>
      </w:r>
      <w:r w:rsidR="00C72F8B" w:rsidRPr="006A2F2F">
        <w:t>allzu</w:t>
      </w:r>
      <w:r w:rsidR="006A4C3E" w:rsidRPr="006A2F2F">
        <w:t xml:space="preserve"> oft ändern </w:t>
      </w:r>
      <w:r w:rsidR="009060AA" w:rsidRPr="006A2F2F">
        <w:t>werden, reicht es</w:t>
      </w:r>
      <w:r w:rsidR="00337E99" w:rsidRPr="006A2F2F">
        <w:t>,</w:t>
      </w:r>
      <w:r w:rsidR="009060AA" w:rsidRPr="006A2F2F">
        <w:t xml:space="preserve"> jede Stunde nach geänderten Nutzern zu </w:t>
      </w:r>
      <w:r w:rsidR="00C72F8B" w:rsidRPr="006A2F2F">
        <w:t>suchen</w:t>
      </w:r>
      <w:r w:rsidR="00272405" w:rsidRPr="006A2F2F">
        <w:t xml:space="preserve"> bzw. das Skript auszuführen</w:t>
      </w:r>
      <w:r w:rsidR="00C72F8B" w:rsidRPr="006A2F2F">
        <w:t>.</w:t>
      </w:r>
    </w:p>
    <w:p w14:paraId="5B135160" w14:textId="6293509A" w:rsidR="00444E2B" w:rsidRPr="006A2F2F" w:rsidRDefault="00444E2B" w:rsidP="00444E2B">
      <w:pPr>
        <w:pStyle w:val="berschrift2"/>
      </w:pPr>
      <w:bookmarkStart w:id="26" w:name="_Toc199335441"/>
      <w:r w:rsidRPr="006A2F2F">
        <w:lastRenderedPageBreak/>
        <w:t>3.6 Custom Image anlegen</w:t>
      </w:r>
      <w:bookmarkEnd w:id="26"/>
    </w:p>
    <w:p w14:paraId="7292C545" w14:textId="0F6A05E4" w:rsidR="0095064C" w:rsidRPr="006A2F2F" w:rsidRDefault="0095064C" w:rsidP="0095064C">
      <w:pPr>
        <w:pStyle w:val="berschrift3"/>
      </w:pPr>
      <w:bookmarkStart w:id="27" w:name="_Toc199335442"/>
      <w:r w:rsidRPr="006A2F2F">
        <w:t xml:space="preserve">3.6.1 </w:t>
      </w:r>
      <w:r w:rsidR="00EC63AC" w:rsidRPr="006A2F2F">
        <w:t>Erläuterung und Vorteile des Custom Image</w:t>
      </w:r>
      <w:bookmarkEnd w:id="27"/>
    </w:p>
    <w:p w14:paraId="0F25C238" w14:textId="1A280ECE" w:rsidR="00444E2B" w:rsidRPr="006A2F2F" w:rsidRDefault="00444E2B" w:rsidP="00444E2B">
      <w:r w:rsidRPr="006A2F2F">
        <w:t>Um nicht bei jeder Clientinstallation den Lizenzserver und de</w:t>
      </w:r>
      <w:r w:rsidR="00DA4752" w:rsidRPr="006A2F2F">
        <w:t>n</w:t>
      </w:r>
      <w:r w:rsidRPr="006A2F2F">
        <w:t xml:space="preserve"> Ort des gemeinsamen Stempels manuell anpassen zu müssen, stellt Tungsten ein sog. </w:t>
      </w:r>
      <w:proofErr w:type="spellStart"/>
      <w:r w:rsidRPr="006A2F2F">
        <w:t>CustomKit</w:t>
      </w:r>
      <w:proofErr w:type="spellEnd"/>
      <w:r w:rsidRPr="006A2F2F">
        <w:t xml:space="preserve"> bereit</w:t>
      </w:r>
      <w:r w:rsidR="00C1219B" w:rsidRPr="006A2F2F">
        <w:t>,</w:t>
      </w:r>
      <w:r w:rsidRPr="006A2F2F">
        <w:t xml:space="preserve"> mit dem eine eigenen Windows Transformationsdatei erstellt werden kann.</w:t>
      </w:r>
    </w:p>
    <w:p w14:paraId="0B63ECC8" w14:textId="1C98E8AA" w:rsidR="00E852E7" w:rsidRPr="006A2F2F" w:rsidRDefault="00444E2B" w:rsidP="00E852E7">
      <w:r w:rsidRPr="006A2F2F">
        <w:t>Diese Datei bietet den Vorteil</w:t>
      </w:r>
      <w:r w:rsidR="006E7746" w:rsidRPr="006A2F2F">
        <w:t>,</w:t>
      </w:r>
      <w:r w:rsidRPr="006A2F2F">
        <w:t xml:space="preserve"> das</w:t>
      </w:r>
      <w:r w:rsidR="006E7746" w:rsidRPr="006A2F2F">
        <w:t>s</w:t>
      </w:r>
      <w:r w:rsidRPr="006A2F2F">
        <w:t xml:space="preserve"> sie bei der Installation der Anwendung mit übergeben werden kann</w:t>
      </w:r>
      <w:r w:rsidR="003431E8" w:rsidRPr="006A2F2F">
        <w:t>, um Konfigurationseinstellungen des Programms vorzugeben</w:t>
      </w:r>
      <w:r w:rsidRPr="006A2F2F">
        <w:t xml:space="preserve">. </w:t>
      </w:r>
      <w:r w:rsidR="003D1AA3" w:rsidRPr="006A2F2F">
        <w:t xml:space="preserve">Der Vorteil einer solchen Transformationsdatei </w:t>
      </w:r>
      <w:r w:rsidR="00B642A1" w:rsidRPr="006A2F2F">
        <w:t>gegenüber einem angepassten Installations-Image</w:t>
      </w:r>
      <w:r w:rsidR="005A057C" w:rsidRPr="006A2F2F">
        <w:t xml:space="preserve"> ist</w:t>
      </w:r>
      <w:r w:rsidRPr="006A2F2F">
        <w:t xml:space="preserve">, dass bei einem Versionsupdate nicht jedes Mal ein neues Image erstellt werden muss, sondern man </w:t>
      </w:r>
      <w:r w:rsidR="00E130D4" w:rsidRPr="006A2F2F">
        <w:t>in der Regel</w:t>
      </w:r>
      <w:r w:rsidRPr="006A2F2F">
        <w:t xml:space="preserve"> dieselbe Konfigurationsdatei dem </w:t>
      </w:r>
      <w:r w:rsidR="00B642A1" w:rsidRPr="006A2F2F">
        <w:t>neuen</w:t>
      </w:r>
      <w:r w:rsidRPr="006A2F2F">
        <w:t xml:space="preserve"> </w:t>
      </w:r>
      <w:r w:rsidR="00426DAE" w:rsidRPr="006A2F2F">
        <w:t>Installationssetup</w:t>
      </w:r>
      <w:r w:rsidRPr="006A2F2F">
        <w:t xml:space="preserve"> mitgeben</w:t>
      </w:r>
      <w:r w:rsidR="00C81C98" w:rsidRPr="006A2F2F">
        <w:t xml:space="preserve"> </w:t>
      </w:r>
      <w:r w:rsidR="00E852E7" w:rsidRPr="006A2F2F">
        <w:t>kann.</w:t>
      </w:r>
    </w:p>
    <w:p w14:paraId="58D60E89" w14:textId="27AAD618" w:rsidR="0095064C" w:rsidRPr="006A2F2F" w:rsidRDefault="00AB59F8" w:rsidP="00AB59F8">
      <w:pPr>
        <w:pStyle w:val="berschrift3"/>
      </w:pPr>
      <w:bookmarkStart w:id="28" w:name="_Toc199335443"/>
      <w:r w:rsidRPr="006A2F2F">
        <w:t xml:space="preserve">3.6.2 Herunterladen </w:t>
      </w:r>
      <w:r w:rsidR="00991362" w:rsidRPr="006A2F2F">
        <w:t>der Client-Dateien</w:t>
      </w:r>
      <w:bookmarkEnd w:id="28"/>
    </w:p>
    <w:p w14:paraId="58BD4E0C" w14:textId="23E633F1" w:rsidR="00B032E4" w:rsidRPr="006A2F2F" w:rsidRDefault="00AA3109" w:rsidP="00E852E7">
      <w:r w:rsidRPr="006A2F2F">
        <w:t xml:space="preserve">Über den zuvor erwähnten Downloadlink kann auch </w:t>
      </w:r>
      <w:r w:rsidR="00EE61A7" w:rsidRPr="006A2F2F">
        <w:t xml:space="preserve">die aktuelle Version von Power PDF heruntergeladen werden. </w:t>
      </w:r>
      <w:r w:rsidR="009D11D4" w:rsidRPr="006A2F2F">
        <w:t>Das so heruntergeladene Archiv</w:t>
      </w:r>
      <w:r w:rsidR="00EE61A7" w:rsidRPr="006A2F2F">
        <w:t xml:space="preserve"> </w:t>
      </w:r>
      <w:r w:rsidR="009D11D4" w:rsidRPr="006A2F2F">
        <w:t>wird</w:t>
      </w:r>
      <w:r w:rsidR="00EE61A7" w:rsidRPr="006A2F2F">
        <w:t xml:space="preserve"> im Anschluss auch entpackt.</w:t>
      </w:r>
      <w:r w:rsidR="00CE702B" w:rsidRPr="006A2F2F">
        <w:t xml:space="preserve"> Im Unterordner </w:t>
      </w:r>
      <w:r w:rsidR="00103E4E" w:rsidRPr="006A2F2F">
        <w:rPr>
          <w:i/>
        </w:rPr>
        <w:t>Tools</w:t>
      </w:r>
      <w:r w:rsidR="00103E4E" w:rsidRPr="006A2F2F">
        <w:t xml:space="preserve"> </w:t>
      </w:r>
      <w:r w:rsidR="009A4834" w:rsidRPr="006A2F2F">
        <w:t>befindet sich</w:t>
      </w:r>
      <w:r w:rsidR="00103E4E" w:rsidRPr="006A2F2F">
        <w:t xml:space="preserve"> der Ordner </w:t>
      </w:r>
      <w:proofErr w:type="spellStart"/>
      <w:r w:rsidR="00103E4E" w:rsidRPr="006A2F2F">
        <w:rPr>
          <w:i/>
        </w:rPr>
        <w:t>Custom</w:t>
      </w:r>
      <w:r w:rsidR="002D21E9" w:rsidRPr="006A2F2F">
        <w:rPr>
          <w:i/>
        </w:rPr>
        <w:t>K</w:t>
      </w:r>
      <w:r w:rsidR="00103E4E" w:rsidRPr="006A2F2F">
        <w:rPr>
          <w:i/>
        </w:rPr>
        <w:t>it</w:t>
      </w:r>
      <w:proofErr w:type="spellEnd"/>
      <w:r w:rsidR="00103E4E" w:rsidRPr="006A2F2F">
        <w:t xml:space="preserve">, in welchem dann die </w:t>
      </w:r>
      <w:r w:rsidR="00CB3CED" w:rsidRPr="006A2F2F">
        <w:t>Anwendung zur Erstellung</w:t>
      </w:r>
      <w:r w:rsidR="00F569D4" w:rsidRPr="006A2F2F">
        <w:t xml:space="preserve"> der Transformationsdatei </w:t>
      </w:r>
      <w:r w:rsidR="00294251" w:rsidRPr="006A2F2F">
        <w:t>zu finden ist</w:t>
      </w:r>
      <w:r w:rsidR="00F569D4" w:rsidRPr="006A2F2F">
        <w:t>.</w:t>
      </w:r>
      <w:r w:rsidR="00CB3CED" w:rsidRPr="006A2F2F">
        <w:t xml:space="preserve"> </w:t>
      </w:r>
      <w:r w:rsidR="00103E4E" w:rsidRPr="006A2F2F">
        <w:t xml:space="preserve"> </w:t>
      </w:r>
    </w:p>
    <w:p w14:paraId="3DCC99A0" w14:textId="2F58BCAD" w:rsidR="00AB59F8" w:rsidRPr="006A2F2F" w:rsidRDefault="00712C08" w:rsidP="00FB106B">
      <w:pPr>
        <w:pStyle w:val="Aufzhlungszeichen"/>
        <w:numPr>
          <w:ilvl w:val="0"/>
          <w:numId w:val="0"/>
        </w:numPr>
      </w:pPr>
      <w:r w:rsidRPr="006A2F2F">
        <w:t>Nachdem das Tool geöffnet wurde</w:t>
      </w:r>
      <w:r w:rsidR="00A13074" w:rsidRPr="006A2F2F">
        <w:t xml:space="preserve"> (vgl. </w:t>
      </w:r>
      <w:r w:rsidR="00A13074" w:rsidRPr="006A2F2F">
        <w:rPr>
          <w:color w:val="00507E" w:themeColor="accent1"/>
        </w:rPr>
        <w:fldChar w:fldCharType="begin" w:fldLock="1"/>
      </w:r>
      <w:r w:rsidR="00A13074" w:rsidRPr="006A2F2F">
        <w:rPr>
          <w:color w:val="00507E" w:themeColor="accent1"/>
        </w:rPr>
        <w:instrText xml:space="preserve"> REF _Ref198537655 \h </w:instrText>
      </w:r>
      <w:r w:rsidR="00A13074" w:rsidRPr="006A2F2F">
        <w:rPr>
          <w:color w:val="00507E" w:themeColor="accent1"/>
        </w:rPr>
      </w:r>
      <w:r w:rsidR="00A13074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 xml:space="preserve">Abbildung 3 </w:t>
      </w:r>
      <w:proofErr w:type="spellStart"/>
      <w:r w:rsidR="00D67717" w:rsidRPr="006A2F2F">
        <w:rPr>
          <w:color w:val="00507E" w:themeColor="accent1"/>
        </w:rPr>
        <w:t>Customization</w:t>
      </w:r>
      <w:proofErr w:type="spellEnd"/>
      <w:r w:rsidR="00D67717" w:rsidRPr="006A2F2F">
        <w:rPr>
          <w:color w:val="00507E" w:themeColor="accent1"/>
        </w:rPr>
        <w:t xml:space="preserve"> Kit</w:t>
      </w:r>
      <w:r w:rsidR="00A13074" w:rsidRPr="006A2F2F">
        <w:rPr>
          <w:color w:val="00507E" w:themeColor="accent1"/>
        </w:rPr>
        <w:fldChar w:fldCharType="end"/>
      </w:r>
      <w:r w:rsidR="00A13074" w:rsidRPr="006A2F2F">
        <w:t>)</w:t>
      </w:r>
      <w:r w:rsidRPr="006A2F2F">
        <w:t xml:space="preserve">, kann über </w:t>
      </w:r>
      <w:r w:rsidRPr="006A2F2F">
        <w:rPr>
          <w:i/>
        </w:rPr>
        <w:t>Open Package…</w:t>
      </w:r>
      <w:r w:rsidR="003D2B9B" w:rsidRPr="006A2F2F">
        <w:t xml:space="preserve"> </w:t>
      </w:r>
      <w:r w:rsidR="00E0320F" w:rsidRPr="006A2F2F">
        <w:t xml:space="preserve">das aktuelle </w:t>
      </w:r>
      <w:r w:rsidR="006453A2" w:rsidRPr="006A2F2F">
        <w:t xml:space="preserve">Image importiert </w:t>
      </w:r>
      <w:r w:rsidR="00977EC3" w:rsidRPr="006A2F2F">
        <w:t>werden</w:t>
      </w:r>
      <w:r w:rsidR="00412E44" w:rsidRPr="006A2F2F">
        <w:t>,</w:t>
      </w:r>
      <w:r w:rsidR="00A50A34" w:rsidRPr="006A2F2F">
        <w:t xml:space="preserve"> </w:t>
      </w:r>
      <w:r w:rsidR="003D2B9B" w:rsidRPr="006A2F2F">
        <w:t>welches sich</w:t>
      </w:r>
      <w:r w:rsidR="00DF027D" w:rsidRPr="006A2F2F">
        <w:t xml:space="preserve"> im Ordner </w:t>
      </w:r>
      <w:r w:rsidR="00DF027D" w:rsidRPr="006A2F2F">
        <w:rPr>
          <w:i/>
        </w:rPr>
        <w:t>System64</w:t>
      </w:r>
      <w:r w:rsidR="00DF027D" w:rsidRPr="006A2F2F">
        <w:t xml:space="preserve"> des </w:t>
      </w:r>
      <w:r w:rsidR="00FB106B" w:rsidRPr="006A2F2F">
        <w:t>Archives befindet</w:t>
      </w:r>
      <w:r w:rsidR="00D927D9" w:rsidRPr="006A2F2F">
        <w:t xml:space="preserve">. </w:t>
      </w:r>
    </w:p>
    <w:p w14:paraId="4E6E00F8" w14:textId="4291DFA5" w:rsidR="003309A2" w:rsidRPr="006A2F2F" w:rsidRDefault="003309A2" w:rsidP="003309A2">
      <w:pPr>
        <w:pStyle w:val="berschrift3"/>
      </w:pPr>
      <w:bookmarkStart w:id="29" w:name="_Ref199151132"/>
      <w:bookmarkStart w:id="30" w:name="_Toc199335444"/>
      <w:r w:rsidRPr="006A2F2F">
        <w:t xml:space="preserve">3.6.3 Konfigurieren </w:t>
      </w:r>
      <w:r w:rsidR="00EC379C" w:rsidRPr="006A2F2F">
        <w:t xml:space="preserve">und Exportieren </w:t>
      </w:r>
      <w:r w:rsidRPr="006A2F2F">
        <w:t>des Images</w:t>
      </w:r>
      <w:bookmarkEnd w:id="29"/>
      <w:bookmarkEnd w:id="30"/>
    </w:p>
    <w:p w14:paraId="03CA7D52" w14:textId="4082D083" w:rsidR="00267351" w:rsidRPr="006A2F2F" w:rsidRDefault="00267351" w:rsidP="00267351">
      <w:r w:rsidRPr="006A2F2F">
        <w:t xml:space="preserve">Da alle Mitarbeiter </w:t>
      </w:r>
      <w:r w:rsidR="00251882" w:rsidRPr="006A2F2F">
        <w:t xml:space="preserve">Zugriff auf </w:t>
      </w:r>
      <w:r w:rsidRPr="006A2F2F">
        <w:t>die gleiche Stempelvorlage</w:t>
      </w:r>
      <w:r w:rsidR="00251882" w:rsidRPr="006A2F2F">
        <w:t xml:space="preserve"> erhalten sollen</w:t>
      </w:r>
      <w:r w:rsidRPr="006A2F2F">
        <w:t>, wird dies</w:t>
      </w:r>
      <w:r w:rsidR="00AD51A9" w:rsidRPr="006A2F2F">
        <w:t>e</w:t>
      </w:r>
      <w:r w:rsidRPr="006A2F2F">
        <w:t xml:space="preserve"> auf einem Netzlaufwerk gespeichert. Hierfür wird in einem </w:t>
      </w:r>
      <w:r w:rsidR="00541A44" w:rsidRPr="006A2F2F">
        <w:t>Verzeichnis</w:t>
      </w:r>
      <w:r w:rsidRPr="006A2F2F">
        <w:t xml:space="preserve"> auf einem bestehenden File</w:t>
      </w:r>
      <w:r w:rsidR="00352B5D" w:rsidRPr="006A2F2F">
        <w:t>s</w:t>
      </w:r>
      <w:r w:rsidRPr="006A2F2F">
        <w:t>erver, der bisher schon für Dokumentenvorlagen benutzt wird, ein neuer Ordner für diese</w:t>
      </w:r>
      <w:r w:rsidR="00AC17EE" w:rsidRPr="006A2F2F">
        <w:t>n</w:t>
      </w:r>
      <w:r w:rsidRPr="006A2F2F">
        <w:t xml:space="preserve"> Stempel angelegt. Da auf diesen Ordner bereits alle Mitarbeiter Zugriff haben, müssen keine neuen Zugriffsrechte dafür verteilt werden.</w:t>
      </w:r>
    </w:p>
    <w:p w14:paraId="18C3CEDE" w14:textId="30F67FB8" w:rsidR="00403338" w:rsidRPr="006A2F2F" w:rsidRDefault="00622683" w:rsidP="00E852E7">
      <w:r w:rsidRPr="006A2F2F">
        <w:t xml:space="preserve">Nun kann mit der Konfiguration begonnen werden. Im Punkt </w:t>
      </w:r>
      <w:proofErr w:type="spellStart"/>
      <w:r w:rsidRPr="006A2F2F">
        <w:rPr>
          <w:i/>
        </w:rPr>
        <w:t>P</w:t>
      </w:r>
      <w:r w:rsidR="008B2187" w:rsidRPr="006A2F2F">
        <w:rPr>
          <w:i/>
        </w:rPr>
        <w:t>ersonalization</w:t>
      </w:r>
      <w:proofErr w:type="spellEnd"/>
      <w:r w:rsidR="00D13014" w:rsidRPr="006A2F2F">
        <w:t xml:space="preserve"> wird bei </w:t>
      </w:r>
      <w:proofErr w:type="spellStart"/>
      <w:r w:rsidR="00D13014" w:rsidRPr="006A2F2F">
        <w:rPr>
          <w:i/>
        </w:rPr>
        <w:t>Orga</w:t>
      </w:r>
      <w:r w:rsidR="000563DF" w:rsidRPr="006A2F2F">
        <w:rPr>
          <w:i/>
        </w:rPr>
        <w:t>nization</w:t>
      </w:r>
      <w:proofErr w:type="spellEnd"/>
      <w:r w:rsidR="000563DF" w:rsidRPr="006A2F2F">
        <w:t xml:space="preserve"> der Firmenname eigetragen. Bei </w:t>
      </w:r>
      <w:r w:rsidR="000563DF" w:rsidRPr="006A2F2F">
        <w:rPr>
          <w:i/>
        </w:rPr>
        <w:t>Licensing</w:t>
      </w:r>
      <w:r w:rsidR="000563DF" w:rsidRPr="006A2F2F">
        <w:t xml:space="preserve"> wird </w:t>
      </w:r>
      <w:r w:rsidR="00652B43" w:rsidRPr="006A2F2F">
        <w:rPr>
          <w:i/>
        </w:rPr>
        <w:t xml:space="preserve">Activate </w:t>
      </w:r>
      <w:proofErr w:type="spellStart"/>
      <w:r w:rsidR="00652B43" w:rsidRPr="006A2F2F">
        <w:rPr>
          <w:i/>
        </w:rPr>
        <w:t>with</w:t>
      </w:r>
      <w:proofErr w:type="spellEnd"/>
      <w:r w:rsidR="00652B43" w:rsidRPr="006A2F2F">
        <w:rPr>
          <w:i/>
        </w:rPr>
        <w:t xml:space="preserve"> </w:t>
      </w:r>
      <w:proofErr w:type="spellStart"/>
      <w:r w:rsidR="000E0C1D" w:rsidRPr="006A2F2F">
        <w:rPr>
          <w:i/>
        </w:rPr>
        <w:t>Kofax</w:t>
      </w:r>
      <w:proofErr w:type="spellEnd"/>
      <w:r w:rsidR="000E0C1D" w:rsidRPr="006A2F2F">
        <w:rPr>
          <w:i/>
        </w:rPr>
        <w:t xml:space="preserve"> License Server</w:t>
      </w:r>
      <w:r w:rsidR="000E0C1D" w:rsidRPr="006A2F2F">
        <w:t xml:space="preserve"> </w:t>
      </w:r>
      <w:r w:rsidR="00931CC0" w:rsidRPr="006A2F2F">
        <w:t xml:space="preserve">ausgewählt und </w:t>
      </w:r>
      <w:r w:rsidR="005C0508" w:rsidRPr="006A2F2F">
        <w:t xml:space="preserve">in der nun erscheinenden </w:t>
      </w:r>
      <w:r w:rsidR="00322CF1" w:rsidRPr="006A2F2F">
        <w:t>S</w:t>
      </w:r>
      <w:r w:rsidR="005C0508" w:rsidRPr="006A2F2F">
        <w:t xml:space="preserve">eite </w:t>
      </w:r>
      <w:r w:rsidR="005C0508" w:rsidRPr="006A2F2F">
        <w:rPr>
          <w:i/>
        </w:rPr>
        <w:t>Hostname</w:t>
      </w:r>
      <w:r w:rsidR="005C0508" w:rsidRPr="006A2F2F">
        <w:t xml:space="preserve"> der FQDN</w:t>
      </w:r>
      <w:r w:rsidR="00322CF1" w:rsidRPr="006A2F2F">
        <w:rPr>
          <w:rStyle w:val="Funotenzeichen"/>
        </w:rPr>
        <w:footnoteReference w:id="6"/>
      </w:r>
      <w:r w:rsidR="005C0508" w:rsidRPr="006A2F2F">
        <w:t xml:space="preserve"> des Lizenz</w:t>
      </w:r>
      <w:r w:rsidR="00DF3A40" w:rsidRPr="006A2F2F">
        <w:t>servers</w:t>
      </w:r>
      <w:r w:rsidR="005C0508" w:rsidRPr="006A2F2F">
        <w:t xml:space="preserve"> eingetragen.</w:t>
      </w:r>
      <w:r w:rsidR="00DF6EC4" w:rsidRPr="006A2F2F">
        <w:t xml:space="preserve"> Danach wird bei </w:t>
      </w:r>
      <w:proofErr w:type="spellStart"/>
      <w:r w:rsidR="00DF6EC4" w:rsidRPr="006A2F2F">
        <w:rPr>
          <w:i/>
        </w:rPr>
        <w:t>Document</w:t>
      </w:r>
      <w:proofErr w:type="spellEnd"/>
      <w:r w:rsidR="00DF6EC4" w:rsidRPr="006A2F2F">
        <w:rPr>
          <w:i/>
        </w:rPr>
        <w:t xml:space="preserve"> Processing</w:t>
      </w:r>
      <w:r w:rsidR="005B47CF" w:rsidRPr="006A2F2F">
        <w:t xml:space="preserve"> unter </w:t>
      </w:r>
      <w:proofErr w:type="spellStart"/>
      <w:r w:rsidR="005B47CF" w:rsidRPr="006A2F2F">
        <w:rPr>
          <w:i/>
        </w:rPr>
        <w:t>Stamp</w:t>
      </w:r>
      <w:proofErr w:type="spellEnd"/>
      <w:r w:rsidR="003B1B07" w:rsidRPr="006A2F2F">
        <w:rPr>
          <w:i/>
        </w:rPr>
        <w:t xml:space="preserve"> </w:t>
      </w:r>
      <w:r w:rsidR="00736579" w:rsidRPr="006A2F2F">
        <w:rPr>
          <w:i/>
        </w:rPr>
        <w:t>Settings</w:t>
      </w:r>
      <w:r w:rsidR="00E148D1" w:rsidRPr="006A2F2F">
        <w:t xml:space="preserve"> </w:t>
      </w:r>
      <w:r w:rsidR="007C2978" w:rsidRPr="006A2F2F">
        <w:t xml:space="preserve">noch der </w:t>
      </w:r>
      <w:r w:rsidR="003B1B07" w:rsidRPr="006A2F2F">
        <w:t xml:space="preserve">Haken </w:t>
      </w:r>
      <w:r w:rsidR="003B1B07" w:rsidRPr="006A2F2F">
        <w:rPr>
          <w:i/>
        </w:rPr>
        <w:t xml:space="preserve">Read </w:t>
      </w:r>
      <w:proofErr w:type="spellStart"/>
      <w:r w:rsidR="008204AD" w:rsidRPr="006A2F2F">
        <w:rPr>
          <w:i/>
        </w:rPr>
        <w:t>Stamps</w:t>
      </w:r>
      <w:proofErr w:type="spellEnd"/>
      <w:r w:rsidR="003B1B07" w:rsidRPr="006A2F2F">
        <w:rPr>
          <w:i/>
        </w:rPr>
        <w:t xml:space="preserve"> </w:t>
      </w:r>
      <w:r w:rsidR="008204AD" w:rsidRPr="006A2F2F">
        <w:rPr>
          <w:i/>
        </w:rPr>
        <w:t>form</w:t>
      </w:r>
      <w:r w:rsidR="003B1B07" w:rsidRPr="006A2F2F">
        <w:rPr>
          <w:i/>
        </w:rPr>
        <w:t xml:space="preserve"> a </w:t>
      </w:r>
      <w:proofErr w:type="spellStart"/>
      <w:r w:rsidR="008204AD" w:rsidRPr="006A2F2F">
        <w:rPr>
          <w:i/>
        </w:rPr>
        <w:t>Shared</w:t>
      </w:r>
      <w:proofErr w:type="spellEnd"/>
      <w:r w:rsidR="003B1B07" w:rsidRPr="006A2F2F">
        <w:rPr>
          <w:i/>
        </w:rPr>
        <w:t xml:space="preserve"> </w:t>
      </w:r>
      <w:r w:rsidR="008204AD" w:rsidRPr="006A2F2F">
        <w:rPr>
          <w:i/>
        </w:rPr>
        <w:t>Location</w:t>
      </w:r>
      <w:r w:rsidR="003B1B07" w:rsidRPr="006A2F2F">
        <w:t xml:space="preserve"> gesetzt und darunter der </w:t>
      </w:r>
      <w:r w:rsidR="007C2978" w:rsidRPr="006A2F2F">
        <w:t>Pfad für die Stempel</w:t>
      </w:r>
      <w:r w:rsidR="00086DD5" w:rsidRPr="006A2F2F">
        <w:t>vorlage</w:t>
      </w:r>
      <w:r w:rsidR="007C2978" w:rsidRPr="006A2F2F">
        <w:t xml:space="preserve"> eingefügt.</w:t>
      </w:r>
      <w:r w:rsidR="000A6F93" w:rsidRPr="006A2F2F">
        <w:t xml:space="preserve"> Zum </w:t>
      </w:r>
      <w:r w:rsidR="00AB7D35" w:rsidRPr="006A2F2F">
        <w:t>Schluss</w:t>
      </w:r>
      <w:r w:rsidR="000A6F93" w:rsidRPr="006A2F2F">
        <w:t xml:space="preserve"> wird unter </w:t>
      </w:r>
      <w:proofErr w:type="spellStart"/>
      <w:r w:rsidR="000A6F93" w:rsidRPr="006A2F2F">
        <w:rPr>
          <w:i/>
        </w:rPr>
        <w:t>Languages</w:t>
      </w:r>
      <w:proofErr w:type="spellEnd"/>
      <w:r w:rsidR="000A6F93" w:rsidRPr="006A2F2F">
        <w:t xml:space="preserve"> noch Deutsch als </w:t>
      </w:r>
      <w:r w:rsidR="000A6F93" w:rsidRPr="006A2F2F">
        <w:rPr>
          <w:i/>
        </w:rPr>
        <w:t>Interface Language</w:t>
      </w:r>
      <w:r w:rsidR="000A6F93" w:rsidRPr="006A2F2F">
        <w:t xml:space="preserve"> </w:t>
      </w:r>
      <w:r w:rsidR="00AB7D35" w:rsidRPr="006A2F2F">
        <w:t>eingestellt</w:t>
      </w:r>
      <w:r w:rsidR="007C395F" w:rsidRPr="006A2F2F">
        <w:t>.</w:t>
      </w:r>
      <w:r w:rsidR="00403338" w:rsidRPr="006A2F2F">
        <w:br/>
      </w:r>
      <w:r w:rsidR="00E815C7" w:rsidRPr="006A2F2F">
        <w:t>Nach Prüfung und Rücksprache mit dem Projektbetreuer</w:t>
      </w:r>
      <w:r w:rsidR="005F5DAA" w:rsidRPr="006A2F2F">
        <w:t xml:space="preserve"> gibt es sonst keine weiteren sinnvollen Voreinstellungen, die gesetzt werden </w:t>
      </w:r>
      <w:r w:rsidR="00175AAF" w:rsidRPr="006A2F2F">
        <w:t>müssen.</w:t>
      </w:r>
      <w:r w:rsidR="005F5DAA" w:rsidRPr="006A2F2F">
        <w:t xml:space="preserve"> </w:t>
      </w:r>
    </w:p>
    <w:p w14:paraId="54F33F42" w14:textId="1D5D7C2C" w:rsidR="007C395F" w:rsidRPr="006A2F2F" w:rsidRDefault="007C395F" w:rsidP="00E852E7">
      <w:r w:rsidRPr="006A2F2F">
        <w:t>Um nun die .MST</w:t>
      </w:r>
      <w:r w:rsidR="00BF6470" w:rsidRPr="006A2F2F">
        <w:t>-</w:t>
      </w:r>
      <w:r w:rsidRPr="006A2F2F">
        <w:t>Datei (Transformationsdatei) zu exportieren</w:t>
      </w:r>
      <w:r w:rsidR="00175AAF" w:rsidRPr="006A2F2F">
        <w:t>,</w:t>
      </w:r>
      <w:r w:rsidRPr="006A2F2F">
        <w:t xml:space="preserve"> wird i</w:t>
      </w:r>
      <w:r w:rsidR="00175AAF" w:rsidRPr="006A2F2F">
        <w:t>m</w:t>
      </w:r>
      <w:r w:rsidRPr="006A2F2F">
        <w:t xml:space="preserve"> </w:t>
      </w:r>
      <w:proofErr w:type="spellStart"/>
      <w:r w:rsidR="00EC379C" w:rsidRPr="006A2F2F">
        <w:t>Menüband</w:t>
      </w:r>
      <w:proofErr w:type="spellEnd"/>
      <w:r w:rsidRPr="006A2F2F">
        <w:t xml:space="preserve"> auf </w:t>
      </w:r>
      <w:r w:rsidRPr="006A2F2F">
        <w:rPr>
          <w:i/>
        </w:rPr>
        <w:t>Generate Transformation</w:t>
      </w:r>
      <w:r w:rsidR="00687579" w:rsidRPr="006A2F2F">
        <w:t xml:space="preserve"> geklickt und </w:t>
      </w:r>
      <w:r w:rsidR="00421D59" w:rsidRPr="006A2F2F">
        <w:t>abgespeichert.</w:t>
      </w:r>
    </w:p>
    <w:p w14:paraId="06935AAA" w14:textId="0BD40FE0" w:rsidR="006A6E7F" w:rsidRPr="006A2F2F" w:rsidRDefault="006A6E7F" w:rsidP="006A6E7F">
      <w:pPr>
        <w:pStyle w:val="berschrift2"/>
      </w:pPr>
      <w:bookmarkStart w:id="31" w:name="_Ref198906617"/>
      <w:bookmarkStart w:id="32" w:name="_Ref198906619"/>
      <w:bookmarkStart w:id="33" w:name="_Toc199335445"/>
      <w:r w:rsidRPr="006A2F2F">
        <w:t>3.7 Installationsimage testen</w:t>
      </w:r>
      <w:bookmarkEnd w:id="31"/>
      <w:bookmarkEnd w:id="32"/>
      <w:bookmarkEnd w:id="33"/>
    </w:p>
    <w:p w14:paraId="5E09DA83" w14:textId="2F354182" w:rsidR="006A6E7F" w:rsidRPr="006A2F2F" w:rsidRDefault="006A6E7F" w:rsidP="006A6E7F">
      <w:r w:rsidRPr="006A2F2F">
        <w:t xml:space="preserve">Nach der Erstellung der </w:t>
      </w:r>
      <w:r w:rsidR="00BF6470" w:rsidRPr="006A2F2F">
        <w:t>.</w:t>
      </w:r>
      <w:r w:rsidRPr="006A2F2F">
        <w:t xml:space="preserve">MST-Datei </w:t>
      </w:r>
      <w:r w:rsidR="00340E3B" w:rsidRPr="006A2F2F">
        <w:t>wird</w:t>
      </w:r>
      <w:r w:rsidRPr="006A2F2F">
        <w:t xml:space="preserve"> das Programm erstmalig installier</w:t>
      </w:r>
      <w:r w:rsidR="00340E3B" w:rsidRPr="006A2F2F">
        <w:t xml:space="preserve">t, </w:t>
      </w:r>
      <w:r w:rsidRPr="006A2F2F">
        <w:t>u</w:t>
      </w:r>
      <w:r w:rsidR="00340E3B" w:rsidRPr="006A2F2F">
        <w:t>m</w:t>
      </w:r>
      <w:r w:rsidRPr="006A2F2F">
        <w:t xml:space="preserve"> zu prüfen, ob die Einstellungen, die im </w:t>
      </w:r>
      <w:proofErr w:type="spellStart"/>
      <w:r w:rsidRPr="006A2F2F">
        <w:t>CustomKit</w:t>
      </w:r>
      <w:proofErr w:type="spellEnd"/>
      <w:r w:rsidRPr="006A2F2F">
        <w:t xml:space="preserve"> getroffen wurden, übernommen worden sind.</w:t>
      </w:r>
      <w:r w:rsidR="009262BB" w:rsidRPr="006A2F2F">
        <w:t xml:space="preserve"> Hierfür </w:t>
      </w:r>
      <w:r w:rsidR="001A6CC5" w:rsidRPr="006A2F2F">
        <w:t xml:space="preserve">muss </w:t>
      </w:r>
      <w:r w:rsidR="00867417" w:rsidRPr="006A2F2F">
        <w:t xml:space="preserve">ein </w:t>
      </w:r>
      <w:r w:rsidR="00D35A17" w:rsidRPr="006A2F2F">
        <w:t>CMD-Fenster</w:t>
      </w:r>
      <w:r w:rsidR="00867417" w:rsidRPr="006A2F2F">
        <w:t xml:space="preserve"> als Administrator geöffnet </w:t>
      </w:r>
      <w:r w:rsidR="00F96F58" w:rsidRPr="006A2F2F">
        <w:t>und</w:t>
      </w:r>
      <w:r w:rsidR="00B8751F" w:rsidRPr="006A2F2F">
        <w:t xml:space="preserve"> folgende</w:t>
      </w:r>
      <w:r w:rsidR="00F96F58" w:rsidRPr="006A2F2F">
        <w:t>r</w:t>
      </w:r>
      <w:r w:rsidR="00B8751F" w:rsidRPr="006A2F2F">
        <w:t xml:space="preserve"> Befehl </w:t>
      </w:r>
      <w:r w:rsidR="00F96F58" w:rsidRPr="006A2F2F">
        <w:t xml:space="preserve">für </w:t>
      </w:r>
      <w:r w:rsidR="00B8751F" w:rsidRPr="006A2F2F">
        <w:t xml:space="preserve">die Installation </w:t>
      </w:r>
      <w:r w:rsidR="00F96F58" w:rsidRPr="006A2F2F">
        <w:t xml:space="preserve">ausgeführt </w:t>
      </w:r>
      <w:r w:rsidR="00B8751F" w:rsidRPr="006A2F2F">
        <w:t>werden</w:t>
      </w:r>
      <w:r w:rsidR="00F96F58" w:rsidRPr="006A2F2F">
        <w:t>:</w:t>
      </w:r>
    </w:p>
    <w:p w14:paraId="326B70EA" w14:textId="5A4C3212" w:rsidR="00B8751F" w:rsidRPr="006A2F2F" w:rsidRDefault="00923EF8" w:rsidP="00B8751F">
      <w:pPr>
        <w:pStyle w:val="Code"/>
        <w:rPr>
          <w:lang w:val="de-DE"/>
        </w:rPr>
      </w:pPr>
      <w:r w:rsidRPr="006A2F2F">
        <w:rPr>
          <w:lang w:val="de-DE"/>
        </w:rPr>
        <w:lastRenderedPageBreak/>
        <w:t xml:space="preserve">msiexec.exe </w:t>
      </w:r>
      <w:r w:rsidR="00292F54" w:rsidRPr="006A2F2F">
        <w:rPr>
          <w:lang w:val="de-DE"/>
        </w:rPr>
        <w:t>/</w:t>
      </w:r>
      <w:proofErr w:type="spellStart"/>
      <w:r w:rsidR="00292F54" w:rsidRPr="006A2F2F">
        <w:rPr>
          <w:lang w:val="de-DE"/>
        </w:rPr>
        <w:t>qn</w:t>
      </w:r>
      <w:proofErr w:type="spellEnd"/>
      <w:r w:rsidR="00292F54" w:rsidRPr="006A2F2F">
        <w:rPr>
          <w:lang w:val="de-DE"/>
        </w:rPr>
        <w:t xml:space="preserve"> /i </w:t>
      </w:r>
      <w:r w:rsidR="0048421B" w:rsidRPr="006A2F2F">
        <w:rPr>
          <w:lang w:val="de-DE"/>
        </w:rPr>
        <w:t>&lt;</w:t>
      </w:r>
      <w:r w:rsidR="00292F54" w:rsidRPr="006A2F2F">
        <w:rPr>
          <w:lang w:val="de-DE"/>
        </w:rPr>
        <w:t>Pfad zu</w:t>
      </w:r>
      <w:r w:rsidR="00AD779C" w:rsidRPr="006A2F2F">
        <w:rPr>
          <w:lang w:val="de-DE"/>
        </w:rPr>
        <w:t>m Image</w:t>
      </w:r>
      <w:r w:rsidR="0048421B" w:rsidRPr="006A2F2F">
        <w:rPr>
          <w:lang w:val="de-DE"/>
        </w:rPr>
        <w:t>&gt;</w:t>
      </w:r>
      <w:r w:rsidR="00292F54" w:rsidRPr="006A2F2F">
        <w:rPr>
          <w:lang w:val="de-DE"/>
        </w:rPr>
        <w:t xml:space="preserve"> TRANSFORMS=</w:t>
      </w:r>
      <w:r w:rsidR="0048421B" w:rsidRPr="006A2F2F">
        <w:rPr>
          <w:lang w:val="de-DE"/>
        </w:rPr>
        <w:t>&lt;</w:t>
      </w:r>
      <w:r w:rsidR="00AD779C" w:rsidRPr="006A2F2F">
        <w:rPr>
          <w:lang w:val="de-DE"/>
        </w:rPr>
        <w:t>Pfad zur Transformationsdatei</w:t>
      </w:r>
      <w:r w:rsidR="0048421B" w:rsidRPr="006A2F2F">
        <w:rPr>
          <w:lang w:val="de-DE"/>
        </w:rPr>
        <w:t>&gt;</w:t>
      </w:r>
    </w:p>
    <w:p w14:paraId="225D8859" w14:textId="29D6701F" w:rsidR="00F31CFF" w:rsidRPr="006A2F2F" w:rsidRDefault="00F31CFF" w:rsidP="00F31CFF">
      <w:r w:rsidRPr="006A2F2F">
        <w:t>Nach einigen Minuten sollte dann im Windows</w:t>
      </w:r>
      <w:r w:rsidR="000305DB" w:rsidRPr="006A2F2F">
        <w:t xml:space="preserve"> Startmenü </w:t>
      </w:r>
      <w:r w:rsidRPr="006A2F2F">
        <w:rPr>
          <w:i/>
        </w:rPr>
        <w:t xml:space="preserve">Power PDF </w:t>
      </w:r>
      <w:proofErr w:type="spellStart"/>
      <w:r w:rsidR="00715834" w:rsidRPr="006A2F2F">
        <w:rPr>
          <w:i/>
        </w:rPr>
        <w:t>Advanced</w:t>
      </w:r>
      <w:proofErr w:type="spellEnd"/>
      <w:r w:rsidRPr="006A2F2F">
        <w:t xml:space="preserve"> erscheinen.</w:t>
      </w:r>
      <w:r w:rsidR="00715834" w:rsidRPr="006A2F2F">
        <w:t xml:space="preserve"> Nach erfolgreichem </w:t>
      </w:r>
      <w:r w:rsidR="00BE355C" w:rsidRPr="006A2F2F">
        <w:t>S</w:t>
      </w:r>
      <w:r w:rsidR="00715834" w:rsidRPr="006A2F2F">
        <w:t xml:space="preserve">tart </w:t>
      </w:r>
      <w:r w:rsidR="00A04625" w:rsidRPr="006A2F2F">
        <w:t>wird</w:t>
      </w:r>
      <w:r w:rsidR="00715834" w:rsidRPr="006A2F2F">
        <w:t xml:space="preserve"> noch geprüft</w:t>
      </w:r>
      <w:r w:rsidR="00A04625" w:rsidRPr="006A2F2F">
        <w:t>,</w:t>
      </w:r>
      <w:r w:rsidR="00715834" w:rsidRPr="006A2F2F">
        <w:t xml:space="preserve"> </w:t>
      </w:r>
      <w:r w:rsidR="00D6797D" w:rsidRPr="006A2F2F">
        <w:t xml:space="preserve">ob </w:t>
      </w:r>
      <w:r w:rsidR="00254233" w:rsidRPr="006A2F2F">
        <w:t xml:space="preserve">bei </w:t>
      </w:r>
      <w:r w:rsidR="007C3718" w:rsidRPr="006A2F2F">
        <w:rPr>
          <w:i/>
        </w:rPr>
        <w:t>Hilfe</w:t>
      </w:r>
      <w:r w:rsidR="007C3718" w:rsidRPr="006A2F2F">
        <w:t xml:space="preserve"> unter </w:t>
      </w:r>
      <w:r w:rsidR="007C3718" w:rsidRPr="006A2F2F">
        <w:rPr>
          <w:i/>
        </w:rPr>
        <w:t>Info</w:t>
      </w:r>
      <w:r w:rsidR="007C3718" w:rsidRPr="006A2F2F">
        <w:t xml:space="preserve"> der Lizenzserver </w:t>
      </w:r>
      <w:r w:rsidR="00111BAE" w:rsidRPr="006A2F2F">
        <w:t xml:space="preserve">und Firmenname </w:t>
      </w:r>
      <w:r w:rsidR="007C3718" w:rsidRPr="006A2F2F">
        <w:t xml:space="preserve">eingetragen </w:t>
      </w:r>
      <w:r w:rsidR="00A04625" w:rsidRPr="006A2F2F">
        <w:t>sind</w:t>
      </w:r>
      <w:r w:rsidR="007C3718" w:rsidRPr="006A2F2F">
        <w:t>.</w:t>
      </w:r>
    </w:p>
    <w:p w14:paraId="3B0DFCC8" w14:textId="77777777" w:rsidR="00E57490" w:rsidRPr="006A2F2F" w:rsidRDefault="00E57490">
      <w:pPr>
        <w:spacing w:after="160"/>
        <w:rPr>
          <w:rFonts w:ascii="Calibri" w:eastAsiaTheme="majorEastAsia" w:hAnsi="Calibri" w:cstheme="majorBidi"/>
          <w:b/>
          <w:caps/>
          <w:color w:val="00507E" w:themeColor="text2"/>
          <w:sz w:val="26"/>
          <w:szCs w:val="26"/>
        </w:rPr>
      </w:pPr>
      <w:r w:rsidRPr="006A2F2F">
        <w:br w:type="page"/>
      </w:r>
    </w:p>
    <w:p w14:paraId="2E167E9D" w14:textId="2C079C90" w:rsidR="0055403D" w:rsidRPr="006A2F2F" w:rsidRDefault="00906370" w:rsidP="00906370">
      <w:pPr>
        <w:pStyle w:val="berschrift2"/>
      </w:pPr>
      <w:bookmarkStart w:id="34" w:name="_Toc199335446"/>
      <w:r w:rsidRPr="006A2F2F">
        <w:lastRenderedPageBreak/>
        <w:t>3.</w:t>
      </w:r>
      <w:r w:rsidR="006A6E7F" w:rsidRPr="006A2F2F">
        <w:t>8</w:t>
      </w:r>
      <w:r w:rsidRPr="006A2F2F">
        <w:t xml:space="preserve"> Erstellung des Stempels</w:t>
      </w:r>
      <w:bookmarkEnd w:id="34"/>
    </w:p>
    <w:p w14:paraId="1D93AC66" w14:textId="4C037B94" w:rsidR="00EE7CBB" w:rsidRPr="006A2F2F" w:rsidRDefault="00F31CA9" w:rsidP="00FE5527">
      <w:r w:rsidRPr="006A2F2F">
        <w:t>Als Nächstes wird die Stemp</w:t>
      </w:r>
      <w:r w:rsidR="004C55AE" w:rsidRPr="006A2F2F">
        <w:t>elvorlage erstellt</w:t>
      </w:r>
      <w:r w:rsidR="00BC6BB9" w:rsidRPr="006A2F2F">
        <w:t>.</w:t>
      </w:r>
      <w:r w:rsidR="006712F2" w:rsidRPr="006A2F2F">
        <w:t xml:space="preserve"> </w:t>
      </w:r>
      <w:r w:rsidR="00046876" w:rsidRPr="006A2F2F">
        <w:t xml:space="preserve">Diese soll identisch </w:t>
      </w:r>
      <w:r w:rsidR="00AC5909" w:rsidRPr="006A2F2F">
        <w:t>zu dem bisher verwendeten physischen Stempel</w:t>
      </w:r>
      <w:r w:rsidR="00046876" w:rsidRPr="006A2F2F">
        <w:t xml:space="preserve"> aussehen. </w:t>
      </w:r>
      <w:r w:rsidR="006712F2" w:rsidRPr="006A2F2F">
        <w:t xml:space="preserve">Hierfür </w:t>
      </w:r>
      <w:r w:rsidR="002B7A7A" w:rsidRPr="006A2F2F">
        <w:t>wird</w:t>
      </w:r>
      <w:r w:rsidR="006712F2" w:rsidRPr="006A2F2F">
        <w:t xml:space="preserve"> </w:t>
      </w:r>
      <w:r w:rsidR="00B244CA" w:rsidRPr="006A2F2F">
        <w:t xml:space="preserve">ein neues Word Dokument in </w:t>
      </w:r>
      <w:r w:rsidR="00DE58D3" w:rsidRPr="006A2F2F">
        <w:t xml:space="preserve">Microsoft </w:t>
      </w:r>
      <w:r w:rsidR="004C666B" w:rsidRPr="006A2F2F">
        <w:t>Word geöffnet</w:t>
      </w:r>
      <w:r w:rsidR="00B244CA" w:rsidRPr="006A2F2F">
        <w:t>. Ü</w:t>
      </w:r>
      <w:r w:rsidR="00055609" w:rsidRPr="006A2F2F">
        <w:t xml:space="preserve">ber das </w:t>
      </w:r>
      <w:proofErr w:type="spellStart"/>
      <w:r w:rsidR="00055609" w:rsidRPr="006A2F2F">
        <w:t>Me</w:t>
      </w:r>
      <w:r w:rsidR="00104B66" w:rsidRPr="006A2F2F">
        <w:t>nüband</w:t>
      </w:r>
      <w:proofErr w:type="spellEnd"/>
      <w:r w:rsidR="00104B66" w:rsidRPr="006A2F2F">
        <w:t xml:space="preserve"> </w:t>
      </w:r>
      <w:r w:rsidR="00E12A32" w:rsidRPr="006A2F2F">
        <w:rPr>
          <w:i/>
        </w:rPr>
        <w:t>Einfügen</w:t>
      </w:r>
      <w:r w:rsidR="00E12A32" w:rsidRPr="006A2F2F">
        <w:t xml:space="preserve"> wird </w:t>
      </w:r>
      <w:r w:rsidR="00104B66" w:rsidRPr="006A2F2F">
        <w:t xml:space="preserve">eine </w:t>
      </w:r>
      <w:r w:rsidR="00046876" w:rsidRPr="006A2F2F">
        <w:t>n</w:t>
      </w:r>
      <w:r w:rsidR="00104B66" w:rsidRPr="006A2F2F">
        <w:t>eue Form</w:t>
      </w:r>
      <w:r w:rsidR="004F3688" w:rsidRPr="006A2F2F">
        <w:t xml:space="preserve"> (Rechteck mit abgerundeten Ecken)</w:t>
      </w:r>
      <w:r w:rsidR="00104B66" w:rsidRPr="006A2F2F">
        <w:t xml:space="preserve"> </w:t>
      </w:r>
      <w:r w:rsidR="00046876" w:rsidRPr="006A2F2F">
        <w:t xml:space="preserve">in </w:t>
      </w:r>
      <w:r w:rsidR="004F3688" w:rsidRPr="006A2F2F">
        <w:t>passender Größe eingefügt</w:t>
      </w:r>
      <w:r w:rsidR="00122E70" w:rsidRPr="006A2F2F">
        <w:t>.</w:t>
      </w:r>
      <w:r w:rsidR="00F47F62" w:rsidRPr="006A2F2F">
        <w:t xml:space="preserve"> Nun wird diese</w:t>
      </w:r>
      <w:r w:rsidR="004F3688" w:rsidRPr="006A2F2F">
        <w:t>s</w:t>
      </w:r>
      <w:r w:rsidR="00F47F62" w:rsidRPr="006A2F2F">
        <w:t xml:space="preserve"> ins richtige </w:t>
      </w:r>
      <w:r w:rsidR="004B5F4F" w:rsidRPr="006A2F2F">
        <w:t>Seiten</w:t>
      </w:r>
      <w:r w:rsidR="004F3688" w:rsidRPr="006A2F2F">
        <w:t>v</w:t>
      </w:r>
      <w:r w:rsidR="004B5F4F" w:rsidRPr="006A2F2F">
        <w:t>erhältnis</w:t>
      </w:r>
      <w:r w:rsidR="00F47F62" w:rsidRPr="006A2F2F">
        <w:t xml:space="preserve"> gebracht, die Hintergrundfarbe entfernt, die Linien und Schriftfarbe geändert und der gewünschte </w:t>
      </w:r>
      <w:r w:rsidR="00C170CD" w:rsidRPr="006A2F2F">
        <w:t xml:space="preserve">statische </w:t>
      </w:r>
      <w:r w:rsidR="00F47F62" w:rsidRPr="006A2F2F">
        <w:t xml:space="preserve">Text in </w:t>
      </w:r>
      <w:r w:rsidR="004B5F4F" w:rsidRPr="006A2F2F">
        <w:t>die Form eingefügt</w:t>
      </w:r>
      <w:r w:rsidR="006205FF" w:rsidRPr="006A2F2F">
        <w:t xml:space="preserve"> (vgl. </w:t>
      </w:r>
      <w:r w:rsidR="006205FF" w:rsidRPr="006A2F2F">
        <w:rPr>
          <w:color w:val="00507E" w:themeColor="accent1"/>
        </w:rPr>
        <w:fldChar w:fldCharType="begin" w:fldLock="1"/>
      </w:r>
      <w:r w:rsidR="006205FF" w:rsidRPr="006A2F2F">
        <w:rPr>
          <w:color w:val="00507E" w:themeColor="accent1"/>
        </w:rPr>
        <w:instrText xml:space="preserve"> REF _Ref198560752 \h </w:instrText>
      </w:r>
      <w:r w:rsidR="006205FF" w:rsidRPr="006A2F2F">
        <w:rPr>
          <w:color w:val="00507E" w:themeColor="accent1"/>
        </w:rPr>
      </w:r>
      <w:r w:rsidR="006205FF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Abbildung 4 Prio10 Stempel</w:t>
      </w:r>
      <w:r w:rsidR="006205FF" w:rsidRPr="006A2F2F">
        <w:rPr>
          <w:color w:val="00507E" w:themeColor="accent1"/>
        </w:rPr>
        <w:fldChar w:fldCharType="end"/>
      </w:r>
      <w:r w:rsidR="006205FF" w:rsidRPr="006A2F2F">
        <w:t>)</w:t>
      </w:r>
      <w:r w:rsidR="004B5F4F" w:rsidRPr="006A2F2F">
        <w:t xml:space="preserve">. Im Anschluss </w:t>
      </w:r>
      <w:r w:rsidR="0042403E" w:rsidRPr="006A2F2F">
        <w:t>kann die Datei als PDF exportiert werden.</w:t>
      </w:r>
    </w:p>
    <w:p w14:paraId="31C80E70" w14:textId="3328C10F" w:rsidR="00FB6724" w:rsidRPr="006A2F2F" w:rsidRDefault="00A12F84" w:rsidP="00FE5527">
      <w:r w:rsidRPr="006A2F2F">
        <w:t xml:space="preserve">Als nächsten Schritt wird die PDF im Tungsten </w:t>
      </w:r>
      <w:r w:rsidR="00D05612" w:rsidRPr="006A2F2F">
        <w:t xml:space="preserve">Power PDF geöffnet. </w:t>
      </w:r>
      <w:r w:rsidR="00266D56" w:rsidRPr="006A2F2F">
        <w:t xml:space="preserve">Hier </w:t>
      </w:r>
      <w:r w:rsidR="00164BA8" w:rsidRPr="006A2F2F">
        <w:t>wird</w:t>
      </w:r>
      <w:r w:rsidR="00266D56" w:rsidRPr="006A2F2F">
        <w:t xml:space="preserve"> nun an den </w:t>
      </w:r>
      <w:r w:rsidR="00164BA8" w:rsidRPr="006A2F2F">
        <w:t>nötigen</w:t>
      </w:r>
      <w:r w:rsidR="00266D56" w:rsidRPr="006A2F2F">
        <w:t xml:space="preserve"> </w:t>
      </w:r>
      <w:r w:rsidR="00164BA8" w:rsidRPr="006A2F2F">
        <w:t>S</w:t>
      </w:r>
      <w:r w:rsidR="00266D56" w:rsidRPr="006A2F2F">
        <w:t xml:space="preserve">tellen </w:t>
      </w:r>
      <w:r w:rsidR="00305285" w:rsidRPr="006A2F2F">
        <w:t xml:space="preserve">je </w:t>
      </w:r>
      <w:r w:rsidR="00266D56" w:rsidRPr="006A2F2F">
        <w:t xml:space="preserve">ein </w:t>
      </w:r>
      <w:r w:rsidR="00164BA8" w:rsidRPr="006A2F2F">
        <w:t xml:space="preserve">dynamisches </w:t>
      </w:r>
      <w:r w:rsidR="00266D56" w:rsidRPr="006A2F2F">
        <w:t>Textfeld eingefügt</w:t>
      </w:r>
      <w:r w:rsidR="006F23BD" w:rsidRPr="006A2F2F">
        <w:t>,</w:t>
      </w:r>
      <w:r w:rsidR="0079643F" w:rsidRPr="006A2F2F">
        <w:t xml:space="preserve"> welche</w:t>
      </w:r>
      <w:r w:rsidR="006E602B" w:rsidRPr="006A2F2F">
        <w:t xml:space="preserve">s </w:t>
      </w:r>
      <w:r w:rsidR="00915531" w:rsidRPr="006A2F2F">
        <w:t xml:space="preserve">in den Eigenschaften </w:t>
      </w:r>
      <w:r w:rsidR="006E602B" w:rsidRPr="006A2F2F">
        <w:t>so</w:t>
      </w:r>
      <w:r w:rsidR="0079643F" w:rsidRPr="006A2F2F">
        <w:t xml:space="preserve"> konfiguriert </w:t>
      </w:r>
      <w:r w:rsidR="006E602B" w:rsidRPr="006A2F2F">
        <w:t>wird</w:t>
      </w:r>
      <w:r w:rsidR="0079643F" w:rsidRPr="006A2F2F">
        <w:t xml:space="preserve">, </w:t>
      </w:r>
      <w:r w:rsidR="004B7B9D" w:rsidRPr="006A2F2F">
        <w:t>dass</w:t>
      </w:r>
      <w:r w:rsidR="0079643F" w:rsidRPr="006A2F2F">
        <w:t xml:space="preserve"> beim </w:t>
      </w:r>
      <w:r w:rsidR="006E602B" w:rsidRPr="006A2F2F">
        <w:t>A</w:t>
      </w:r>
      <w:r w:rsidR="002B59EE" w:rsidRPr="006A2F2F">
        <w:t>nwenden des Stempels ein Abfragefenster erscheint</w:t>
      </w:r>
      <w:r w:rsidR="00BA56B4" w:rsidRPr="006A2F2F">
        <w:t xml:space="preserve">. </w:t>
      </w:r>
      <w:r w:rsidR="00C87DE4" w:rsidRPr="006A2F2F">
        <w:t>Der Abfragecode ist mit JavaScript umgesetzt</w:t>
      </w:r>
      <w:r w:rsidR="0072256F" w:rsidRPr="006A2F2F">
        <w:t xml:space="preserve"> (vgl. </w:t>
      </w:r>
      <w:r w:rsidR="0072256F" w:rsidRPr="006A2F2F">
        <w:rPr>
          <w:color w:val="00507E" w:themeColor="accent1"/>
        </w:rPr>
        <w:fldChar w:fldCharType="begin" w:fldLock="1"/>
      </w:r>
      <w:r w:rsidR="0072256F" w:rsidRPr="006A2F2F">
        <w:rPr>
          <w:color w:val="00507E" w:themeColor="accent1"/>
        </w:rPr>
        <w:instrText xml:space="preserve"> REF _Ref198560817 \h </w:instrText>
      </w:r>
      <w:r w:rsidR="0072256F" w:rsidRPr="006A2F2F">
        <w:rPr>
          <w:color w:val="00507E" w:themeColor="accent1"/>
        </w:rPr>
      </w:r>
      <w:r w:rsidR="0072256F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Abbildung 5 Stempel-Skript Datumabfrage</w:t>
      </w:r>
      <w:r w:rsidR="0072256F" w:rsidRPr="006A2F2F">
        <w:rPr>
          <w:color w:val="00507E" w:themeColor="accent1"/>
        </w:rPr>
        <w:fldChar w:fldCharType="end"/>
      </w:r>
      <w:r w:rsidR="0072256F" w:rsidRPr="006A2F2F">
        <w:t>)</w:t>
      </w:r>
      <w:r w:rsidR="002B59EE" w:rsidRPr="006A2F2F">
        <w:t>.</w:t>
      </w:r>
      <w:r w:rsidR="004B7B9D" w:rsidRPr="006A2F2F">
        <w:t xml:space="preserve"> In diesem Fenster kann der bearbeitende Mitarbeiter </w:t>
      </w:r>
      <w:r w:rsidR="0072256F" w:rsidRPr="006A2F2F">
        <w:t>später dann</w:t>
      </w:r>
      <w:r w:rsidR="004B7B9D" w:rsidRPr="006A2F2F">
        <w:t xml:space="preserve"> das gewünschte Datum und Namen eintragen</w:t>
      </w:r>
      <w:r w:rsidR="00A16A71" w:rsidRPr="006A2F2F">
        <w:t>.</w:t>
      </w:r>
    </w:p>
    <w:p w14:paraId="70A852F9" w14:textId="019B494E" w:rsidR="00A16A71" w:rsidRPr="006A2F2F" w:rsidRDefault="00A16A71" w:rsidP="00FE5527">
      <w:r w:rsidRPr="006A2F2F">
        <w:t xml:space="preserve">Als letzten </w:t>
      </w:r>
      <w:r w:rsidR="00E80DF3" w:rsidRPr="006A2F2F">
        <w:t>S</w:t>
      </w:r>
      <w:r w:rsidRPr="006A2F2F">
        <w:t>chritt muss nun die erstellt</w:t>
      </w:r>
      <w:r w:rsidR="00D14046" w:rsidRPr="006A2F2F">
        <w:t>e</w:t>
      </w:r>
      <w:r w:rsidRPr="006A2F2F">
        <w:t xml:space="preserve"> PDF </w:t>
      </w:r>
      <w:r w:rsidR="000508A2" w:rsidRPr="006A2F2F">
        <w:t xml:space="preserve">in dem </w:t>
      </w:r>
      <w:r w:rsidR="00604635" w:rsidRPr="006A2F2F">
        <w:t>in</w:t>
      </w:r>
      <w:r w:rsidR="00B55285" w:rsidRPr="006A2F2F">
        <w:t xml:space="preserve"> </w:t>
      </w:r>
      <w:r w:rsidR="00B35069" w:rsidRPr="006A2F2F">
        <w:rPr>
          <w:color w:val="00507E" w:themeColor="accent1"/>
        </w:rPr>
        <w:fldChar w:fldCharType="begin" w:fldLock="1"/>
      </w:r>
      <w:r w:rsidR="00B35069" w:rsidRPr="006A2F2F">
        <w:rPr>
          <w:color w:val="00507E" w:themeColor="accent1"/>
        </w:rPr>
        <w:instrText xml:space="preserve"> REF _Ref199151132 \h </w:instrText>
      </w:r>
      <w:r w:rsidR="00B35069" w:rsidRPr="006A2F2F">
        <w:rPr>
          <w:color w:val="00507E" w:themeColor="accent1"/>
        </w:rPr>
      </w:r>
      <w:r w:rsidR="00B35069" w:rsidRPr="006A2F2F">
        <w:rPr>
          <w:color w:val="00507E" w:themeColor="accent1"/>
        </w:rPr>
        <w:fldChar w:fldCharType="separate"/>
      </w:r>
      <w:r w:rsidR="00B35069" w:rsidRPr="006A2F2F">
        <w:rPr>
          <w:color w:val="00507E" w:themeColor="accent1"/>
        </w:rPr>
        <w:t>3.6.3 Konfigurieren und Exportieren des Images</w:t>
      </w:r>
      <w:r w:rsidR="00B35069" w:rsidRPr="006A2F2F">
        <w:rPr>
          <w:color w:val="00507E" w:themeColor="accent1"/>
        </w:rPr>
        <w:fldChar w:fldCharType="end"/>
      </w:r>
      <w:r w:rsidR="00B35069" w:rsidRPr="006A2F2F">
        <w:rPr>
          <w:color w:val="00507E" w:themeColor="accent1"/>
        </w:rPr>
        <w:t xml:space="preserve"> </w:t>
      </w:r>
      <w:r w:rsidR="000508A2" w:rsidRPr="006A2F2F">
        <w:t xml:space="preserve">erstellten Ordner auf dem </w:t>
      </w:r>
      <w:r w:rsidRPr="006A2F2F">
        <w:t>Netz</w:t>
      </w:r>
      <w:r w:rsidR="00D34C2F" w:rsidRPr="006A2F2F">
        <w:t>laufwerk abgelegt werden.</w:t>
      </w:r>
    </w:p>
    <w:p w14:paraId="7A8A55C3" w14:textId="39A2DACF" w:rsidR="00276905" w:rsidRPr="006A2F2F" w:rsidRDefault="00276905" w:rsidP="00276905">
      <w:pPr>
        <w:pStyle w:val="berschrift2"/>
      </w:pPr>
      <w:bookmarkStart w:id="35" w:name="_Toc199335447"/>
      <w:r w:rsidRPr="006A2F2F">
        <w:t>3.</w:t>
      </w:r>
      <w:r w:rsidR="001E22DF" w:rsidRPr="006A2F2F">
        <w:t>9</w:t>
      </w:r>
      <w:r w:rsidRPr="006A2F2F">
        <w:t xml:space="preserve"> Software in Baramundi anlegen und auf Client Ger</w:t>
      </w:r>
      <w:r w:rsidR="00F45E1A" w:rsidRPr="006A2F2F">
        <w:t>ä</w:t>
      </w:r>
      <w:r w:rsidRPr="006A2F2F">
        <w:t>ten installieren</w:t>
      </w:r>
      <w:bookmarkEnd w:id="35"/>
    </w:p>
    <w:p w14:paraId="4118EB37" w14:textId="487A4F22" w:rsidR="00436DE9" w:rsidRPr="006A2F2F" w:rsidRDefault="004C471E" w:rsidP="00F06E62">
      <w:r w:rsidRPr="006A2F2F">
        <w:t>Nachdem der</w:t>
      </w:r>
      <w:r w:rsidR="00F06E62" w:rsidRPr="006A2F2F">
        <w:t xml:space="preserve"> </w:t>
      </w:r>
      <w:r w:rsidR="00436DE9" w:rsidRPr="006A2F2F">
        <w:t>Test des Installation</w:t>
      </w:r>
      <w:r w:rsidRPr="006A2F2F">
        <w:t>s</w:t>
      </w:r>
      <w:r w:rsidR="00EC2977" w:rsidRPr="006A2F2F">
        <w:t>i</w:t>
      </w:r>
      <w:r w:rsidR="00F23E20" w:rsidRPr="006A2F2F">
        <w:t>mages</w:t>
      </w:r>
      <w:r w:rsidR="00436DE9" w:rsidRPr="006A2F2F">
        <w:t xml:space="preserve"> erfolgreich abgeschlossen wurde</w:t>
      </w:r>
      <w:r w:rsidR="005C592D" w:rsidRPr="006A2F2F">
        <w:t xml:space="preserve"> und der Stempel angelegt ist</w:t>
      </w:r>
      <w:r w:rsidR="00436DE9" w:rsidRPr="006A2F2F">
        <w:t xml:space="preserve">, kann mit der </w:t>
      </w:r>
      <w:r w:rsidR="001F319B" w:rsidRPr="006A2F2F">
        <w:t>Einrichtung</w:t>
      </w:r>
      <w:r w:rsidR="00436DE9" w:rsidRPr="006A2F2F">
        <w:t xml:space="preserve"> der </w:t>
      </w:r>
      <w:r w:rsidR="00C3524D" w:rsidRPr="006A2F2F">
        <w:t xml:space="preserve">Software in </w:t>
      </w:r>
      <w:proofErr w:type="spellStart"/>
      <w:r w:rsidR="00436DE9" w:rsidRPr="006A2F2F">
        <w:t>baramundi</w:t>
      </w:r>
      <w:proofErr w:type="spellEnd"/>
      <w:r w:rsidR="00436DE9" w:rsidRPr="006A2F2F">
        <w:t xml:space="preserve"> begonnen werden.</w:t>
      </w:r>
      <w:r w:rsidR="00B73A80" w:rsidRPr="006A2F2F">
        <w:t xml:space="preserve"> </w:t>
      </w:r>
      <w:r w:rsidR="00436DE9" w:rsidRPr="006A2F2F">
        <w:t xml:space="preserve">Das </w:t>
      </w:r>
      <w:proofErr w:type="spellStart"/>
      <w:r w:rsidR="00436DE9" w:rsidRPr="006A2F2F">
        <w:t>Deployment</w:t>
      </w:r>
      <w:proofErr w:type="spellEnd"/>
      <w:r w:rsidR="00F91F35" w:rsidRPr="006A2F2F">
        <w:t xml:space="preserve"> T</w:t>
      </w:r>
      <w:r w:rsidR="00FB1163" w:rsidRPr="006A2F2F">
        <w:t>ool</w:t>
      </w:r>
      <w:r w:rsidR="00436DE9" w:rsidRPr="006A2F2F">
        <w:t xml:space="preserve"> </w:t>
      </w:r>
      <w:proofErr w:type="spellStart"/>
      <w:r w:rsidR="00042B62" w:rsidRPr="006A2F2F">
        <w:t>baramundi</w:t>
      </w:r>
      <w:proofErr w:type="spellEnd"/>
      <w:r w:rsidR="00436DE9" w:rsidRPr="006A2F2F">
        <w:t xml:space="preserve"> </w:t>
      </w:r>
      <w:r w:rsidR="007027F7" w:rsidRPr="006A2F2F">
        <w:t xml:space="preserve">wird </w:t>
      </w:r>
      <w:r w:rsidR="00FB1163" w:rsidRPr="006A2F2F">
        <w:t>bereits</w:t>
      </w:r>
      <w:r w:rsidR="007027F7" w:rsidRPr="006A2F2F">
        <w:t xml:space="preserve"> im Unternehmen verwendet und kann von mir ohne weitere </w:t>
      </w:r>
      <w:r w:rsidR="00FB1163" w:rsidRPr="006A2F2F">
        <w:t>Vorarbeit</w:t>
      </w:r>
      <w:r w:rsidR="007027F7" w:rsidRPr="006A2F2F">
        <w:t xml:space="preserve"> benutzt werden</w:t>
      </w:r>
      <w:r w:rsidR="00C3524D" w:rsidRPr="006A2F2F">
        <w:t>.</w:t>
      </w:r>
    </w:p>
    <w:p w14:paraId="0C272A52" w14:textId="6E1E6A12" w:rsidR="00B73A80" w:rsidRPr="006A2F2F" w:rsidRDefault="006D40E7" w:rsidP="006D40E7">
      <w:pPr>
        <w:pStyle w:val="berschrift3"/>
      </w:pPr>
      <w:bookmarkStart w:id="36" w:name="_Toc199335448"/>
      <w:r w:rsidRPr="006A2F2F">
        <w:t xml:space="preserve">3.9.1 Aufbau von </w:t>
      </w:r>
      <w:proofErr w:type="spellStart"/>
      <w:r w:rsidRPr="006A2F2F">
        <w:t>baramundi</w:t>
      </w:r>
      <w:bookmarkEnd w:id="36"/>
      <w:proofErr w:type="spellEnd"/>
    </w:p>
    <w:p w14:paraId="0B2A0E13" w14:textId="5E4CE0D6" w:rsidR="00201289" w:rsidRPr="006A2F2F" w:rsidRDefault="00FB1163" w:rsidP="00F06E62">
      <w:r w:rsidRPr="006A2F2F">
        <w:t xml:space="preserve">Damit mit </w:t>
      </w:r>
      <w:proofErr w:type="spellStart"/>
      <w:r w:rsidRPr="006A2F2F">
        <w:t>baramundi</w:t>
      </w:r>
      <w:proofErr w:type="spellEnd"/>
      <w:r w:rsidRPr="006A2F2F">
        <w:t xml:space="preserve"> eine Software verteilt werden kann</w:t>
      </w:r>
      <w:r w:rsidR="00C3524D" w:rsidRPr="006A2F2F">
        <w:t>,</w:t>
      </w:r>
      <w:r w:rsidRPr="006A2F2F">
        <w:t xml:space="preserve"> muss </w:t>
      </w:r>
      <w:r w:rsidR="00842524" w:rsidRPr="006A2F2F">
        <w:t xml:space="preserve">zuerst </w:t>
      </w:r>
      <w:r w:rsidR="00146F50" w:rsidRPr="006A2F2F">
        <w:t xml:space="preserve">in </w:t>
      </w:r>
      <w:proofErr w:type="spellStart"/>
      <w:r w:rsidR="00146F50" w:rsidRPr="006A2F2F">
        <w:t>baramundi</w:t>
      </w:r>
      <w:proofErr w:type="spellEnd"/>
      <w:r w:rsidR="00146F50" w:rsidRPr="006A2F2F">
        <w:t xml:space="preserve"> </w:t>
      </w:r>
      <w:r w:rsidR="00842524" w:rsidRPr="006A2F2F">
        <w:t xml:space="preserve">eine </w:t>
      </w:r>
      <w:r w:rsidR="00842524" w:rsidRPr="006A2F2F">
        <w:rPr>
          <w:i/>
          <w:iCs/>
        </w:rPr>
        <w:t>Software</w:t>
      </w:r>
      <w:r w:rsidR="00842524" w:rsidRPr="006A2F2F">
        <w:t xml:space="preserve"> angelegt</w:t>
      </w:r>
      <w:r w:rsidRPr="006A2F2F">
        <w:t xml:space="preserve"> werden. </w:t>
      </w:r>
      <w:r w:rsidR="00842524" w:rsidRPr="006A2F2F">
        <w:t xml:space="preserve">In einer </w:t>
      </w:r>
      <w:r w:rsidR="00842524" w:rsidRPr="006A2F2F">
        <w:rPr>
          <w:i/>
          <w:iCs/>
        </w:rPr>
        <w:t>Software</w:t>
      </w:r>
      <w:r w:rsidR="00842524" w:rsidRPr="006A2F2F">
        <w:t xml:space="preserve"> wird dann definiert</w:t>
      </w:r>
      <w:r w:rsidR="00C3524D" w:rsidRPr="006A2F2F">
        <w:t>,</w:t>
      </w:r>
      <w:r w:rsidR="00842524" w:rsidRPr="006A2F2F">
        <w:t xml:space="preserve"> welche Kommandos bei der In- und Deinstallation ausgeführt werden. </w:t>
      </w:r>
      <w:r w:rsidR="00136B62" w:rsidRPr="006A2F2F">
        <w:t xml:space="preserve">Eine Software kann aber keinem Gerät zugewiesen werden, dafür werden sog. </w:t>
      </w:r>
      <w:r w:rsidR="00136B62" w:rsidRPr="006A2F2F">
        <w:rPr>
          <w:i/>
          <w:iCs/>
        </w:rPr>
        <w:t>Jobs</w:t>
      </w:r>
      <w:r w:rsidR="00136B62" w:rsidRPr="006A2F2F">
        <w:t xml:space="preserve"> benötigt. Ein </w:t>
      </w:r>
      <w:r w:rsidR="00136B62" w:rsidRPr="006A2F2F">
        <w:rPr>
          <w:i/>
          <w:iCs/>
        </w:rPr>
        <w:t>Job</w:t>
      </w:r>
      <w:r w:rsidR="00136B62" w:rsidRPr="006A2F2F">
        <w:t xml:space="preserve"> hat wiederrum </w:t>
      </w:r>
      <w:r w:rsidR="004F7E9B" w:rsidRPr="006A2F2F">
        <w:t xml:space="preserve">ein oder </w:t>
      </w:r>
      <w:r w:rsidR="000825A6" w:rsidRPr="006A2F2F">
        <w:t>m</w:t>
      </w:r>
      <w:r w:rsidR="005B5CFD" w:rsidRPr="006A2F2F">
        <w:t>ehrer</w:t>
      </w:r>
      <w:r w:rsidR="000825A6" w:rsidRPr="006A2F2F">
        <w:t>e</w:t>
      </w:r>
      <w:r w:rsidR="004F7E9B" w:rsidRPr="006A2F2F">
        <w:t xml:space="preserve"> Jobschritte</w:t>
      </w:r>
      <w:r w:rsidR="000825A6" w:rsidRPr="006A2F2F">
        <w:t>,</w:t>
      </w:r>
      <w:r w:rsidR="004F7E9B" w:rsidRPr="006A2F2F">
        <w:t xml:space="preserve"> welche </w:t>
      </w:r>
      <w:r w:rsidR="005B5CFD" w:rsidRPr="006A2F2F">
        <w:t>dann</w:t>
      </w:r>
      <w:r w:rsidR="004F7E9B" w:rsidRPr="006A2F2F">
        <w:t xml:space="preserve"> u.a. Software In- oder Deinstallation enthalten können.</w:t>
      </w:r>
      <w:r w:rsidR="00772AD1" w:rsidRPr="006A2F2F">
        <w:t xml:space="preserve"> Damit </w:t>
      </w:r>
      <w:r w:rsidR="00196872" w:rsidRPr="006A2F2F">
        <w:t xml:space="preserve">garantiert werden kann, </w:t>
      </w:r>
      <w:r w:rsidR="00201289" w:rsidRPr="006A2F2F">
        <w:t>dass</w:t>
      </w:r>
      <w:r w:rsidR="00196872" w:rsidRPr="006A2F2F">
        <w:t xml:space="preserve"> der </w:t>
      </w:r>
      <w:proofErr w:type="spellStart"/>
      <w:r w:rsidR="00042B62" w:rsidRPr="006A2F2F">
        <w:t>baramundi</w:t>
      </w:r>
      <w:proofErr w:type="spellEnd"/>
      <w:r w:rsidR="00196872" w:rsidRPr="006A2F2F">
        <w:t xml:space="preserve"> Agent, welcher auf den Client</w:t>
      </w:r>
      <w:r w:rsidR="005B3F39" w:rsidRPr="006A2F2F">
        <w:t xml:space="preserve"> G</w:t>
      </w:r>
      <w:r w:rsidR="00196872" w:rsidRPr="006A2F2F">
        <w:t>eräten läuft und später die Installation ausführen wird</w:t>
      </w:r>
      <w:r w:rsidR="001C169D" w:rsidRPr="006A2F2F">
        <w:t>,</w:t>
      </w:r>
      <w:r w:rsidR="008232DF" w:rsidRPr="006A2F2F">
        <w:t xml:space="preserve"> immer </w:t>
      </w:r>
      <w:r w:rsidR="001C169D" w:rsidRPr="006A2F2F">
        <w:t>Z</w:t>
      </w:r>
      <w:r w:rsidR="008232DF" w:rsidRPr="006A2F2F">
        <w:t xml:space="preserve">ugriff auf die benötigten Dateien hat, </w:t>
      </w:r>
      <w:r w:rsidR="00832B2D" w:rsidRPr="006A2F2F">
        <w:t xml:space="preserve">müssen </w:t>
      </w:r>
      <w:r w:rsidR="00201289" w:rsidRPr="006A2F2F">
        <w:t xml:space="preserve">alle </w:t>
      </w:r>
      <w:r w:rsidR="001C169D" w:rsidRPr="006A2F2F">
        <w:t xml:space="preserve">nötigen </w:t>
      </w:r>
      <w:r w:rsidR="00201289" w:rsidRPr="006A2F2F">
        <w:t>Dateien</w:t>
      </w:r>
      <w:r w:rsidR="00EF5E86" w:rsidRPr="006A2F2F">
        <w:t xml:space="preserve"> auf </w:t>
      </w:r>
      <w:r w:rsidR="001C169D" w:rsidRPr="006A2F2F">
        <w:t>einem dafür vorgesehenen</w:t>
      </w:r>
      <w:r w:rsidR="00EF5E86" w:rsidRPr="006A2F2F">
        <w:t xml:space="preserve"> File</w:t>
      </w:r>
      <w:r w:rsidR="00FD0E7B" w:rsidRPr="006A2F2F">
        <w:t>s</w:t>
      </w:r>
      <w:r w:rsidR="00EF5E86" w:rsidRPr="006A2F2F">
        <w:t xml:space="preserve">hare des </w:t>
      </w:r>
      <w:proofErr w:type="spellStart"/>
      <w:r w:rsidR="00EF5E86" w:rsidRPr="006A2F2F">
        <w:t>baramundi</w:t>
      </w:r>
      <w:proofErr w:type="spellEnd"/>
      <w:r w:rsidR="00FD0E7B" w:rsidRPr="006A2F2F">
        <w:t xml:space="preserve"> </w:t>
      </w:r>
      <w:r w:rsidR="00EF5E86" w:rsidRPr="006A2F2F">
        <w:t>Servers abgelegt sein.</w:t>
      </w:r>
    </w:p>
    <w:p w14:paraId="669BD535" w14:textId="283F62B4" w:rsidR="003C78B9" w:rsidRPr="006A2F2F" w:rsidRDefault="003C78B9" w:rsidP="003C78B9">
      <w:pPr>
        <w:pStyle w:val="berschrift3"/>
      </w:pPr>
      <w:bookmarkStart w:id="37" w:name="_Toc199335449"/>
      <w:r w:rsidRPr="006A2F2F">
        <w:t xml:space="preserve">3.9.2 </w:t>
      </w:r>
      <w:r w:rsidR="000F5C1F" w:rsidRPr="006A2F2F">
        <w:t>Dateien ablegen</w:t>
      </w:r>
      <w:bookmarkEnd w:id="37"/>
    </w:p>
    <w:p w14:paraId="564FAF6B" w14:textId="5B552E81" w:rsidR="00B73A80" w:rsidRPr="006A2F2F" w:rsidRDefault="00CF66F7" w:rsidP="00F06E62">
      <w:r w:rsidRPr="006A2F2F">
        <w:t>Im</w:t>
      </w:r>
      <w:r w:rsidR="00C07631" w:rsidRPr="006A2F2F">
        <w:t xml:space="preserve"> ersten </w:t>
      </w:r>
      <w:r w:rsidR="00AB0826" w:rsidRPr="006A2F2F">
        <w:t>Schritt</w:t>
      </w:r>
      <w:r w:rsidR="001A0EB5" w:rsidRPr="006A2F2F">
        <w:t xml:space="preserve"> </w:t>
      </w:r>
      <w:r w:rsidRPr="006A2F2F">
        <w:t>werden</w:t>
      </w:r>
      <w:r w:rsidR="001A0EB5" w:rsidRPr="006A2F2F">
        <w:t xml:space="preserve"> die </w:t>
      </w:r>
      <w:r w:rsidR="00470A96" w:rsidRPr="006A2F2F">
        <w:t xml:space="preserve">Transformationsdatei und das </w:t>
      </w:r>
      <w:r w:rsidR="00A9695D" w:rsidRPr="006A2F2F">
        <w:t>aktuelle</w:t>
      </w:r>
      <w:r w:rsidR="00470A96" w:rsidRPr="006A2F2F">
        <w:t xml:space="preserve"> Installationsimage auf den </w:t>
      </w:r>
      <w:r w:rsidR="00EB05F9" w:rsidRPr="006A2F2F">
        <w:t>Fileshare</w:t>
      </w:r>
      <w:r w:rsidR="00470A96" w:rsidRPr="006A2F2F">
        <w:t xml:space="preserve"> kopiert.</w:t>
      </w:r>
      <w:r w:rsidR="00912F33" w:rsidRPr="006A2F2F">
        <w:t xml:space="preserve"> Hierfür wird ein Ordner mit dem Namen </w:t>
      </w:r>
      <w:r w:rsidR="00447E8D" w:rsidRPr="006A2F2F">
        <w:t>des Herstellers</w:t>
      </w:r>
      <w:r w:rsidR="00EB05F9" w:rsidRPr="006A2F2F">
        <w:t xml:space="preserve"> (Tungsten)</w:t>
      </w:r>
      <w:r w:rsidR="00912F33" w:rsidRPr="006A2F2F">
        <w:t xml:space="preserve"> und </w:t>
      </w:r>
      <w:r w:rsidR="00902A38" w:rsidRPr="006A2F2F">
        <w:t>darin ein Ordner des Softwarenamens</w:t>
      </w:r>
      <w:r w:rsidR="00E64BBF" w:rsidRPr="006A2F2F">
        <w:t xml:space="preserve"> (Power PDF)</w:t>
      </w:r>
      <w:r w:rsidR="00902A38" w:rsidRPr="006A2F2F">
        <w:t xml:space="preserve"> erstellt.</w:t>
      </w:r>
      <w:r w:rsidR="00470A96" w:rsidRPr="006A2F2F">
        <w:t xml:space="preserve"> </w:t>
      </w:r>
      <w:r w:rsidR="00F125E3" w:rsidRPr="006A2F2F">
        <w:t xml:space="preserve">Außerdem wird das </w:t>
      </w:r>
      <w:r w:rsidR="003E18D6" w:rsidRPr="006A2F2F">
        <w:t xml:space="preserve">in </w:t>
      </w:r>
      <w:r w:rsidR="003E18D6" w:rsidRPr="006A2F2F">
        <w:rPr>
          <w:color w:val="00507E" w:themeColor="accent1"/>
        </w:rPr>
        <w:fldChar w:fldCharType="begin" w:fldLock="1"/>
      </w:r>
      <w:r w:rsidR="003E18D6" w:rsidRPr="006A2F2F">
        <w:rPr>
          <w:color w:val="00507E" w:themeColor="accent1"/>
        </w:rPr>
        <w:instrText xml:space="preserve"> REF _Ref198708926 \h </w:instrText>
      </w:r>
      <w:r w:rsidR="003E18D6" w:rsidRPr="006A2F2F">
        <w:rPr>
          <w:color w:val="00507E" w:themeColor="accent1"/>
        </w:rPr>
      </w:r>
      <w:r w:rsidR="003E18D6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3.2.1 Herunterladen der Server-Dateien</w:t>
      </w:r>
      <w:r w:rsidR="003E18D6" w:rsidRPr="006A2F2F">
        <w:rPr>
          <w:color w:val="00507E" w:themeColor="accent1"/>
        </w:rPr>
        <w:fldChar w:fldCharType="end"/>
      </w:r>
      <w:r w:rsidR="003E18D6" w:rsidRPr="006A2F2F">
        <w:t xml:space="preserve"> </w:t>
      </w:r>
      <w:r w:rsidR="00947D11" w:rsidRPr="006A2F2F">
        <w:t>heruntergeladene Server Image ebenfalls abgelegt.</w:t>
      </w:r>
      <w:r w:rsidR="00B73A80" w:rsidRPr="006A2F2F">
        <w:br/>
      </w:r>
      <w:r w:rsidR="0086072D" w:rsidRPr="006A2F2F">
        <w:t xml:space="preserve">Für </w:t>
      </w:r>
      <w:r w:rsidR="008D23CC" w:rsidRPr="006A2F2F">
        <w:t>die genaue Struktur und Verwendung des Fileshares gibt es eine IT</w:t>
      </w:r>
      <w:r w:rsidR="003E0C7B" w:rsidRPr="006A2F2F">
        <w:t>-i</w:t>
      </w:r>
      <w:r w:rsidR="008D23CC" w:rsidRPr="006A2F2F">
        <w:t>ntern</w:t>
      </w:r>
      <w:r w:rsidR="003E0C7B" w:rsidRPr="006A2F2F">
        <w:t>e</w:t>
      </w:r>
      <w:r w:rsidR="008D23CC" w:rsidRPr="006A2F2F">
        <w:t xml:space="preserve"> Arbeitsanweisung</w:t>
      </w:r>
      <w:r w:rsidR="00273356" w:rsidRPr="006A2F2F">
        <w:t>,</w:t>
      </w:r>
      <w:r w:rsidR="008D23CC" w:rsidRPr="006A2F2F">
        <w:t xml:space="preserve"> die hierzu befolgt wird.</w:t>
      </w:r>
    </w:p>
    <w:p w14:paraId="077CBB5C" w14:textId="77777777" w:rsidR="00E57490" w:rsidRPr="006A2F2F" w:rsidRDefault="00E57490">
      <w:pPr>
        <w:spacing w:after="160"/>
        <w:rPr>
          <w:rFonts w:eastAsiaTheme="majorEastAsia" w:cstheme="majorBidi"/>
          <w:b/>
          <w:color w:val="00507E" w:themeColor="text2"/>
          <w:sz w:val="24"/>
          <w:szCs w:val="24"/>
        </w:rPr>
      </w:pPr>
      <w:r w:rsidRPr="006A2F2F">
        <w:br w:type="page"/>
      </w:r>
    </w:p>
    <w:p w14:paraId="07454FF5" w14:textId="22A74E8A" w:rsidR="00DC38B0" w:rsidRPr="006A2F2F" w:rsidRDefault="00DC38B0" w:rsidP="00DC38B0">
      <w:pPr>
        <w:pStyle w:val="berschrift3"/>
      </w:pPr>
      <w:bookmarkStart w:id="38" w:name="_Toc199335450"/>
      <w:r w:rsidRPr="006A2F2F">
        <w:lastRenderedPageBreak/>
        <w:t xml:space="preserve">3.9.3 </w:t>
      </w:r>
      <w:r w:rsidR="00154C7C" w:rsidRPr="006A2F2F">
        <w:t>Software anlegen</w:t>
      </w:r>
      <w:bookmarkEnd w:id="38"/>
    </w:p>
    <w:p w14:paraId="4CA3BC3B" w14:textId="41AC03EC" w:rsidR="00A46C02" w:rsidRPr="006A2F2F" w:rsidRDefault="007E05DA" w:rsidP="00F06E62">
      <w:r w:rsidRPr="006A2F2F">
        <w:t>Nachfolgend</w:t>
      </w:r>
      <w:r w:rsidR="00470A96" w:rsidRPr="006A2F2F">
        <w:t xml:space="preserve"> </w:t>
      </w:r>
      <w:r w:rsidR="00A061EB" w:rsidRPr="006A2F2F">
        <w:t>wird dann</w:t>
      </w:r>
      <w:r w:rsidR="00C07631" w:rsidRPr="006A2F2F">
        <w:t xml:space="preserve"> eine </w:t>
      </w:r>
      <w:r w:rsidR="00C07631" w:rsidRPr="006A2F2F">
        <w:rPr>
          <w:i/>
          <w:iCs/>
        </w:rPr>
        <w:t>Software</w:t>
      </w:r>
      <w:r w:rsidR="00C07631" w:rsidRPr="006A2F2F">
        <w:t xml:space="preserve"> in </w:t>
      </w:r>
      <w:proofErr w:type="spellStart"/>
      <w:r w:rsidR="00C07631" w:rsidRPr="006A2F2F">
        <w:t>baramundi</w:t>
      </w:r>
      <w:proofErr w:type="spellEnd"/>
      <w:r w:rsidR="00C07631" w:rsidRPr="006A2F2F">
        <w:t xml:space="preserve"> angelegt</w:t>
      </w:r>
      <w:r w:rsidR="007402FF" w:rsidRPr="006A2F2F">
        <w:t xml:space="preserve">. Hierfür </w:t>
      </w:r>
      <w:r w:rsidR="00D4052E" w:rsidRPr="006A2F2F">
        <w:t>werden</w:t>
      </w:r>
      <w:r w:rsidR="007402FF" w:rsidRPr="006A2F2F">
        <w:t xml:space="preserve"> im </w:t>
      </w:r>
      <w:r w:rsidR="00865EBA" w:rsidRPr="006A2F2F">
        <w:rPr>
          <w:i/>
          <w:iCs/>
        </w:rPr>
        <w:t>Software</w:t>
      </w:r>
      <w:r w:rsidR="00865EBA" w:rsidRPr="006A2F2F">
        <w:t>-Tab</w:t>
      </w:r>
      <w:r w:rsidR="007402FF" w:rsidRPr="006A2F2F">
        <w:t xml:space="preserve"> des </w:t>
      </w:r>
      <w:proofErr w:type="spellStart"/>
      <w:r w:rsidR="007402FF" w:rsidRPr="006A2F2F">
        <w:t>baramundi</w:t>
      </w:r>
      <w:proofErr w:type="spellEnd"/>
      <w:r w:rsidR="007402FF" w:rsidRPr="006A2F2F">
        <w:t xml:space="preserve"> Management Center</w:t>
      </w:r>
      <w:r w:rsidRPr="006A2F2F">
        <w:t>s</w:t>
      </w:r>
      <w:r w:rsidR="007402FF" w:rsidRPr="006A2F2F">
        <w:t xml:space="preserve"> </w:t>
      </w:r>
      <w:r w:rsidR="00A55405" w:rsidRPr="006A2F2F">
        <w:t xml:space="preserve">ebenfalls </w:t>
      </w:r>
      <w:r w:rsidR="00AF21CD" w:rsidRPr="006A2F2F">
        <w:t>neue Ord</w:t>
      </w:r>
      <w:r w:rsidR="00EA58FF" w:rsidRPr="006A2F2F">
        <w:t>n</w:t>
      </w:r>
      <w:r w:rsidR="00AF21CD" w:rsidRPr="006A2F2F">
        <w:t>er</w:t>
      </w:r>
      <w:r w:rsidR="007402FF" w:rsidRPr="006A2F2F">
        <w:t xml:space="preserve"> </w:t>
      </w:r>
      <w:r w:rsidR="00D4052E" w:rsidRPr="006A2F2F">
        <w:t>angelegt, die nach</w:t>
      </w:r>
      <w:r w:rsidR="007402FF" w:rsidRPr="006A2F2F">
        <w:t xml:space="preserve"> Hersteller und </w:t>
      </w:r>
      <w:r w:rsidR="00D4052E" w:rsidRPr="006A2F2F">
        <w:t>Softwarename benannt sind</w:t>
      </w:r>
      <w:r w:rsidR="007402FF" w:rsidRPr="006A2F2F">
        <w:t>.</w:t>
      </w:r>
      <w:r w:rsidR="00865EBA" w:rsidRPr="006A2F2F">
        <w:t xml:space="preserve"> </w:t>
      </w:r>
      <w:r w:rsidR="00AF6777" w:rsidRPr="006A2F2F">
        <w:t>Danach</w:t>
      </w:r>
      <w:r w:rsidR="00865EBA" w:rsidRPr="006A2F2F">
        <w:t xml:space="preserve"> </w:t>
      </w:r>
      <w:r w:rsidR="00AF21CD" w:rsidRPr="006A2F2F">
        <w:t xml:space="preserve">wird mit </w:t>
      </w:r>
      <w:r w:rsidR="00AF21CD" w:rsidRPr="006A2F2F">
        <w:rPr>
          <w:i/>
        </w:rPr>
        <w:t>Neu</w:t>
      </w:r>
      <w:r w:rsidR="00AF21CD" w:rsidRPr="006A2F2F">
        <w:t xml:space="preserve"> eine neue </w:t>
      </w:r>
      <w:r w:rsidR="00AF21CD" w:rsidRPr="006A2F2F">
        <w:rPr>
          <w:i/>
        </w:rPr>
        <w:t>Software</w:t>
      </w:r>
      <w:r w:rsidR="00AF21CD" w:rsidRPr="006A2F2F">
        <w:t xml:space="preserve"> angelegt.</w:t>
      </w:r>
      <w:r w:rsidR="00EE4080" w:rsidRPr="006A2F2F">
        <w:t xml:space="preserve"> Im n</w:t>
      </w:r>
      <w:r w:rsidR="00A46C02" w:rsidRPr="006A2F2F">
        <w:t xml:space="preserve">un erscheinenden Fenster wird </w:t>
      </w:r>
      <w:r w:rsidR="00A46C02" w:rsidRPr="006A2F2F">
        <w:rPr>
          <w:i/>
        </w:rPr>
        <w:t xml:space="preserve">manuelle Integration ohne </w:t>
      </w:r>
      <w:proofErr w:type="spellStart"/>
      <w:r w:rsidR="00A46C02" w:rsidRPr="006A2F2F">
        <w:rPr>
          <w:i/>
        </w:rPr>
        <w:t>Wizardunterstützung</w:t>
      </w:r>
      <w:proofErr w:type="spellEnd"/>
      <w:r w:rsidR="00A46C02" w:rsidRPr="006A2F2F">
        <w:t xml:space="preserve"> gewählt.</w:t>
      </w:r>
    </w:p>
    <w:p w14:paraId="7F371FE2" w14:textId="77777777" w:rsidR="006E1AF5" w:rsidRPr="006A2F2F" w:rsidRDefault="00ED3DDD" w:rsidP="00F06E62">
      <w:r w:rsidRPr="006A2F2F">
        <w:t>Nun muss der Hersteller, Name und Version angegeben werden.</w:t>
      </w:r>
      <w:r w:rsidR="006E0005" w:rsidRPr="006A2F2F">
        <w:t xml:space="preserve"> </w:t>
      </w:r>
      <w:r w:rsidR="00A31C62" w:rsidRPr="006A2F2F">
        <w:t>Damit</w:t>
      </w:r>
      <w:r w:rsidR="006E0005" w:rsidRPr="006A2F2F">
        <w:t xml:space="preserve"> wurde die Software angelegt</w:t>
      </w:r>
      <w:r w:rsidR="006F77DD" w:rsidRPr="006A2F2F">
        <w:t xml:space="preserve"> und kann fertig konfiguriert werden.</w:t>
      </w:r>
      <w:r w:rsidR="00B233FD" w:rsidRPr="006A2F2F">
        <w:t xml:space="preserve"> Im Software-Tab </w:t>
      </w:r>
      <w:r w:rsidR="00E2431B" w:rsidRPr="006A2F2F">
        <w:t xml:space="preserve">Installation wird </w:t>
      </w:r>
      <w:r w:rsidR="003A4241" w:rsidRPr="006A2F2F">
        <w:t>bei Kommando</w:t>
      </w:r>
      <w:r w:rsidR="00B1387B" w:rsidRPr="006A2F2F">
        <w:t>:</w:t>
      </w:r>
    </w:p>
    <w:p w14:paraId="24D323F2" w14:textId="54ECC481" w:rsidR="006E1AF5" w:rsidRPr="006A2F2F" w:rsidRDefault="003A4241" w:rsidP="006E1AF5">
      <w:pPr>
        <w:pStyle w:val="Code"/>
        <w:rPr>
          <w:rStyle w:val="CodeZchn"/>
          <w:lang w:val="de-DE"/>
        </w:rPr>
      </w:pPr>
      <w:r w:rsidRPr="006A2F2F">
        <w:rPr>
          <w:rStyle w:val="CodeZchn"/>
          <w:lang w:val="de-DE"/>
        </w:rPr>
        <w:t>msiexec.exe</w:t>
      </w:r>
    </w:p>
    <w:p w14:paraId="1951555C" w14:textId="4B949C05" w:rsidR="006E1AF5" w:rsidRPr="006A2F2F" w:rsidRDefault="003A4241" w:rsidP="00F06E62">
      <w:r w:rsidRPr="006A2F2F">
        <w:t>eingetragen</w:t>
      </w:r>
      <w:r w:rsidR="006E1AF5" w:rsidRPr="006A2F2F">
        <w:t xml:space="preserve"> und </w:t>
      </w:r>
      <w:r w:rsidR="00322EB9" w:rsidRPr="006A2F2F">
        <w:t>bei Parameter:</w:t>
      </w:r>
    </w:p>
    <w:p w14:paraId="0F5F5B0F" w14:textId="3DC9367E" w:rsidR="00841383" w:rsidRPr="006A2F2F" w:rsidRDefault="00322EB9" w:rsidP="006E1AF5">
      <w:pPr>
        <w:pStyle w:val="Code"/>
        <w:rPr>
          <w:lang w:val="de-DE"/>
        </w:rPr>
      </w:pPr>
      <w:r w:rsidRPr="006A2F2F">
        <w:rPr>
          <w:rStyle w:val="CodeZchn"/>
          <w:lang w:val="de-DE"/>
        </w:rPr>
        <w:t>/</w:t>
      </w:r>
      <w:proofErr w:type="spellStart"/>
      <w:r w:rsidRPr="006A2F2F">
        <w:rPr>
          <w:rStyle w:val="CodeZchn"/>
          <w:lang w:val="de-DE"/>
        </w:rPr>
        <w:t>qn</w:t>
      </w:r>
      <w:proofErr w:type="spellEnd"/>
      <w:r w:rsidRPr="006A2F2F">
        <w:rPr>
          <w:rStyle w:val="CodeZchn"/>
          <w:lang w:val="de-DE"/>
        </w:rPr>
        <w:t xml:space="preserve"> /i "{DIP}\</w:t>
      </w:r>
      <w:proofErr w:type="spellStart"/>
      <w:r w:rsidRPr="006A2F2F">
        <w:rPr>
          <w:rStyle w:val="CodeZchn"/>
          <w:lang w:val="de-DE"/>
        </w:rPr>
        <w:t>Apl</w:t>
      </w:r>
      <w:proofErr w:type="spellEnd"/>
      <w:r w:rsidRPr="006A2F2F">
        <w:rPr>
          <w:rStyle w:val="CodeZchn"/>
          <w:lang w:val="de-DE"/>
        </w:rPr>
        <w:t>\Tungsten Automation\</w:t>
      </w:r>
      <w:proofErr w:type="spellStart"/>
      <w:r w:rsidRPr="006A2F2F">
        <w:rPr>
          <w:rStyle w:val="CodeZchn"/>
          <w:lang w:val="de-DE"/>
        </w:rPr>
        <w:t>Kofax</w:t>
      </w:r>
      <w:proofErr w:type="spellEnd"/>
      <w:r w:rsidRPr="006A2F2F">
        <w:rPr>
          <w:rStyle w:val="CodeZchn"/>
          <w:lang w:val="de-DE"/>
        </w:rPr>
        <w:t xml:space="preserve"> Power PDF\Client\</w:t>
      </w:r>
      <w:proofErr w:type="spellStart"/>
      <w:r w:rsidRPr="006A2F2F">
        <w:rPr>
          <w:rStyle w:val="CodeZchn"/>
          <w:lang w:val="de-DE"/>
        </w:rPr>
        <w:t>CustomImage</w:t>
      </w:r>
      <w:proofErr w:type="spellEnd"/>
      <w:r w:rsidRPr="006A2F2F">
        <w:rPr>
          <w:rStyle w:val="CodeZchn"/>
          <w:lang w:val="de-DE"/>
        </w:rPr>
        <w:t>\5.1.0.0.0.24208\System64\</w:t>
      </w:r>
      <w:proofErr w:type="spellStart"/>
      <w:r w:rsidRPr="006A2F2F">
        <w:rPr>
          <w:rStyle w:val="CodeZchn"/>
          <w:lang w:val="de-DE"/>
        </w:rPr>
        <w:t>Kofax</w:t>
      </w:r>
      <w:proofErr w:type="spellEnd"/>
      <w:r w:rsidRPr="006A2F2F">
        <w:rPr>
          <w:rStyle w:val="CodeZchn"/>
          <w:lang w:val="de-DE"/>
        </w:rPr>
        <w:t xml:space="preserve"> Power PDF Advanced.msi" TRANSFORMS="{DIP}\</w:t>
      </w:r>
      <w:proofErr w:type="spellStart"/>
      <w:r w:rsidRPr="006A2F2F">
        <w:rPr>
          <w:rStyle w:val="CodeZchn"/>
          <w:lang w:val="de-DE"/>
        </w:rPr>
        <w:t>Apl</w:t>
      </w:r>
      <w:proofErr w:type="spellEnd"/>
      <w:r w:rsidRPr="006A2F2F">
        <w:rPr>
          <w:rStyle w:val="CodeZchn"/>
          <w:lang w:val="de-DE"/>
        </w:rPr>
        <w:t>\Tungsten Automation\</w:t>
      </w:r>
      <w:proofErr w:type="spellStart"/>
      <w:r w:rsidRPr="006A2F2F">
        <w:rPr>
          <w:rStyle w:val="CodeZchn"/>
          <w:lang w:val="de-DE"/>
        </w:rPr>
        <w:t>Kofax</w:t>
      </w:r>
      <w:proofErr w:type="spellEnd"/>
      <w:r w:rsidRPr="006A2F2F">
        <w:rPr>
          <w:rStyle w:val="CodeZchn"/>
          <w:lang w:val="de-DE"/>
        </w:rPr>
        <w:t xml:space="preserve"> Power PDF\Client\</w:t>
      </w:r>
      <w:proofErr w:type="spellStart"/>
      <w:r w:rsidRPr="006A2F2F">
        <w:rPr>
          <w:rStyle w:val="CodeZchn"/>
          <w:lang w:val="de-DE"/>
        </w:rPr>
        <w:t>CustomImage</w:t>
      </w:r>
      <w:proofErr w:type="spellEnd"/>
      <w:r w:rsidRPr="006A2F2F">
        <w:rPr>
          <w:rStyle w:val="CodeZchn"/>
          <w:lang w:val="de-DE"/>
        </w:rPr>
        <w:t>\5.1.0.0.0.24208\System64\11.mst</w:t>
      </w:r>
      <w:r w:rsidR="0014202E" w:rsidRPr="006A2F2F">
        <w:rPr>
          <w:rStyle w:val="CodeZchn"/>
          <w:lang w:val="de-DE"/>
        </w:rPr>
        <w:t>“</w:t>
      </w:r>
    </w:p>
    <w:p w14:paraId="2AD29D01" w14:textId="79CE39CB" w:rsidR="00154C7C" w:rsidRPr="006A2F2F" w:rsidRDefault="00841383" w:rsidP="00F06E62">
      <w:r w:rsidRPr="006A2F2F">
        <w:t xml:space="preserve">Im Anschluss muss bei den </w:t>
      </w:r>
      <w:r w:rsidR="00607F1E" w:rsidRPr="006A2F2F">
        <w:t xml:space="preserve">Kommentaren noch ein </w:t>
      </w:r>
      <w:proofErr w:type="spellStart"/>
      <w:r w:rsidR="00607F1E" w:rsidRPr="006A2F2F">
        <w:t>Changelog</w:t>
      </w:r>
      <w:proofErr w:type="spellEnd"/>
      <w:r w:rsidR="00607F1E" w:rsidRPr="006A2F2F">
        <w:t xml:space="preserve"> eingefügt werden</w:t>
      </w:r>
      <w:r w:rsidR="00362724" w:rsidRPr="006A2F2F">
        <w:t xml:space="preserve"> (vgl. </w:t>
      </w:r>
      <w:r w:rsidR="00362724" w:rsidRPr="006A2F2F">
        <w:rPr>
          <w:color w:val="00507E" w:themeColor="accent1"/>
        </w:rPr>
        <w:fldChar w:fldCharType="begin" w:fldLock="1"/>
      </w:r>
      <w:r w:rsidR="00362724" w:rsidRPr="006A2F2F">
        <w:rPr>
          <w:color w:val="00507E" w:themeColor="accent1"/>
        </w:rPr>
        <w:instrText xml:space="preserve"> REF _Ref198560862 \h </w:instrText>
      </w:r>
      <w:r w:rsidR="00362724" w:rsidRPr="006A2F2F">
        <w:rPr>
          <w:color w:val="00507E" w:themeColor="accent1"/>
        </w:rPr>
      </w:r>
      <w:r w:rsidR="00362724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 xml:space="preserve">Abbildung 6 </w:t>
      </w:r>
      <w:proofErr w:type="spellStart"/>
      <w:r w:rsidR="00D67717" w:rsidRPr="006A2F2F">
        <w:rPr>
          <w:color w:val="00507E" w:themeColor="accent1"/>
        </w:rPr>
        <w:t>baramundi</w:t>
      </w:r>
      <w:proofErr w:type="spellEnd"/>
      <w:r w:rsidR="00D67717" w:rsidRPr="006A2F2F">
        <w:rPr>
          <w:color w:val="00507E" w:themeColor="accent1"/>
        </w:rPr>
        <w:t xml:space="preserve"> Software</w:t>
      </w:r>
      <w:r w:rsidR="00362724" w:rsidRPr="006A2F2F">
        <w:rPr>
          <w:color w:val="00507E" w:themeColor="accent1"/>
        </w:rPr>
        <w:fldChar w:fldCharType="end"/>
      </w:r>
      <w:r w:rsidR="00362724" w:rsidRPr="006A2F2F">
        <w:t>)</w:t>
      </w:r>
      <w:r w:rsidR="001820D1" w:rsidRPr="006A2F2F">
        <w:t>.</w:t>
      </w:r>
      <w:r w:rsidR="00065A41" w:rsidRPr="006A2F2F">
        <w:br/>
      </w:r>
      <w:r w:rsidR="005E714B" w:rsidRPr="006A2F2F">
        <w:br/>
      </w:r>
      <w:r w:rsidR="00D05BA7" w:rsidRPr="006A2F2F">
        <w:t xml:space="preserve">Für die Deinstallation muss zuerst ein </w:t>
      </w:r>
      <w:r w:rsidR="005105B4" w:rsidRPr="006A2F2F">
        <w:t>Universal</w:t>
      </w:r>
      <w:r w:rsidR="00D05BA7" w:rsidRPr="006A2F2F">
        <w:t xml:space="preserve"> </w:t>
      </w:r>
      <w:proofErr w:type="spellStart"/>
      <w:r w:rsidR="00D05BA7" w:rsidRPr="006A2F2F">
        <w:t>Uninstall</w:t>
      </w:r>
      <w:proofErr w:type="spellEnd"/>
      <w:r w:rsidR="00D05BA7" w:rsidRPr="006A2F2F">
        <w:t xml:space="preserve"> </w:t>
      </w:r>
      <w:r w:rsidR="005105B4" w:rsidRPr="006A2F2F">
        <w:t>Skript</w:t>
      </w:r>
      <w:r w:rsidR="00D05BA7" w:rsidRPr="006A2F2F">
        <w:t xml:space="preserve"> aus dem </w:t>
      </w:r>
      <w:r w:rsidR="00CA6DCE" w:rsidRPr="006A2F2F">
        <w:t>V</w:t>
      </w:r>
      <w:r w:rsidR="004B6366" w:rsidRPr="006A2F2F">
        <w:t>orlagen</w:t>
      </w:r>
      <w:r w:rsidR="005F4363" w:rsidRPr="006A2F2F">
        <w:t>o</w:t>
      </w:r>
      <w:r w:rsidR="004B6366" w:rsidRPr="006A2F2F">
        <w:t>rdner auf dem File</w:t>
      </w:r>
      <w:r w:rsidR="00CA6DCE" w:rsidRPr="006A2F2F">
        <w:t>s</w:t>
      </w:r>
      <w:r w:rsidR="004B6366" w:rsidRPr="006A2F2F">
        <w:t xml:space="preserve">hare des </w:t>
      </w:r>
      <w:proofErr w:type="spellStart"/>
      <w:r w:rsidR="005105B4" w:rsidRPr="006A2F2F">
        <w:t>baramundi</w:t>
      </w:r>
      <w:proofErr w:type="spellEnd"/>
      <w:r w:rsidR="005105B4" w:rsidRPr="006A2F2F">
        <w:t xml:space="preserve"> Server</w:t>
      </w:r>
      <w:r w:rsidR="000F39C6" w:rsidRPr="006A2F2F">
        <w:t>s</w:t>
      </w:r>
      <w:r w:rsidR="004B6366" w:rsidRPr="006A2F2F">
        <w:t xml:space="preserve"> kopiert und </w:t>
      </w:r>
      <w:r w:rsidR="00902A38" w:rsidRPr="006A2F2F">
        <w:t xml:space="preserve">ebenfalls </w:t>
      </w:r>
      <w:r w:rsidR="000F39C6" w:rsidRPr="006A2F2F">
        <w:t>beim Installations</w:t>
      </w:r>
      <w:r w:rsidR="007827DF" w:rsidRPr="006A2F2F">
        <w:t>image</w:t>
      </w:r>
      <w:r w:rsidR="005105B4" w:rsidRPr="006A2F2F">
        <w:t xml:space="preserve"> </w:t>
      </w:r>
      <w:r w:rsidR="00AB6160" w:rsidRPr="006A2F2F">
        <w:t>abgelegt werden</w:t>
      </w:r>
      <w:r w:rsidR="005105B4" w:rsidRPr="006A2F2F">
        <w:t>.</w:t>
      </w:r>
      <w:r w:rsidR="00AB6160" w:rsidRPr="006A2F2F">
        <w:t xml:space="preserve"> Danach kann im Management Center </w:t>
      </w:r>
      <w:r w:rsidR="004B7AB3" w:rsidRPr="006A2F2F">
        <w:t xml:space="preserve">das Skript im </w:t>
      </w:r>
      <w:r w:rsidR="00115DD7" w:rsidRPr="006A2F2F">
        <w:t>Deinstallations-Tab hinterlegt werden.</w:t>
      </w:r>
    </w:p>
    <w:p w14:paraId="1D366003" w14:textId="7F34B3A8" w:rsidR="00154C7C" w:rsidRPr="006A2F2F" w:rsidRDefault="00154C7C" w:rsidP="00154C7C">
      <w:pPr>
        <w:pStyle w:val="berschrift3"/>
      </w:pPr>
      <w:bookmarkStart w:id="39" w:name="_Toc199335451"/>
      <w:r w:rsidRPr="006A2F2F">
        <w:t>3.9.4 Job anlegen</w:t>
      </w:r>
      <w:bookmarkEnd w:id="39"/>
    </w:p>
    <w:p w14:paraId="182DAF9F" w14:textId="3C78978E" w:rsidR="00D71A61" w:rsidRPr="006A2F2F" w:rsidRDefault="00D71A61" w:rsidP="00F06E62">
      <w:r w:rsidRPr="006A2F2F">
        <w:t xml:space="preserve">Sobald die </w:t>
      </w:r>
      <w:r w:rsidRPr="006A2F2F">
        <w:rPr>
          <w:i/>
        </w:rPr>
        <w:t>Software</w:t>
      </w:r>
      <w:r w:rsidRPr="006A2F2F">
        <w:t xml:space="preserve"> fertig erstellt ist, kann ein Installation</w:t>
      </w:r>
      <w:r w:rsidR="00842FAB" w:rsidRPr="006A2F2F">
        <w:t>s-</w:t>
      </w:r>
      <w:r w:rsidRPr="006A2F2F">
        <w:t xml:space="preserve"> und Deinstallation</w:t>
      </w:r>
      <w:r w:rsidR="00842FAB" w:rsidRPr="006A2F2F">
        <w:t>sj</w:t>
      </w:r>
      <w:r w:rsidRPr="006A2F2F">
        <w:t xml:space="preserve">ob angelegt werden, um die Software auch auf den Geräten </w:t>
      </w:r>
      <w:r w:rsidR="00842FAB" w:rsidRPr="006A2F2F">
        <w:t>v</w:t>
      </w:r>
      <w:r w:rsidRPr="006A2F2F">
        <w:t xml:space="preserve">erteilen und </w:t>
      </w:r>
      <w:r w:rsidR="00842FAB" w:rsidRPr="006A2F2F">
        <w:t>e</w:t>
      </w:r>
      <w:r w:rsidR="00393384" w:rsidRPr="006A2F2F">
        <w:t>ntfernen</w:t>
      </w:r>
      <w:r w:rsidRPr="006A2F2F">
        <w:t xml:space="preserve"> zu können.</w:t>
      </w:r>
      <w:r w:rsidR="00DA4345" w:rsidRPr="006A2F2F">
        <w:t xml:space="preserve"> Dafür wird bei der </w:t>
      </w:r>
      <w:r w:rsidR="00DA4345" w:rsidRPr="006A2F2F">
        <w:rPr>
          <w:i/>
          <w:iCs/>
        </w:rPr>
        <w:t>Software</w:t>
      </w:r>
      <w:r w:rsidR="00DA4345" w:rsidRPr="006A2F2F">
        <w:t xml:space="preserve"> </w:t>
      </w:r>
      <w:r w:rsidR="000C2F9B" w:rsidRPr="006A2F2F">
        <w:t xml:space="preserve">in der Leiste auf </w:t>
      </w:r>
      <w:r w:rsidR="000C2F9B" w:rsidRPr="006A2F2F">
        <w:rPr>
          <w:i/>
        </w:rPr>
        <w:t>Installationsjob</w:t>
      </w:r>
      <w:r w:rsidR="000E647E" w:rsidRPr="006A2F2F">
        <w:rPr>
          <w:i/>
        </w:rPr>
        <w:t xml:space="preserve"> anlegen</w:t>
      </w:r>
      <w:r w:rsidR="000C2F9B" w:rsidRPr="006A2F2F">
        <w:t xml:space="preserve"> und </w:t>
      </w:r>
      <w:r w:rsidR="000C2F9B" w:rsidRPr="006A2F2F">
        <w:rPr>
          <w:i/>
        </w:rPr>
        <w:t>Deinstallationsjob</w:t>
      </w:r>
      <w:r w:rsidR="000E647E" w:rsidRPr="006A2F2F">
        <w:rPr>
          <w:i/>
        </w:rPr>
        <w:t xml:space="preserve"> anlegen</w:t>
      </w:r>
      <w:r w:rsidR="000C2F9B" w:rsidRPr="006A2F2F">
        <w:t xml:space="preserve"> </w:t>
      </w:r>
      <w:r w:rsidR="000E647E" w:rsidRPr="006A2F2F">
        <w:t xml:space="preserve">geklickt. </w:t>
      </w:r>
      <w:r w:rsidR="0054290D" w:rsidRPr="006A2F2F">
        <w:t xml:space="preserve">Im nachfolgenden Fenster wird jeweils der Name auf den </w:t>
      </w:r>
      <w:r w:rsidR="00776084" w:rsidRPr="006A2F2F">
        <w:t>GEWO-Standard</w:t>
      </w:r>
      <w:r w:rsidR="0054290D" w:rsidRPr="006A2F2F">
        <w:t xml:space="preserve"> gesetzt (INST-</w:t>
      </w:r>
      <w:r w:rsidR="005A57B2" w:rsidRPr="006A2F2F">
        <w:t>&lt;</w:t>
      </w:r>
      <w:r w:rsidR="0054290D" w:rsidRPr="006A2F2F">
        <w:t>Softwarename</w:t>
      </w:r>
      <w:r w:rsidR="005A57B2" w:rsidRPr="006A2F2F">
        <w:t>&gt;</w:t>
      </w:r>
      <w:r w:rsidR="0054290D" w:rsidRPr="006A2F2F">
        <w:t>, UNINST-</w:t>
      </w:r>
      <w:r w:rsidR="005A57B2" w:rsidRPr="006A2F2F">
        <w:t>&lt;</w:t>
      </w:r>
      <w:r w:rsidR="0054290D" w:rsidRPr="006A2F2F">
        <w:t>Softwarename</w:t>
      </w:r>
      <w:r w:rsidR="005A57B2" w:rsidRPr="006A2F2F">
        <w:t>&gt;</w:t>
      </w:r>
      <w:r w:rsidR="0054290D" w:rsidRPr="006A2F2F">
        <w:t>).</w:t>
      </w:r>
      <w:r w:rsidR="00575DD5" w:rsidRPr="006A2F2F">
        <w:t xml:space="preserve"> Der </w:t>
      </w:r>
      <w:proofErr w:type="spellStart"/>
      <w:r w:rsidR="00575DD5" w:rsidRPr="006A2F2F">
        <w:t>Jobtyp</w:t>
      </w:r>
      <w:proofErr w:type="spellEnd"/>
      <w:r w:rsidR="00575DD5" w:rsidRPr="006A2F2F">
        <w:t xml:space="preserve"> wird auf </w:t>
      </w:r>
      <w:proofErr w:type="spellStart"/>
      <w:r w:rsidR="00575DD5" w:rsidRPr="006A2F2F">
        <w:rPr>
          <w:i/>
        </w:rPr>
        <w:t>Aktiv</w:t>
      </w:r>
      <w:proofErr w:type="spellEnd"/>
      <w:r w:rsidR="00575DD5" w:rsidRPr="006A2F2F">
        <w:rPr>
          <w:i/>
        </w:rPr>
        <w:t xml:space="preserve"> (wenn online)</w:t>
      </w:r>
      <w:r w:rsidR="00575DD5" w:rsidRPr="006A2F2F">
        <w:t xml:space="preserve"> gesetzt</w:t>
      </w:r>
      <w:r w:rsidR="006A52BD" w:rsidRPr="006A2F2F">
        <w:t xml:space="preserve">, damit der Job nur ausgeführt wird, wenn das Gerät </w:t>
      </w:r>
      <w:r w:rsidR="0000499E" w:rsidRPr="006A2F2F">
        <w:t>o</w:t>
      </w:r>
      <w:r w:rsidR="006A52BD" w:rsidRPr="006A2F2F">
        <w:t>nline ist</w:t>
      </w:r>
      <w:r w:rsidR="00575DD5" w:rsidRPr="006A2F2F">
        <w:t xml:space="preserve">. </w:t>
      </w:r>
    </w:p>
    <w:p w14:paraId="75E52498" w14:textId="6F314C79" w:rsidR="00154C7C" w:rsidRPr="006A2F2F" w:rsidRDefault="00154C7C" w:rsidP="00154C7C">
      <w:pPr>
        <w:pStyle w:val="berschrift3"/>
      </w:pPr>
      <w:bookmarkStart w:id="40" w:name="_Toc199335452"/>
      <w:r w:rsidRPr="006A2F2F">
        <w:t xml:space="preserve">3.9.5 Softwareerkennungsregel </w:t>
      </w:r>
      <w:r w:rsidR="003561E8" w:rsidRPr="006A2F2F">
        <w:t>anlegen</w:t>
      </w:r>
      <w:bookmarkEnd w:id="40"/>
    </w:p>
    <w:p w14:paraId="2A76E430" w14:textId="4A96971C" w:rsidR="00277BDF" w:rsidRPr="006A2F2F" w:rsidRDefault="00BD1ED0" w:rsidP="00F06E62">
      <w:r w:rsidRPr="006A2F2F">
        <w:t>Nachdem</w:t>
      </w:r>
      <w:r w:rsidR="00FE514F" w:rsidRPr="006A2F2F">
        <w:t xml:space="preserve"> beide Jobs angelegt wurden, </w:t>
      </w:r>
      <w:r w:rsidR="00B46BBB" w:rsidRPr="006A2F2F">
        <w:t>wird</w:t>
      </w:r>
      <w:r w:rsidR="00FE514F" w:rsidRPr="006A2F2F">
        <w:t xml:space="preserve"> nur noch </w:t>
      </w:r>
      <w:r w:rsidR="008817F1" w:rsidRPr="006A2F2F">
        <w:t>die Erkennungsregel erstellt.</w:t>
      </w:r>
      <w:r w:rsidR="00644635" w:rsidRPr="006A2F2F">
        <w:t xml:space="preserve"> Hierfür muss </w:t>
      </w:r>
      <w:r w:rsidR="003A496C" w:rsidRPr="006A2F2F">
        <w:t>im</w:t>
      </w:r>
      <w:r w:rsidR="00644635" w:rsidRPr="006A2F2F">
        <w:t xml:space="preserve"> Management Center </w:t>
      </w:r>
      <w:r w:rsidR="003A496C" w:rsidRPr="006A2F2F">
        <w:t xml:space="preserve">auf den </w:t>
      </w:r>
      <w:r w:rsidR="00644635" w:rsidRPr="006A2F2F">
        <w:t xml:space="preserve">Reiter </w:t>
      </w:r>
      <w:r w:rsidR="00644635" w:rsidRPr="006A2F2F">
        <w:rPr>
          <w:i/>
        </w:rPr>
        <w:t>Inventur</w:t>
      </w:r>
      <w:r w:rsidR="00644635" w:rsidRPr="006A2F2F">
        <w:t xml:space="preserve"> gewechselt werden. </w:t>
      </w:r>
      <w:r w:rsidR="00597551" w:rsidRPr="006A2F2F">
        <w:t xml:space="preserve">Hier kann über </w:t>
      </w:r>
      <w:r w:rsidR="00597551" w:rsidRPr="006A2F2F">
        <w:rPr>
          <w:i/>
        </w:rPr>
        <w:t>Neu</w:t>
      </w:r>
      <w:r w:rsidR="00597551" w:rsidRPr="006A2F2F">
        <w:t xml:space="preserve"> eine neue Softwareerkennungsregel erstellt werden. Im </w:t>
      </w:r>
      <w:r w:rsidR="00CA4967" w:rsidRPr="006A2F2F">
        <w:t xml:space="preserve">Punkt </w:t>
      </w:r>
      <w:r w:rsidR="00CA4967" w:rsidRPr="006A2F2F">
        <w:rPr>
          <w:i/>
          <w:iCs/>
        </w:rPr>
        <w:t>Übersicht</w:t>
      </w:r>
      <w:r w:rsidR="00CA4967" w:rsidRPr="006A2F2F">
        <w:t xml:space="preserve"> muss Name, Hersteller und Vers</w:t>
      </w:r>
      <w:r w:rsidR="00FB723C" w:rsidRPr="006A2F2F">
        <w:t xml:space="preserve">ion </w:t>
      </w:r>
      <w:r w:rsidR="00D53B73" w:rsidRPr="006A2F2F">
        <w:t>eingetragen</w:t>
      </w:r>
      <w:r w:rsidR="00FB723C" w:rsidRPr="006A2F2F">
        <w:t xml:space="preserve"> werden. Im Punkt </w:t>
      </w:r>
      <w:r w:rsidR="00FB723C" w:rsidRPr="006A2F2F">
        <w:rPr>
          <w:i/>
        </w:rPr>
        <w:t>Registrierungseinträge</w:t>
      </w:r>
      <w:r w:rsidR="00FB723C" w:rsidRPr="006A2F2F">
        <w:t xml:space="preserve"> muss </w:t>
      </w:r>
      <w:r w:rsidR="003E311F" w:rsidRPr="006A2F2F">
        <w:t xml:space="preserve">über </w:t>
      </w:r>
      <w:r w:rsidR="003E311F" w:rsidRPr="006A2F2F">
        <w:rPr>
          <w:i/>
        </w:rPr>
        <w:t>Neu</w:t>
      </w:r>
      <w:r w:rsidR="003E311F" w:rsidRPr="006A2F2F">
        <w:t xml:space="preserve"> ein neuer Registrierungseintrag hinzugefügt werden</w:t>
      </w:r>
      <w:r w:rsidR="004650F8" w:rsidRPr="006A2F2F">
        <w:t xml:space="preserve">. Hier </w:t>
      </w:r>
      <w:r w:rsidR="006A691E" w:rsidRPr="006A2F2F">
        <w:t>wird</w:t>
      </w:r>
      <w:r w:rsidR="004650F8" w:rsidRPr="006A2F2F">
        <w:t xml:space="preserve"> Produktname und Version ausgefüllt. </w:t>
      </w:r>
      <w:r w:rsidR="00985560" w:rsidRPr="006A2F2F">
        <w:t xml:space="preserve">Zum Abschluss </w:t>
      </w:r>
      <w:r w:rsidR="006A691E" w:rsidRPr="006A2F2F">
        <w:t>wird</w:t>
      </w:r>
      <w:r w:rsidR="00985560" w:rsidRPr="006A2F2F">
        <w:t xml:space="preserve"> die neu erstellte Regel über </w:t>
      </w:r>
      <w:r w:rsidR="00985560" w:rsidRPr="006A2F2F">
        <w:rPr>
          <w:i/>
        </w:rPr>
        <w:t>Software zuweisen</w:t>
      </w:r>
      <w:r w:rsidR="00985560" w:rsidRPr="006A2F2F">
        <w:t xml:space="preserve"> mit der zuvor erstellten Software verknüpft.</w:t>
      </w:r>
    </w:p>
    <w:p w14:paraId="7F41B4DD" w14:textId="2FAAE533" w:rsidR="00276905" w:rsidRPr="006A2F2F" w:rsidRDefault="00BD3B56" w:rsidP="00BD3B56">
      <w:pPr>
        <w:pStyle w:val="berschrift2"/>
      </w:pPr>
      <w:bookmarkStart w:id="41" w:name="_Toc199335453"/>
      <w:r w:rsidRPr="006A2F2F">
        <w:t>3.</w:t>
      </w:r>
      <w:r w:rsidR="001E22DF" w:rsidRPr="006A2F2F">
        <w:t>10</w:t>
      </w:r>
      <w:r w:rsidRPr="006A2F2F">
        <w:t xml:space="preserve"> Testphase</w:t>
      </w:r>
      <w:bookmarkEnd w:id="41"/>
    </w:p>
    <w:p w14:paraId="71FF7BA6" w14:textId="2BB09E9E" w:rsidR="00BD3B56" w:rsidRPr="006A2F2F" w:rsidRDefault="007D4FFA" w:rsidP="0055403D">
      <w:r w:rsidRPr="006A2F2F">
        <w:t xml:space="preserve">Nach der erfolgreichen </w:t>
      </w:r>
      <w:r w:rsidR="00486B3A" w:rsidRPr="006A2F2F">
        <w:t>Erstellung</w:t>
      </w:r>
      <w:r w:rsidRPr="006A2F2F">
        <w:t xml:space="preserve"> der beiden </w:t>
      </w:r>
      <w:r w:rsidRPr="006A2F2F">
        <w:rPr>
          <w:i/>
          <w:iCs/>
        </w:rPr>
        <w:t>Jobs</w:t>
      </w:r>
      <w:r w:rsidRPr="006A2F2F">
        <w:t xml:space="preserve"> und der </w:t>
      </w:r>
      <w:r w:rsidRPr="006A2F2F">
        <w:rPr>
          <w:i/>
          <w:iCs/>
        </w:rPr>
        <w:t>Software</w:t>
      </w:r>
      <w:r w:rsidRPr="006A2F2F">
        <w:t xml:space="preserve"> </w:t>
      </w:r>
      <w:r w:rsidR="00183FD9" w:rsidRPr="006A2F2F">
        <w:t>wird</w:t>
      </w:r>
      <w:r w:rsidRPr="006A2F2F">
        <w:t xml:space="preserve"> </w:t>
      </w:r>
      <w:r w:rsidR="00732E48" w:rsidRPr="006A2F2F">
        <w:t>Power PDF</w:t>
      </w:r>
      <w:r w:rsidRPr="006A2F2F">
        <w:t xml:space="preserve"> auf einem </w:t>
      </w:r>
      <w:r w:rsidR="005F1CE1" w:rsidRPr="006A2F2F">
        <w:t>Testrechner</w:t>
      </w:r>
      <w:r w:rsidR="00486B3A" w:rsidRPr="006A2F2F">
        <w:t xml:space="preserve"> installiert und </w:t>
      </w:r>
      <w:r w:rsidR="00E36E8A" w:rsidRPr="006A2F2F">
        <w:t xml:space="preserve">die durchgeführten Realisierungsschritte </w:t>
      </w:r>
      <w:r w:rsidR="00C413D9" w:rsidRPr="006A2F2F">
        <w:t xml:space="preserve">abschließend </w:t>
      </w:r>
      <w:r w:rsidR="00486B3A" w:rsidRPr="006A2F2F">
        <w:t>geprüft.</w:t>
      </w:r>
    </w:p>
    <w:p w14:paraId="4091CAC2" w14:textId="1FA6DFF4" w:rsidR="001262BD" w:rsidRPr="006A2F2F" w:rsidRDefault="00DF11EE" w:rsidP="0055403D">
      <w:r w:rsidRPr="006A2F2F">
        <w:t xml:space="preserve">Zuerst </w:t>
      </w:r>
      <w:r w:rsidR="00391B87" w:rsidRPr="006A2F2F">
        <w:t xml:space="preserve">füge ich meinen persönlichen Windows Benutzer in die AD-Sicherheitsgruppe </w:t>
      </w:r>
      <w:r w:rsidR="00796B1C" w:rsidRPr="006A2F2F">
        <w:t>ein</w:t>
      </w:r>
      <w:r w:rsidR="00391B87" w:rsidRPr="006A2F2F">
        <w:t xml:space="preserve"> und führe das PowerShell Skript zur </w:t>
      </w:r>
      <w:r w:rsidR="001D688C" w:rsidRPr="006A2F2F">
        <w:t xml:space="preserve">Aktualisierung der Whitelist </w:t>
      </w:r>
      <w:r w:rsidR="00796B1C" w:rsidRPr="006A2F2F">
        <w:t>aus</w:t>
      </w:r>
      <w:r w:rsidR="0029335B" w:rsidRPr="006A2F2F">
        <w:t xml:space="preserve">. Im Anschluss öffne ich das Programm auf dem Testrechner </w:t>
      </w:r>
      <w:r w:rsidR="00396CA6" w:rsidRPr="006A2F2F">
        <w:t xml:space="preserve">und prüfe </w:t>
      </w:r>
      <w:r w:rsidR="00BE7430" w:rsidRPr="006A2F2F">
        <w:t>erneut</w:t>
      </w:r>
      <w:r w:rsidR="002B726F" w:rsidRPr="006A2F2F">
        <w:t xml:space="preserve"> wie schon in</w:t>
      </w:r>
      <w:r w:rsidR="0011106F">
        <w:rPr>
          <w:color w:val="00507E" w:themeColor="accent1"/>
        </w:rPr>
        <w:t xml:space="preserve"> </w:t>
      </w:r>
      <w:r w:rsidR="0011106F" w:rsidRPr="0011106F">
        <w:rPr>
          <w:color w:val="00507E" w:themeColor="accent1"/>
        </w:rPr>
        <w:fldChar w:fldCharType="begin" w:fldLock="1"/>
      </w:r>
      <w:r w:rsidR="0011106F" w:rsidRPr="0011106F">
        <w:rPr>
          <w:color w:val="00507E" w:themeColor="accent1"/>
        </w:rPr>
        <w:instrText xml:space="preserve"> REF _Ref198906617 \h </w:instrText>
      </w:r>
      <w:r w:rsidR="0011106F" w:rsidRPr="0011106F">
        <w:rPr>
          <w:color w:val="00507E" w:themeColor="accent1"/>
        </w:rPr>
      </w:r>
      <w:r w:rsidR="0011106F" w:rsidRPr="0011106F">
        <w:rPr>
          <w:color w:val="00507E" w:themeColor="accent1"/>
        </w:rPr>
        <w:fldChar w:fldCharType="separate"/>
      </w:r>
      <w:r w:rsidR="0011106F" w:rsidRPr="0011106F">
        <w:rPr>
          <w:color w:val="00507E" w:themeColor="accent1"/>
        </w:rPr>
        <w:t>3.7 Installationsimage testen</w:t>
      </w:r>
      <w:r w:rsidR="0011106F" w:rsidRPr="0011106F">
        <w:rPr>
          <w:color w:val="00507E" w:themeColor="accent1"/>
        </w:rPr>
        <w:fldChar w:fldCharType="end"/>
      </w:r>
      <w:r w:rsidR="00BE7430" w:rsidRPr="006A2F2F">
        <w:t>,</w:t>
      </w:r>
      <w:r w:rsidR="00396CA6" w:rsidRPr="006A2F2F">
        <w:t xml:space="preserve"> ob der Lizenzserver und der </w:t>
      </w:r>
      <w:r w:rsidR="00396CA6" w:rsidRPr="006A2F2F">
        <w:lastRenderedPageBreak/>
        <w:t>Firmenname eingetragen sind</w:t>
      </w:r>
      <w:r w:rsidR="00BE7430" w:rsidRPr="006A2F2F">
        <w:t xml:space="preserve">. </w:t>
      </w:r>
      <w:r w:rsidR="000C08BB" w:rsidRPr="006A2F2F">
        <w:t xml:space="preserve">Nun wird </w:t>
      </w:r>
      <w:r w:rsidR="00845EF7" w:rsidRPr="006A2F2F">
        <w:t xml:space="preserve">überprüft, ob </w:t>
      </w:r>
      <w:r w:rsidR="00621008" w:rsidRPr="006A2F2F">
        <w:t>die</w:t>
      </w:r>
      <w:r w:rsidR="00FF6491" w:rsidRPr="006A2F2F">
        <w:t xml:space="preserve"> erstellte</w:t>
      </w:r>
      <w:r w:rsidR="00621008" w:rsidRPr="006A2F2F">
        <w:t xml:space="preserve"> Stempelvorlage</w:t>
      </w:r>
      <w:r w:rsidR="00FF6491" w:rsidRPr="006A2F2F">
        <w:t xml:space="preserve"> auswählbar ist</w:t>
      </w:r>
      <w:r w:rsidR="00845EF7" w:rsidRPr="006A2F2F">
        <w:t xml:space="preserve"> und ob diese</w:t>
      </w:r>
      <w:r w:rsidR="00FF6491" w:rsidRPr="006A2F2F">
        <w:t xml:space="preserve"> </w:t>
      </w:r>
      <w:r w:rsidR="00845EF7" w:rsidRPr="006A2F2F">
        <w:t>auch auf eine</w:t>
      </w:r>
      <w:r w:rsidR="0048770E" w:rsidRPr="006A2F2F">
        <w:t>r</w:t>
      </w:r>
      <w:r w:rsidR="00845EF7" w:rsidRPr="006A2F2F">
        <w:t xml:space="preserve"> PDF abgedruckt werden kann</w:t>
      </w:r>
      <w:r w:rsidR="00E15622" w:rsidRPr="006A2F2F">
        <w:t xml:space="preserve"> (</w:t>
      </w:r>
      <w:r w:rsidR="006A2F2F" w:rsidRPr="006A2F2F">
        <w:t>vgl.</w:t>
      </w:r>
      <w:r w:rsidR="00C504E5">
        <w:t xml:space="preserve"> </w:t>
      </w:r>
      <w:r w:rsidR="00C504E5" w:rsidRPr="00C504E5">
        <w:rPr>
          <w:color w:val="00507E" w:themeColor="accent1"/>
        </w:rPr>
        <w:fldChar w:fldCharType="begin" w:fldLock="1"/>
      </w:r>
      <w:r w:rsidR="00C504E5" w:rsidRPr="00C504E5">
        <w:rPr>
          <w:color w:val="00507E" w:themeColor="accent1"/>
        </w:rPr>
        <w:instrText xml:space="preserve"> REF _Ref199334680 \h </w:instrText>
      </w:r>
      <w:r w:rsidR="00C504E5" w:rsidRPr="00C504E5">
        <w:rPr>
          <w:color w:val="00507E" w:themeColor="accent1"/>
        </w:rPr>
      </w:r>
      <w:r w:rsidR="00C504E5" w:rsidRPr="00C504E5">
        <w:rPr>
          <w:color w:val="00507E" w:themeColor="accent1"/>
        </w:rPr>
        <w:fldChar w:fldCharType="separate"/>
      </w:r>
      <w:r w:rsidR="00C504E5" w:rsidRPr="00C504E5">
        <w:rPr>
          <w:color w:val="00507E" w:themeColor="accent1"/>
        </w:rPr>
        <w:t xml:space="preserve">Abbildung </w:t>
      </w:r>
      <w:r w:rsidR="00C504E5" w:rsidRPr="00C504E5">
        <w:rPr>
          <w:noProof/>
          <w:color w:val="00507E" w:themeColor="accent1"/>
        </w:rPr>
        <w:t>7</w:t>
      </w:r>
      <w:r w:rsidR="00C504E5" w:rsidRPr="00C504E5">
        <w:rPr>
          <w:color w:val="00507E" w:themeColor="accent1"/>
        </w:rPr>
        <w:t xml:space="preserve"> </w:t>
      </w:r>
      <w:proofErr w:type="spellStart"/>
      <w:r w:rsidR="00C504E5" w:rsidRPr="00C504E5">
        <w:rPr>
          <w:color w:val="00507E" w:themeColor="accent1"/>
        </w:rPr>
        <w:t>Prio</w:t>
      </w:r>
      <w:proofErr w:type="spellEnd"/>
      <w:r w:rsidR="00C504E5" w:rsidRPr="00C504E5">
        <w:rPr>
          <w:color w:val="00507E" w:themeColor="accent1"/>
        </w:rPr>
        <w:t xml:space="preserve"> 10 Stempel auf Beispieldokument</w:t>
      </w:r>
      <w:r w:rsidR="00C504E5" w:rsidRPr="00C504E5">
        <w:rPr>
          <w:color w:val="00507E" w:themeColor="accent1"/>
        </w:rPr>
        <w:fldChar w:fldCharType="end"/>
      </w:r>
      <w:r w:rsidR="00E15622" w:rsidRPr="006A2F2F">
        <w:t>)</w:t>
      </w:r>
      <w:r w:rsidR="00845EF7" w:rsidRPr="006A2F2F">
        <w:t>. Darauffolgend</w:t>
      </w:r>
      <w:r w:rsidR="00BE7430" w:rsidRPr="006A2F2F">
        <w:t xml:space="preserve"> prüfe ich </w:t>
      </w:r>
      <w:r w:rsidR="00845EF7" w:rsidRPr="006A2F2F">
        <w:t>am</w:t>
      </w:r>
      <w:r w:rsidR="00BE7430" w:rsidRPr="006A2F2F">
        <w:t xml:space="preserve"> </w:t>
      </w:r>
      <w:r w:rsidR="00182CFE" w:rsidRPr="006A2F2F">
        <w:t>Lizenzserver,</w:t>
      </w:r>
      <w:r w:rsidR="00BE7430" w:rsidRPr="006A2F2F">
        <w:t xml:space="preserve"> ob der Client sich für eine Lizenz </w:t>
      </w:r>
      <w:r w:rsidR="000C08BB" w:rsidRPr="006A2F2F">
        <w:t>registriert hat.</w:t>
      </w:r>
      <w:r w:rsidR="00F07467" w:rsidRPr="006A2F2F">
        <w:br/>
        <w:t xml:space="preserve">Danach </w:t>
      </w:r>
      <w:r w:rsidR="008836EE" w:rsidRPr="006A2F2F">
        <w:t xml:space="preserve">entferne ich meinen Nutzer wieder aus der AD-Gruppe und starte erneut das PowerShell Skript, zusätzlich entferne ich meine </w:t>
      </w:r>
      <w:r w:rsidR="00D36F3D" w:rsidRPr="006A2F2F">
        <w:t>Zuweisung</w:t>
      </w:r>
      <w:r w:rsidR="008836EE" w:rsidRPr="006A2F2F">
        <w:t xml:space="preserve"> auf dem Lizenzserver</w:t>
      </w:r>
      <w:r w:rsidR="0064106C" w:rsidRPr="006A2F2F">
        <w:t>.</w:t>
      </w:r>
      <w:r w:rsidR="00E86EB7" w:rsidRPr="006A2F2F">
        <w:t xml:space="preserve"> Nun prüfe ich </w:t>
      </w:r>
      <w:r w:rsidR="00E7666A" w:rsidRPr="006A2F2F">
        <w:t>erneut,</w:t>
      </w:r>
      <w:r w:rsidR="00E86EB7" w:rsidRPr="006A2F2F">
        <w:t xml:space="preserve"> ob sich das Programm starten lässt</w:t>
      </w:r>
      <w:r w:rsidR="00841790" w:rsidRPr="006A2F2F">
        <w:t>, hier erscheint nun eine entsprechende Lizenz</w:t>
      </w:r>
      <w:r w:rsidR="00E7666A" w:rsidRPr="006A2F2F">
        <w:t>fehler</w:t>
      </w:r>
      <w:r w:rsidR="00841790" w:rsidRPr="006A2F2F">
        <w:t>meldung.</w:t>
      </w:r>
      <w:r w:rsidR="00E7666A" w:rsidRPr="006A2F2F">
        <w:t xml:space="preserve"> </w:t>
      </w:r>
      <w:r w:rsidR="00067400" w:rsidRPr="006A2F2F">
        <w:t xml:space="preserve">Abschließend führe ich den Deinstallationsjob aus und </w:t>
      </w:r>
      <w:r w:rsidR="00182CFE" w:rsidRPr="006A2F2F">
        <w:t>prüfe, ob die Software erfolgreich wieder entfernt wurde.</w:t>
      </w:r>
    </w:p>
    <w:p w14:paraId="4A74A8E3" w14:textId="1BEBB5CF" w:rsidR="00B20006" w:rsidRPr="006A2F2F" w:rsidRDefault="00B20006" w:rsidP="0055403D">
      <w:r w:rsidRPr="006A2F2F">
        <w:t xml:space="preserve">Alle Schritte konnten mit dem </w:t>
      </w:r>
      <w:r w:rsidR="00610E58" w:rsidRPr="006A2F2F">
        <w:t>erwarteten Testergebnis erfolgreich durchgeführt werden.</w:t>
      </w:r>
    </w:p>
    <w:p w14:paraId="67FB2F01" w14:textId="61CEE70D" w:rsidR="00590474" w:rsidRPr="006A2F2F" w:rsidRDefault="00590474" w:rsidP="00590474">
      <w:pPr>
        <w:pStyle w:val="berschrift1"/>
      </w:pPr>
      <w:bookmarkStart w:id="42" w:name="_Toc199335454"/>
      <w:r w:rsidRPr="006A2F2F">
        <w:t>4 Projektabschluss</w:t>
      </w:r>
      <w:bookmarkEnd w:id="42"/>
    </w:p>
    <w:p w14:paraId="41295A18" w14:textId="6180E1A4" w:rsidR="00E216B2" w:rsidRPr="006A2F2F" w:rsidRDefault="00E216B2" w:rsidP="00E216B2">
      <w:pPr>
        <w:pStyle w:val="berschrift2"/>
      </w:pPr>
      <w:bookmarkStart w:id="43" w:name="_Toc199335455"/>
      <w:r w:rsidRPr="006A2F2F">
        <w:t>4.1 Erstellung der Endanwender Schulung</w:t>
      </w:r>
      <w:bookmarkEnd w:id="43"/>
    </w:p>
    <w:p w14:paraId="1C518F65" w14:textId="7301F625" w:rsidR="00117AE6" w:rsidRPr="006A2F2F" w:rsidRDefault="009E07CB" w:rsidP="00117AE6">
      <w:r w:rsidRPr="006A2F2F">
        <w:t>N</w:t>
      </w:r>
      <w:r w:rsidR="0031770E" w:rsidRPr="006A2F2F">
        <w:t xml:space="preserve">un </w:t>
      </w:r>
      <w:r w:rsidRPr="006A2F2F">
        <w:t xml:space="preserve">wird </w:t>
      </w:r>
      <w:r w:rsidR="0031770E" w:rsidRPr="006A2F2F">
        <w:t xml:space="preserve">eine </w:t>
      </w:r>
      <w:r w:rsidR="00037E7F" w:rsidRPr="006A2F2F">
        <w:t>k</w:t>
      </w:r>
      <w:r w:rsidR="00405E27" w:rsidRPr="006A2F2F">
        <w:t>urze Anleitung für die Endanwender erstellt, um zu erklären</w:t>
      </w:r>
      <w:r w:rsidR="00627443" w:rsidRPr="006A2F2F">
        <w:t>,</w:t>
      </w:r>
      <w:r w:rsidR="00405E27" w:rsidRPr="006A2F2F">
        <w:t xml:space="preserve"> wie die Software aufgebaut ist und wie die Stempel</w:t>
      </w:r>
      <w:r w:rsidR="000C1F91" w:rsidRPr="006A2F2F">
        <w:t>- und Formular</w:t>
      </w:r>
      <w:r w:rsidR="00405E27" w:rsidRPr="006A2F2F">
        <w:t>funktion zu benutzen ist.</w:t>
      </w:r>
      <w:r w:rsidR="00C16AD0" w:rsidRPr="006A2F2F">
        <w:t xml:space="preserve"> Nachdem die Anleitung fertig erstellt wurde, wird </w:t>
      </w:r>
      <w:r w:rsidR="001015AD" w:rsidRPr="006A2F2F">
        <w:t xml:space="preserve">diese zusammen mit den betroffenen Mitarbeitern </w:t>
      </w:r>
      <w:r w:rsidR="00842D27" w:rsidRPr="006A2F2F">
        <w:t>durchgegangen,</w:t>
      </w:r>
      <w:r w:rsidR="001015AD" w:rsidRPr="006A2F2F">
        <w:t xml:space="preserve"> um sicherzustellen, dass die Umstellung auf den digitalen Stempel von allen verstanden und </w:t>
      </w:r>
      <w:r w:rsidR="00842D27" w:rsidRPr="006A2F2F">
        <w:t>in Zukunft verwendet werden kann.</w:t>
      </w:r>
    </w:p>
    <w:p w14:paraId="58852ED1" w14:textId="4A2D4153" w:rsidR="0074203E" w:rsidRPr="006A2F2F" w:rsidRDefault="0074203E" w:rsidP="0074203E">
      <w:pPr>
        <w:pStyle w:val="berschrift2"/>
      </w:pPr>
      <w:bookmarkStart w:id="44" w:name="_Toc199335456"/>
      <w:r w:rsidRPr="006A2F2F">
        <w:t>4.2 Soll- und Ist-Vergleich</w:t>
      </w:r>
      <w:bookmarkEnd w:id="44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7079"/>
        <w:gridCol w:w="2549"/>
      </w:tblGrid>
      <w:tr w:rsidR="0060146A" w:rsidRPr="006A2F2F" w14:paraId="2C5C6B37" w14:textId="77777777" w:rsidTr="003700A8">
        <w:trPr>
          <w:trHeight w:hRule="exact" w:val="284"/>
        </w:trPr>
        <w:tc>
          <w:tcPr>
            <w:tcW w:w="7083" w:type="dxa"/>
          </w:tcPr>
          <w:p w14:paraId="5E00C156" w14:textId="627FE422" w:rsidR="0060146A" w:rsidRPr="005C1ABF" w:rsidRDefault="0060146A" w:rsidP="0060146A">
            <w:pPr>
              <w:rPr>
                <w:b/>
                <w:bCs/>
              </w:rPr>
            </w:pPr>
            <w:r w:rsidRPr="005C1ABF">
              <w:rPr>
                <w:b/>
                <w:bCs/>
              </w:rPr>
              <w:t>Anforderung</w:t>
            </w:r>
          </w:p>
        </w:tc>
        <w:tc>
          <w:tcPr>
            <w:tcW w:w="2551" w:type="dxa"/>
          </w:tcPr>
          <w:p w14:paraId="5E05EB50" w14:textId="5C1E4530" w:rsidR="0060146A" w:rsidRPr="005C1ABF" w:rsidRDefault="00080A12" w:rsidP="0060146A">
            <w:pPr>
              <w:rPr>
                <w:b/>
                <w:bCs/>
              </w:rPr>
            </w:pPr>
            <w:r w:rsidRPr="005C1ABF">
              <w:rPr>
                <w:b/>
                <w:bCs/>
              </w:rPr>
              <w:t>SOLL erfüllt</w:t>
            </w:r>
          </w:p>
        </w:tc>
      </w:tr>
      <w:tr w:rsidR="0060146A" w:rsidRPr="006A2F2F" w14:paraId="3926E7C5" w14:textId="77777777" w:rsidTr="003700A8">
        <w:trPr>
          <w:trHeight w:hRule="exact" w:val="284"/>
        </w:trPr>
        <w:tc>
          <w:tcPr>
            <w:tcW w:w="7083" w:type="dxa"/>
          </w:tcPr>
          <w:p w14:paraId="7089F4A5" w14:textId="3F75DFDF" w:rsidR="0060146A" w:rsidRPr="006A2F2F" w:rsidRDefault="00F8423D" w:rsidP="0060146A">
            <w:r w:rsidRPr="006A2F2F">
              <w:t xml:space="preserve">Installation </w:t>
            </w:r>
            <w:r w:rsidR="002922E9" w:rsidRPr="006A2F2F">
              <w:t>von Windows Server</w:t>
            </w:r>
          </w:p>
        </w:tc>
        <w:tc>
          <w:tcPr>
            <w:tcW w:w="2551" w:type="dxa"/>
          </w:tcPr>
          <w:p w14:paraId="777B4BB5" w14:textId="187E166C" w:rsidR="0060146A" w:rsidRPr="006A2F2F" w:rsidRDefault="000F43A6" w:rsidP="0060146A">
            <w:r w:rsidRPr="006A2F2F">
              <w:t>Voll erfüllt</w:t>
            </w:r>
          </w:p>
        </w:tc>
      </w:tr>
      <w:tr w:rsidR="0060146A" w:rsidRPr="006A2F2F" w14:paraId="01ACBE24" w14:textId="77777777" w:rsidTr="003700A8">
        <w:trPr>
          <w:trHeight w:hRule="exact" w:val="284"/>
        </w:trPr>
        <w:tc>
          <w:tcPr>
            <w:tcW w:w="7083" w:type="dxa"/>
          </w:tcPr>
          <w:p w14:paraId="24963235" w14:textId="67B3642B" w:rsidR="0060146A" w:rsidRPr="006A2F2F" w:rsidRDefault="002922E9" w:rsidP="0060146A">
            <w:r w:rsidRPr="006A2F2F">
              <w:t>Installation des Lizenz</w:t>
            </w:r>
            <w:r w:rsidR="00E3434B" w:rsidRPr="006A2F2F">
              <w:t>s</w:t>
            </w:r>
            <w:r w:rsidRPr="006A2F2F">
              <w:t>ervers</w:t>
            </w:r>
          </w:p>
        </w:tc>
        <w:tc>
          <w:tcPr>
            <w:tcW w:w="2551" w:type="dxa"/>
          </w:tcPr>
          <w:p w14:paraId="3110D33A" w14:textId="6CAC47F2" w:rsidR="0060146A" w:rsidRPr="006A2F2F" w:rsidRDefault="000F43A6" w:rsidP="0060146A">
            <w:r w:rsidRPr="006A2F2F">
              <w:t>Voll erfüllt</w:t>
            </w:r>
          </w:p>
        </w:tc>
      </w:tr>
      <w:tr w:rsidR="00E753F7" w:rsidRPr="006A2F2F" w14:paraId="4FBF009B" w14:textId="77777777" w:rsidTr="003700A8">
        <w:trPr>
          <w:trHeight w:hRule="exact" w:val="284"/>
        </w:trPr>
        <w:tc>
          <w:tcPr>
            <w:tcW w:w="7083" w:type="dxa"/>
          </w:tcPr>
          <w:p w14:paraId="558CD8E6" w14:textId="0B2B7599" w:rsidR="00E753F7" w:rsidRPr="006A2F2F" w:rsidRDefault="00E753F7" w:rsidP="0060146A">
            <w:r w:rsidRPr="006A2F2F">
              <w:t>Skript zu Nutzerbeschränkung erstellen</w:t>
            </w:r>
          </w:p>
        </w:tc>
        <w:tc>
          <w:tcPr>
            <w:tcW w:w="2551" w:type="dxa"/>
          </w:tcPr>
          <w:p w14:paraId="1769C533" w14:textId="285102C1" w:rsidR="00E753F7" w:rsidRPr="006A2F2F" w:rsidRDefault="000F43A6" w:rsidP="0060146A">
            <w:r w:rsidRPr="006A2F2F">
              <w:t>Voll erfüllt</w:t>
            </w:r>
          </w:p>
        </w:tc>
      </w:tr>
      <w:tr w:rsidR="0060146A" w:rsidRPr="006A2F2F" w14:paraId="6931FA46" w14:textId="77777777" w:rsidTr="003700A8">
        <w:trPr>
          <w:trHeight w:hRule="exact" w:val="284"/>
        </w:trPr>
        <w:tc>
          <w:tcPr>
            <w:tcW w:w="7083" w:type="dxa"/>
          </w:tcPr>
          <w:p w14:paraId="5B07297E" w14:textId="1932F587" w:rsidR="0060146A" w:rsidRPr="006A2F2F" w:rsidRDefault="002922E9" w:rsidP="0060146A">
            <w:r w:rsidRPr="006A2F2F">
              <w:t>Einspielen der Lizenz</w:t>
            </w:r>
          </w:p>
        </w:tc>
        <w:tc>
          <w:tcPr>
            <w:tcW w:w="2551" w:type="dxa"/>
          </w:tcPr>
          <w:p w14:paraId="3CCFAC61" w14:textId="2B5DA2C9" w:rsidR="0060146A" w:rsidRPr="006A2F2F" w:rsidRDefault="00ED010C" w:rsidP="0060146A">
            <w:r w:rsidRPr="006A2F2F">
              <w:t>Teils</w:t>
            </w:r>
            <w:r w:rsidR="000F43A6" w:rsidRPr="006A2F2F">
              <w:t xml:space="preserve"> erfüllt</w:t>
            </w:r>
          </w:p>
        </w:tc>
      </w:tr>
      <w:tr w:rsidR="0060146A" w:rsidRPr="006A2F2F" w14:paraId="2A865C42" w14:textId="77777777" w:rsidTr="003700A8">
        <w:trPr>
          <w:trHeight w:hRule="exact" w:val="284"/>
        </w:trPr>
        <w:tc>
          <w:tcPr>
            <w:tcW w:w="7083" w:type="dxa"/>
          </w:tcPr>
          <w:p w14:paraId="3D5B32EF" w14:textId="6A356547" w:rsidR="0060146A" w:rsidRPr="006A2F2F" w:rsidRDefault="00E753F7" w:rsidP="0060146A">
            <w:r w:rsidRPr="006A2F2F">
              <w:t>Anlegen einer eigenen Konfigurationsdatei</w:t>
            </w:r>
          </w:p>
        </w:tc>
        <w:tc>
          <w:tcPr>
            <w:tcW w:w="2551" w:type="dxa"/>
          </w:tcPr>
          <w:p w14:paraId="6EBDDD0D" w14:textId="46E3790F" w:rsidR="0060146A" w:rsidRPr="006A2F2F" w:rsidRDefault="000F43A6" w:rsidP="0060146A">
            <w:r w:rsidRPr="006A2F2F">
              <w:t>Voll erfüllt</w:t>
            </w:r>
          </w:p>
        </w:tc>
      </w:tr>
      <w:tr w:rsidR="0060146A" w:rsidRPr="006A2F2F" w14:paraId="13D18CC2" w14:textId="77777777" w:rsidTr="003700A8">
        <w:trPr>
          <w:trHeight w:hRule="exact" w:val="284"/>
        </w:trPr>
        <w:tc>
          <w:tcPr>
            <w:tcW w:w="7083" w:type="dxa"/>
          </w:tcPr>
          <w:p w14:paraId="7F8E095E" w14:textId="67162056" w:rsidR="0060146A" w:rsidRPr="006A2F2F" w:rsidRDefault="00E753F7" w:rsidP="0060146A">
            <w:r w:rsidRPr="006A2F2F">
              <w:t xml:space="preserve">Software in </w:t>
            </w:r>
            <w:proofErr w:type="spellStart"/>
            <w:r w:rsidRPr="006A2F2F">
              <w:t>baramundi</w:t>
            </w:r>
            <w:proofErr w:type="spellEnd"/>
            <w:r w:rsidRPr="006A2F2F">
              <w:t xml:space="preserve"> einpflegen</w:t>
            </w:r>
          </w:p>
        </w:tc>
        <w:tc>
          <w:tcPr>
            <w:tcW w:w="2551" w:type="dxa"/>
          </w:tcPr>
          <w:p w14:paraId="070A6099" w14:textId="1FA81136" w:rsidR="0060146A" w:rsidRPr="006A2F2F" w:rsidRDefault="000F43A6" w:rsidP="0060146A">
            <w:r w:rsidRPr="006A2F2F">
              <w:t>Voll erfüllt</w:t>
            </w:r>
          </w:p>
        </w:tc>
      </w:tr>
      <w:tr w:rsidR="00E753F7" w:rsidRPr="006A2F2F" w14:paraId="708AC227" w14:textId="77777777" w:rsidTr="003700A8">
        <w:trPr>
          <w:trHeight w:hRule="exact" w:val="284"/>
        </w:trPr>
        <w:tc>
          <w:tcPr>
            <w:tcW w:w="7083" w:type="dxa"/>
          </w:tcPr>
          <w:p w14:paraId="74D5C80D" w14:textId="63141A98" w:rsidR="00E753F7" w:rsidRPr="006A2F2F" w:rsidRDefault="00E753F7" w:rsidP="0060146A">
            <w:r w:rsidRPr="006A2F2F">
              <w:t>Software auf gewünschten Geräten verteilen</w:t>
            </w:r>
          </w:p>
        </w:tc>
        <w:tc>
          <w:tcPr>
            <w:tcW w:w="2551" w:type="dxa"/>
          </w:tcPr>
          <w:p w14:paraId="48689E39" w14:textId="0DA91984" w:rsidR="00E753F7" w:rsidRPr="006A2F2F" w:rsidRDefault="000F43A6" w:rsidP="0060146A">
            <w:r w:rsidRPr="006A2F2F">
              <w:t>Voll erfüllt</w:t>
            </w:r>
          </w:p>
        </w:tc>
      </w:tr>
      <w:tr w:rsidR="00E753F7" w:rsidRPr="006A2F2F" w14:paraId="13D4F52F" w14:textId="77777777" w:rsidTr="003700A8">
        <w:trPr>
          <w:trHeight w:hRule="exact" w:val="284"/>
        </w:trPr>
        <w:tc>
          <w:tcPr>
            <w:tcW w:w="7083" w:type="dxa"/>
          </w:tcPr>
          <w:p w14:paraId="33C4530A" w14:textId="6928352B" w:rsidR="00E753F7" w:rsidRPr="006A2F2F" w:rsidRDefault="00E753F7" w:rsidP="0060146A">
            <w:r w:rsidRPr="006A2F2F">
              <w:t xml:space="preserve">Endnutzerschulung erstellen </w:t>
            </w:r>
            <w:r w:rsidR="001A4BB8" w:rsidRPr="006A2F2F">
              <w:t>und Endnutzer Schulen</w:t>
            </w:r>
          </w:p>
        </w:tc>
        <w:tc>
          <w:tcPr>
            <w:tcW w:w="2551" w:type="dxa"/>
          </w:tcPr>
          <w:p w14:paraId="0DB27F93" w14:textId="2B4488B6" w:rsidR="00E753F7" w:rsidRPr="006A2F2F" w:rsidRDefault="000F43A6" w:rsidP="00313EB3">
            <w:pPr>
              <w:keepNext/>
            </w:pPr>
            <w:r w:rsidRPr="006A2F2F">
              <w:t>Voll erfüllt</w:t>
            </w:r>
          </w:p>
        </w:tc>
      </w:tr>
    </w:tbl>
    <w:p w14:paraId="59D384E7" w14:textId="279EF708" w:rsidR="00313EB3" w:rsidRPr="006A2F2F" w:rsidRDefault="00313EB3">
      <w:pPr>
        <w:pStyle w:val="Beschriftung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5</w:t>
      </w:r>
      <w:r w:rsidR="00E97632">
        <w:rPr>
          <w:noProof/>
        </w:rPr>
        <w:fldChar w:fldCharType="end"/>
      </w:r>
      <w:r w:rsidRPr="006A2F2F">
        <w:t xml:space="preserve"> S</w:t>
      </w:r>
      <w:r w:rsidR="00D372EE" w:rsidRPr="006A2F2F">
        <w:t>OLL</w:t>
      </w:r>
      <w:r w:rsidRPr="006A2F2F">
        <w:t>- und IST-Vergleich</w:t>
      </w:r>
    </w:p>
    <w:p w14:paraId="7C70233F" w14:textId="3AE00178" w:rsidR="0060146A" w:rsidRPr="006A2F2F" w:rsidRDefault="00E95FEC" w:rsidP="00E95FEC">
      <w:pPr>
        <w:pStyle w:val="berschrift2"/>
      </w:pPr>
      <w:bookmarkStart w:id="45" w:name="_Toc199335457"/>
      <w:r w:rsidRPr="006A2F2F">
        <w:t>4.3 Zeitziel</w:t>
      </w:r>
      <w:bookmarkEnd w:id="45"/>
    </w:p>
    <w:p w14:paraId="59981F81" w14:textId="7255A321" w:rsidR="00B04C58" w:rsidRPr="006A2F2F" w:rsidRDefault="00460BCF" w:rsidP="00B04C58">
      <w:r w:rsidRPr="006A2F2F">
        <w:t>Die Zeitplanung konnte mit wenigen Ausnahmen eingehalten werden</w:t>
      </w:r>
      <w:r w:rsidR="00AE1908" w:rsidRPr="006A2F2F">
        <w:t xml:space="preserve">. Die Abweichungen sind mit der </w:t>
      </w:r>
      <w:r w:rsidR="009B7AF3" w:rsidRPr="006A2F2F">
        <w:t>f</w:t>
      </w:r>
      <w:r w:rsidR="00AE1908" w:rsidRPr="006A2F2F">
        <w:t>ehlerhaften Lizenz und dem darauffolgenden Kontakt mit dem Support zu begründen.</w:t>
      </w:r>
      <w:r w:rsidR="00F64D45" w:rsidRPr="006A2F2F">
        <w:br/>
      </w:r>
      <w:r w:rsidR="00387E13" w:rsidRPr="006A2F2F">
        <w:t>Abweichungen:</w:t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531"/>
        <w:gridCol w:w="2268"/>
        <w:gridCol w:w="1418"/>
        <w:gridCol w:w="1411"/>
      </w:tblGrid>
      <w:tr w:rsidR="00BB1F23" w:rsidRPr="006A2F2F" w14:paraId="49CE3EEA" w14:textId="77777777" w:rsidTr="00CE12D3">
        <w:trPr>
          <w:trHeight w:hRule="exact" w:val="284"/>
        </w:trPr>
        <w:tc>
          <w:tcPr>
            <w:tcW w:w="4531" w:type="dxa"/>
          </w:tcPr>
          <w:p w14:paraId="55C1AF63" w14:textId="0085E0E7" w:rsidR="00BB1F23" w:rsidRPr="006A2F2F" w:rsidRDefault="00BB1F23" w:rsidP="00BB1F23">
            <w:r w:rsidRPr="006A2F2F">
              <w:rPr>
                <w:b/>
                <w:bCs/>
              </w:rPr>
              <w:t>Phasen</w:t>
            </w:r>
          </w:p>
        </w:tc>
        <w:tc>
          <w:tcPr>
            <w:tcW w:w="2268" w:type="dxa"/>
          </w:tcPr>
          <w:p w14:paraId="02724DF9" w14:textId="633385D1" w:rsidR="00BB1F23" w:rsidRPr="006A2F2F" w:rsidRDefault="00BB1F23" w:rsidP="00BB1F23">
            <w:r w:rsidRPr="006A2F2F">
              <w:rPr>
                <w:b/>
                <w:bCs/>
              </w:rPr>
              <w:t>Stunden</w:t>
            </w:r>
          </w:p>
        </w:tc>
        <w:tc>
          <w:tcPr>
            <w:tcW w:w="1418" w:type="dxa"/>
          </w:tcPr>
          <w:p w14:paraId="7625F73C" w14:textId="2CF58490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Tatsächlich</w:t>
            </w:r>
          </w:p>
        </w:tc>
        <w:tc>
          <w:tcPr>
            <w:tcW w:w="1411" w:type="dxa"/>
          </w:tcPr>
          <w:p w14:paraId="298AB854" w14:textId="1C92280A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Differenz</w:t>
            </w:r>
          </w:p>
        </w:tc>
      </w:tr>
      <w:tr w:rsidR="00BB1F23" w:rsidRPr="006A2F2F" w14:paraId="54FCD70A" w14:textId="77777777" w:rsidTr="00CE12D3">
        <w:trPr>
          <w:trHeight w:hRule="exact" w:val="284"/>
        </w:trPr>
        <w:tc>
          <w:tcPr>
            <w:tcW w:w="4531" w:type="dxa"/>
          </w:tcPr>
          <w:p w14:paraId="08506D07" w14:textId="2DAEC719" w:rsidR="00BB1F23" w:rsidRPr="006A2F2F" w:rsidRDefault="002054A5" w:rsidP="00BB1F23">
            <w:r w:rsidRPr="006A2F2F">
              <w:rPr>
                <w:b/>
                <w:bCs/>
              </w:rPr>
              <w:t xml:space="preserve">1. Projektplanungsphase </w:t>
            </w:r>
          </w:p>
        </w:tc>
        <w:tc>
          <w:tcPr>
            <w:tcW w:w="2268" w:type="dxa"/>
          </w:tcPr>
          <w:p w14:paraId="10736D1A" w14:textId="32DDE8C3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 = 7 Stunden</w:t>
            </w:r>
          </w:p>
        </w:tc>
        <w:tc>
          <w:tcPr>
            <w:tcW w:w="1418" w:type="dxa"/>
          </w:tcPr>
          <w:p w14:paraId="372D43D4" w14:textId="0C10FF07" w:rsidR="00BB1F23" w:rsidRPr="006A2F2F" w:rsidRDefault="00BB40E1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7 Stunden</w:t>
            </w:r>
          </w:p>
        </w:tc>
        <w:tc>
          <w:tcPr>
            <w:tcW w:w="1411" w:type="dxa"/>
          </w:tcPr>
          <w:p w14:paraId="5E8FFD7F" w14:textId="710842CC" w:rsidR="00BB1F23" w:rsidRPr="006A2F2F" w:rsidRDefault="00BB1F23" w:rsidP="00BB1F23"/>
        </w:tc>
      </w:tr>
      <w:tr w:rsidR="00BB1F23" w:rsidRPr="006A2F2F" w14:paraId="34B51021" w14:textId="77777777" w:rsidTr="00CE12D3">
        <w:trPr>
          <w:trHeight w:hRule="exact" w:val="284"/>
        </w:trPr>
        <w:tc>
          <w:tcPr>
            <w:tcW w:w="4531" w:type="dxa"/>
          </w:tcPr>
          <w:p w14:paraId="79300064" w14:textId="11AD78C5" w:rsidR="00BB1F23" w:rsidRPr="006A2F2F" w:rsidRDefault="00BB1F23" w:rsidP="00BB1F23">
            <w:r w:rsidRPr="006A2F2F">
              <w:t>Ist-Analyse</w:t>
            </w:r>
          </w:p>
        </w:tc>
        <w:tc>
          <w:tcPr>
            <w:tcW w:w="2268" w:type="dxa"/>
          </w:tcPr>
          <w:p w14:paraId="418C06DF" w14:textId="3969DBE0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33F06D4F" w14:textId="22496FB0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299E3070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34A17E88" w14:textId="77777777" w:rsidTr="00CE12D3">
        <w:trPr>
          <w:trHeight w:hRule="exact" w:val="284"/>
        </w:trPr>
        <w:tc>
          <w:tcPr>
            <w:tcW w:w="4531" w:type="dxa"/>
          </w:tcPr>
          <w:p w14:paraId="3885BF02" w14:textId="7CCE369A" w:rsidR="00BB1F23" w:rsidRPr="006A2F2F" w:rsidRDefault="00BB1F23" w:rsidP="00BB1F23">
            <w:r w:rsidRPr="006A2F2F">
              <w:t>Soll-Konzept</w:t>
            </w:r>
          </w:p>
        </w:tc>
        <w:tc>
          <w:tcPr>
            <w:tcW w:w="2268" w:type="dxa"/>
          </w:tcPr>
          <w:p w14:paraId="7DFD7615" w14:textId="546B55E6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7FA7F2F8" w14:textId="764E71A6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6921114C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43A7ED46" w14:textId="77777777" w:rsidTr="00CE12D3">
        <w:trPr>
          <w:trHeight w:hRule="exact" w:val="284"/>
        </w:trPr>
        <w:tc>
          <w:tcPr>
            <w:tcW w:w="4531" w:type="dxa"/>
          </w:tcPr>
          <w:p w14:paraId="50BA926C" w14:textId="764A10F8" w:rsidR="00BB1F23" w:rsidRPr="006A2F2F" w:rsidRDefault="00BB1F23" w:rsidP="00BB1F23">
            <w:r w:rsidRPr="006A2F2F">
              <w:t>Zeitplanung</w:t>
            </w:r>
          </w:p>
        </w:tc>
        <w:tc>
          <w:tcPr>
            <w:tcW w:w="2268" w:type="dxa"/>
          </w:tcPr>
          <w:p w14:paraId="20900B0F" w14:textId="686516BE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5104FF69" w14:textId="3A6AEEC8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47C74B7E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253FCF52" w14:textId="77777777" w:rsidTr="00CE12D3">
        <w:trPr>
          <w:trHeight w:hRule="exact" w:val="284"/>
        </w:trPr>
        <w:tc>
          <w:tcPr>
            <w:tcW w:w="4531" w:type="dxa"/>
          </w:tcPr>
          <w:p w14:paraId="42644364" w14:textId="205784AC" w:rsidR="00BB1F23" w:rsidRPr="006A2F2F" w:rsidRDefault="00BB1F23" w:rsidP="00BB1F23">
            <w:r w:rsidRPr="006A2F2F">
              <w:t>Kostenaufstellung</w:t>
            </w:r>
          </w:p>
        </w:tc>
        <w:tc>
          <w:tcPr>
            <w:tcW w:w="2268" w:type="dxa"/>
          </w:tcPr>
          <w:p w14:paraId="1B7A1F15" w14:textId="2D2692B4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3707349B" w14:textId="57790F68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2A79FF31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77F05C21" w14:textId="77777777" w:rsidTr="00CE12D3">
        <w:trPr>
          <w:trHeight w:hRule="exact" w:val="284"/>
        </w:trPr>
        <w:tc>
          <w:tcPr>
            <w:tcW w:w="4531" w:type="dxa"/>
          </w:tcPr>
          <w:p w14:paraId="3BD6C0FB" w14:textId="77777777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2.Realisierungsphase</w:t>
            </w:r>
          </w:p>
          <w:p w14:paraId="22F65414" w14:textId="77777777" w:rsidR="00BB1F23" w:rsidRPr="006A2F2F" w:rsidRDefault="00BB1F23" w:rsidP="00BB1F23"/>
        </w:tc>
        <w:tc>
          <w:tcPr>
            <w:tcW w:w="2268" w:type="dxa"/>
          </w:tcPr>
          <w:p w14:paraId="5F044221" w14:textId="432FDE6B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 = 17 Stunden</w:t>
            </w:r>
          </w:p>
        </w:tc>
        <w:tc>
          <w:tcPr>
            <w:tcW w:w="1418" w:type="dxa"/>
          </w:tcPr>
          <w:p w14:paraId="4169D50A" w14:textId="52FB931A" w:rsidR="00BB1F23" w:rsidRPr="006A2F2F" w:rsidRDefault="00BB40E1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17 Stunden</w:t>
            </w:r>
          </w:p>
        </w:tc>
        <w:tc>
          <w:tcPr>
            <w:tcW w:w="1411" w:type="dxa"/>
          </w:tcPr>
          <w:p w14:paraId="141EAD70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4B5EAC34" w14:textId="77777777" w:rsidTr="00CE12D3">
        <w:trPr>
          <w:trHeight w:hRule="exact" w:val="284"/>
        </w:trPr>
        <w:tc>
          <w:tcPr>
            <w:tcW w:w="4531" w:type="dxa"/>
          </w:tcPr>
          <w:p w14:paraId="1D2C02FD" w14:textId="77C47EC0" w:rsidR="00BB1F23" w:rsidRPr="006A2F2F" w:rsidRDefault="00BB1F23" w:rsidP="00BB1F23">
            <w:r w:rsidRPr="006A2F2F">
              <w:t>Installation von Windows Server</w:t>
            </w:r>
          </w:p>
        </w:tc>
        <w:tc>
          <w:tcPr>
            <w:tcW w:w="2268" w:type="dxa"/>
          </w:tcPr>
          <w:p w14:paraId="3C7B5EA8" w14:textId="49A698DA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63EB1617" w14:textId="335743B3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4CBB6000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6C3D9D81" w14:textId="77777777" w:rsidTr="00CE12D3">
        <w:trPr>
          <w:trHeight w:hRule="exact" w:val="284"/>
        </w:trPr>
        <w:tc>
          <w:tcPr>
            <w:tcW w:w="4531" w:type="dxa"/>
          </w:tcPr>
          <w:p w14:paraId="04F45F8D" w14:textId="76D0AEA3" w:rsidR="00BB1F23" w:rsidRPr="006A2F2F" w:rsidRDefault="00BB1F23" w:rsidP="00BB1F23">
            <w:r w:rsidRPr="006A2F2F">
              <w:t>Installation des Lizenzservers</w:t>
            </w:r>
          </w:p>
        </w:tc>
        <w:tc>
          <w:tcPr>
            <w:tcW w:w="2268" w:type="dxa"/>
          </w:tcPr>
          <w:p w14:paraId="2E024D23" w14:textId="2FCDCD3E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2955F1F0" w14:textId="150E5071" w:rsidR="00BB1F23" w:rsidRPr="006A2F2F" w:rsidRDefault="00CE12D3" w:rsidP="00BB1F23">
            <w:r w:rsidRPr="006A2F2F">
              <w:t>1</w:t>
            </w:r>
            <w:r w:rsidR="00FD40B3" w:rsidRPr="006A2F2F">
              <w:t xml:space="preserve"> Stunde</w:t>
            </w:r>
          </w:p>
        </w:tc>
        <w:tc>
          <w:tcPr>
            <w:tcW w:w="1411" w:type="dxa"/>
          </w:tcPr>
          <w:p w14:paraId="612F3CD5" w14:textId="5490B604" w:rsidR="00BB1F23" w:rsidRPr="006A2F2F" w:rsidRDefault="00CE12D3" w:rsidP="00BB1F23">
            <w:pPr>
              <w:keepNext/>
            </w:pPr>
            <w:r w:rsidRPr="006A2F2F">
              <w:t>- 1 Stunde</w:t>
            </w:r>
          </w:p>
        </w:tc>
      </w:tr>
      <w:tr w:rsidR="00BB1F23" w:rsidRPr="006A2F2F" w14:paraId="721BB0D6" w14:textId="77777777" w:rsidTr="00CE12D3">
        <w:trPr>
          <w:trHeight w:hRule="exact" w:val="284"/>
        </w:trPr>
        <w:tc>
          <w:tcPr>
            <w:tcW w:w="4531" w:type="dxa"/>
          </w:tcPr>
          <w:p w14:paraId="00951C72" w14:textId="23031D49" w:rsidR="00BB1F23" w:rsidRPr="006A2F2F" w:rsidRDefault="00BB1F23" w:rsidP="00BB1F23">
            <w:r w:rsidRPr="006A2F2F">
              <w:t>Einspielen der Lizenz</w:t>
            </w:r>
          </w:p>
        </w:tc>
        <w:tc>
          <w:tcPr>
            <w:tcW w:w="2268" w:type="dxa"/>
          </w:tcPr>
          <w:p w14:paraId="7370FB1B" w14:textId="1C1F9D40" w:rsidR="00BB1F23" w:rsidRPr="006A2F2F" w:rsidRDefault="000613F4" w:rsidP="000613F4">
            <w:r w:rsidRPr="006A2F2F">
              <w:t xml:space="preserve">1 </w:t>
            </w:r>
            <w:r w:rsidR="00BB1F23" w:rsidRPr="006A2F2F">
              <w:t>Stunde</w:t>
            </w:r>
          </w:p>
        </w:tc>
        <w:tc>
          <w:tcPr>
            <w:tcW w:w="1418" w:type="dxa"/>
          </w:tcPr>
          <w:p w14:paraId="505E35C4" w14:textId="51C7337B" w:rsidR="00BB1F23" w:rsidRPr="006A2F2F" w:rsidRDefault="000613F4" w:rsidP="000613F4">
            <w:r w:rsidRPr="006A2F2F">
              <w:t xml:space="preserve">3 </w:t>
            </w:r>
            <w:r w:rsidR="00FD40B3" w:rsidRPr="006A2F2F">
              <w:t>Stunde</w:t>
            </w:r>
            <w:r w:rsidR="00CE12D3" w:rsidRPr="006A2F2F">
              <w:t>n</w:t>
            </w:r>
          </w:p>
        </w:tc>
        <w:tc>
          <w:tcPr>
            <w:tcW w:w="1411" w:type="dxa"/>
          </w:tcPr>
          <w:p w14:paraId="4941886E" w14:textId="25AC8E90" w:rsidR="00BB1F23" w:rsidRPr="006A2F2F" w:rsidRDefault="0097798A" w:rsidP="00BB1F23">
            <w:pPr>
              <w:keepNext/>
            </w:pPr>
            <w:r w:rsidRPr="006A2F2F">
              <w:t>+</w:t>
            </w:r>
            <w:r w:rsidR="000613F4" w:rsidRPr="006A2F2F">
              <w:t xml:space="preserve"> </w:t>
            </w:r>
            <w:r w:rsidR="00CE12D3" w:rsidRPr="006A2F2F">
              <w:t>2</w:t>
            </w:r>
            <w:r w:rsidRPr="006A2F2F">
              <w:t xml:space="preserve"> Stunde</w:t>
            </w:r>
            <w:r w:rsidR="00CE12D3" w:rsidRPr="006A2F2F">
              <w:t>n</w:t>
            </w:r>
          </w:p>
        </w:tc>
      </w:tr>
      <w:tr w:rsidR="00BB1F23" w:rsidRPr="006A2F2F" w14:paraId="4C6073AB" w14:textId="77777777" w:rsidTr="00CE12D3">
        <w:trPr>
          <w:trHeight w:hRule="exact" w:val="284"/>
        </w:trPr>
        <w:tc>
          <w:tcPr>
            <w:tcW w:w="4531" w:type="dxa"/>
          </w:tcPr>
          <w:p w14:paraId="43A8CD86" w14:textId="457239DF" w:rsidR="00BB1F23" w:rsidRPr="006A2F2F" w:rsidRDefault="00BB1F23" w:rsidP="00BB1F23">
            <w:r w:rsidRPr="006A2F2F">
              <w:t>Erstellung AD-Sicherheitsgruppe</w:t>
            </w:r>
          </w:p>
        </w:tc>
        <w:tc>
          <w:tcPr>
            <w:tcW w:w="2268" w:type="dxa"/>
          </w:tcPr>
          <w:p w14:paraId="3DE153BD" w14:textId="3ACF5241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08564D22" w14:textId="6557E613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71D9D229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5B93C229" w14:textId="77777777" w:rsidTr="00CE12D3">
        <w:trPr>
          <w:trHeight w:hRule="exact" w:val="284"/>
        </w:trPr>
        <w:tc>
          <w:tcPr>
            <w:tcW w:w="4531" w:type="dxa"/>
          </w:tcPr>
          <w:p w14:paraId="43ED0CE2" w14:textId="38D77C40" w:rsidR="00BB1F23" w:rsidRPr="006A2F2F" w:rsidRDefault="00BB1F23" w:rsidP="00BB1F23">
            <w:r w:rsidRPr="006A2F2F">
              <w:t>Erstellung des PowerShell Skripts</w:t>
            </w:r>
          </w:p>
        </w:tc>
        <w:tc>
          <w:tcPr>
            <w:tcW w:w="2268" w:type="dxa"/>
          </w:tcPr>
          <w:p w14:paraId="7814155B" w14:textId="0232931C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358445C3" w14:textId="0C8BAC26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2E750D80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0ACBFA92" w14:textId="77777777" w:rsidTr="00CE12D3">
        <w:trPr>
          <w:trHeight w:hRule="exact" w:val="284"/>
        </w:trPr>
        <w:tc>
          <w:tcPr>
            <w:tcW w:w="4531" w:type="dxa"/>
          </w:tcPr>
          <w:p w14:paraId="2627255D" w14:textId="12F5F829" w:rsidR="00BB1F23" w:rsidRPr="006A2F2F" w:rsidRDefault="00BB1F23" w:rsidP="00BB1F23">
            <w:r w:rsidRPr="006A2F2F">
              <w:t>Custom Image anlegen</w:t>
            </w:r>
          </w:p>
        </w:tc>
        <w:tc>
          <w:tcPr>
            <w:tcW w:w="2268" w:type="dxa"/>
          </w:tcPr>
          <w:p w14:paraId="46D120B3" w14:textId="3FD3C2D7" w:rsidR="00BB1F23" w:rsidRPr="006A2F2F" w:rsidRDefault="00BB1F23" w:rsidP="00BB1F23">
            <w:r w:rsidRPr="006A2F2F">
              <w:t>1,5 Stunden</w:t>
            </w:r>
          </w:p>
        </w:tc>
        <w:tc>
          <w:tcPr>
            <w:tcW w:w="1418" w:type="dxa"/>
          </w:tcPr>
          <w:p w14:paraId="5FE04A8B" w14:textId="39E23047" w:rsidR="00BB1F23" w:rsidRPr="006A2F2F" w:rsidRDefault="00FD40B3" w:rsidP="00BB1F23">
            <w:r w:rsidRPr="006A2F2F">
              <w:t>1,5 Stunde</w:t>
            </w:r>
            <w:r w:rsidR="000613F4" w:rsidRPr="006A2F2F">
              <w:t>n</w:t>
            </w:r>
          </w:p>
        </w:tc>
        <w:tc>
          <w:tcPr>
            <w:tcW w:w="1411" w:type="dxa"/>
          </w:tcPr>
          <w:p w14:paraId="3A989654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30E714A5" w14:textId="77777777" w:rsidTr="00CE12D3">
        <w:trPr>
          <w:trHeight w:hRule="exact" w:val="284"/>
        </w:trPr>
        <w:tc>
          <w:tcPr>
            <w:tcW w:w="4531" w:type="dxa"/>
          </w:tcPr>
          <w:p w14:paraId="4F5ECF6D" w14:textId="5BBEE99E" w:rsidR="00BB1F23" w:rsidRPr="006A2F2F" w:rsidRDefault="00BB1F23" w:rsidP="00BB1F23">
            <w:r w:rsidRPr="006A2F2F">
              <w:lastRenderedPageBreak/>
              <w:t>Installationsimage testen</w:t>
            </w:r>
          </w:p>
        </w:tc>
        <w:tc>
          <w:tcPr>
            <w:tcW w:w="2268" w:type="dxa"/>
          </w:tcPr>
          <w:p w14:paraId="03485EB2" w14:textId="397F2198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0A657AD4" w14:textId="1608C297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7225D847" w14:textId="77777777" w:rsidR="00BB1F23" w:rsidRPr="006A2F2F" w:rsidRDefault="00BB1F23" w:rsidP="00BB1F23">
            <w:pPr>
              <w:keepNext/>
            </w:pPr>
          </w:p>
        </w:tc>
      </w:tr>
      <w:tr w:rsidR="00910F6A" w:rsidRPr="006A2F2F" w14:paraId="2EAFDAC1" w14:textId="77777777" w:rsidTr="00CE12D3">
        <w:trPr>
          <w:trHeight w:hRule="exact" w:val="284"/>
        </w:trPr>
        <w:tc>
          <w:tcPr>
            <w:tcW w:w="4531" w:type="dxa"/>
          </w:tcPr>
          <w:p w14:paraId="0D1E5D7C" w14:textId="0F74FDC3" w:rsidR="00910F6A" w:rsidRPr="006A2F2F" w:rsidRDefault="00910F6A" w:rsidP="00BB1F23">
            <w:r w:rsidRPr="006A2F2F">
              <w:t>Erstellung des Stempels</w:t>
            </w:r>
          </w:p>
        </w:tc>
        <w:tc>
          <w:tcPr>
            <w:tcW w:w="2268" w:type="dxa"/>
          </w:tcPr>
          <w:p w14:paraId="60F526BA" w14:textId="0FAB5FB8" w:rsidR="00910F6A" w:rsidRPr="006A2F2F" w:rsidRDefault="00910F6A" w:rsidP="00BB1F23">
            <w:r w:rsidRPr="006A2F2F">
              <w:t>1,5 Stunden</w:t>
            </w:r>
          </w:p>
        </w:tc>
        <w:tc>
          <w:tcPr>
            <w:tcW w:w="1418" w:type="dxa"/>
          </w:tcPr>
          <w:p w14:paraId="37DB9A41" w14:textId="3562E910" w:rsidR="00910F6A" w:rsidRPr="006A2F2F" w:rsidRDefault="00910F6A" w:rsidP="00BB1F23">
            <w:r w:rsidRPr="006A2F2F">
              <w:t>1,5 Stunde</w:t>
            </w:r>
            <w:r w:rsidR="000613F4" w:rsidRPr="006A2F2F">
              <w:t>n</w:t>
            </w:r>
          </w:p>
        </w:tc>
        <w:tc>
          <w:tcPr>
            <w:tcW w:w="1411" w:type="dxa"/>
          </w:tcPr>
          <w:p w14:paraId="7EB98853" w14:textId="77777777" w:rsidR="00910F6A" w:rsidRPr="006A2F2F" w:rsidRDefault="00910F6A" w:rsidP="00BB1F23">
            <w:pPr>
              <w:keepNext/>
            </w:pPr>
          </w:p>
        </w:tc>
      </w:tr>
      <w:tr w:rsidR="00BB1F23" w:rsidRPr="006A2F2F" w14:paraId="28D53897" w14:textId="77777777" w:rsidTr="00CE12D3">
        <w:trPr>
          <w:trHeight w:hRule="exact" w:val="548"/>
        </w:trPr>
        <w:tc>
          <w:tcPr>
            <w:tcW w:w="4531" w:type="dxa"/>
          </w:tcPr>
          <w:p w14:paraId="554AB6E2" w14:textId="55CDD197" w:rsidR="00BB1F23" w:rsidRPr="006A2F2F" w:rsidRDefault="00BB1F23" w:rsidP="00BB1F23">
            <w:r w:rsidRPr="006A2F2F">
              <w:t xml:space="preserve">Software in </w:t>
            </w:r>
            <w:proofErr w:type="spellStart"/>
            <w:r w:rsidR="00063606" w:rsidRPr="006A2F2F">
              <w:t>b</w:t>
            </w:r>
            <w:r w:rsidRPr="006A2F2F">
              <w:t>aramundi</w:t>
            </w:r>
            <w:proofErr w:type="spellEnd"/>
            <w:r w:rsidRPr="006A2F2F">
              <w:t xml:space="preserve"> anlegen und auf Client Ger</w:t>
            </w:r>
            <w:r w:rsidR="00BD43E7" w:rsidRPr="006A2F2F">
              <w:t>ä</w:t>
            </w:r>
            <w:r w:rsidRPr="006A2F2F">
              <w:t>ten installieren</w:t>
            </w:r>
          </w:p>
        </w:tc>
        <w:tc>
          <w:tcPr>
            <w:tcW w:w="2268" w:type="dxa"/>
          </w:tcPr>
          <w:p w14:paraId="2E56D2B8" w14:textId="56E83194" w:rsidR="00BB1F23" w:rsidRPr="006A2F2F" w:rsidRDefault="00BB1F23" w:rsidP="00BB1F23">
            <w:r w:rsidRPr="006A2F2F">
              <w:t>3 Stunden</w:t>
            </w:r>
          </w:p>
        </w:tc>
        <w:tc>
          <w:tcPr>
            <w:tcW w:w="1418" w:type="dxa"/>
          </w:tcPr>
          <w:p w14:paraId="53DEB5C8" w14:textId="7DFB6DBE" w:rsidR="00BB1F23" w:rsidRPr="006A2F2F" w:rsidRDefault="00FD40B3" w:rsidP="00BB1F23">
            <w:r w:rsidRPr="006A2F2F">
              <w:t>3 Stunden</w:t>
            </w:r>
          </w:p>
        </w:tc>
        <w:tc>
          <w:tcPr>
            <w:tcW w:w="1411" w:type="dxa"/>
          </w:tcPr>
          <w:p w14:paraId="21F0AACD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1A57AF88" w14:textId="77777777" w:rsidTr="00CE12D3">
        <w:trPr>
          <w:trHeight w:hRule="exact" w:val="284"/>
        </w:trPr>
        <w:tc>
          <w:tcPr>
            <w:tcW w:w="4531" w:type="dxa"/>
          </w:tcPr>
          <w:p w14:paraId="786F92A1" w14:textId="63AA95BA" w:rsidR="00BB1F23" w:rsidRPr="006A2F2F" w:rsidRDefault="00BB1F23" w:rsidP="00BB1F23">
            <w:r w:rsidRPr="006A2F2F">
              <w:t>Testphase</w:t>
            </w:r>
          </w:p>
        </w:tc>
        <w:tc>
          <w:tcPr>
            <w:tcW w:w="2268" w:type="dxa"/>
          </w:tcPr>
          <w:p w14:paraId="6B5925D1" w14:textId="615913CA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560CC287" w14:textId="3CA8B5D9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428F9BC5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7EE0DAAF" w14:textId="77777777" w:rsidTr="00CE12D3">
        <w:trPr>
          <w:trHeight w:hRule="exact" w:val="284"/>
        </w:trPr>
        <w:tc>
          <w:tcPr>
            <w:tcW w:w="4531" w:type="dxa"/>
          </w:tcPr>
          <w:p w14:paraId="0D496633" w14:textId="3F4DAA82" w:rsidR="00BB1F23" w:rsidRPr="006A2F2F" w:rsidRDefault="00BB1F23" w:rsidP="00BB1F23">
            <w:r w:rsidRPr="006A2F2F">
              <w:rPr>
                <w:b/>
                <w:bCs/>
              </w:rPr>
              <w:t>3.Projektabschluss</w:t>
            </w:r>
          </w:p>
        </w:tc>
        <w:tc>
          <w:tcPr>
            <w:tcW w:w="2268" w:type="dxa"/>
          </w:tcPr>
          <w:p w14:paraId="53E2579E" w14:textId="23759283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 = 15 Stunden</w:t>
            </w:r>
          </w:p>
        </w:tc>
        <w:tc>
          <w:tcPr>
            <w:tcW w:w="1418" w:type="dxa"/>
          </w:tcPr>
          <w:p w14:paraId="2D481EDE" w14:textId="596A581F" w:rsidR="00BB1F23" w:rsidRPr="006A2F2F" w:rsidRDefault="00BB40E1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16 Stunden</w:t>
            </w:r>
          </w:p>
        </w:tc>
        <w:tc>
          <w:tcPr>
            <w:tcW w:w="1411" w:type="dxa"/>
          </w:tcPr>
          <w:p w14:paraId="42D4F5A7" w14:textId="32152A65" w:rsidR="00BB1F23" w:rsidRPr="006A2F2F" w:rsidRDefault="00BB1F23" w:rsidP="00BB1F23">
            <w:pPr>
              <w:keepNext/>
            </w:pPr>
          </w:p>
        </w:tc>
      </w:tr>
      <w:tr w:rsidR="00BB1F23" w:rsidRPr="006A2F2F" w14:paraId="37D437B2" w14:textId="77777777" w:rsidTr="00CE12D3">
        <w:trPr>
          <w:trHeight w:hRule="exact" w:val="284"/>
        </w:trPr>
        <w:tc>
          <w:tcPr>
            <w:tcW w:w="4531" w:type="dxa"/>
          </w:tcPr>
          <w:p w14:paraId="3CCD46A6" w14:textId="70827ADD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Erstellung einer Projektdokumentation</w:t>
            </w:r>
          </w:p>
        </w:tc>
        <w:tc>
          <w:tcPr>
            <w:tcW w:w="2268" w:type="dxa"/>
          </w:tcPr>
          <w:p w14:paraId="2A1C3243" w14:textId="58B050DE" w:rsidR="00BB1F23" w:rsidRPr="006A2F2F" w:rsidRDefault="00BB1F23" w:rsidP="00BB1F23">
            <w:r w:rsidRPr="006A2F2F">
              <w:t>10 Stunden</w:t>
            </w:r>
          </w:p>
        </w:tc>
        <w:tc>
          <w:tcPr>
            <w:tcW w:w="1418" w:type="dxa"/>
          </w:tcPr>
          <w:p w14:paraId="16C0F3A8" w14:textId="4C730ACA" w:rsidR="00BB1F23" w:rsidRPr="006A2F2F" w:rsidRDefault="00FD40B3" w:rsidP="00BB1F23">
            <w:r w:rsidRPr="006A2F2F">
              <w:t>10 Stunden</w:t>
            </w:r>
          </w:p>
        </w:tc>
        <w:tc>
          <w:tcPr>
            <w:tcW w:w="1411" w:type="dxa"/>
          </w:tcPr>
          <w:p w14:paraId="03503A2B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4E47D72B" w14:textId="77777777" w:rsidTr="00CE12D3">
        <w:trPr>
          <w:trHeight w:hRule="exact" w:val="284"/>
        </w:trPr>
        <w:tc>
          <w:tcPr>
            <w:tcW w:w="4531" w:type="dxa"/>
          </w:tcPr>
          <w:p w14:paraId="07B0B24C" w14:textId="7F1B33BB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Erstellung der Endanwender Schulung</w:t>
            </w:r>
          </w:p>
        </w:tc>
        <w:tc>
          <w:tcPr>
            <w:tcW w:w="2268" w:type="dxa"/>
          </w:tcPr>
          <w:p w14:paraId="20B4D518" w14:textId="519C7A07" w:rsidR="00BB1F23" w:rsidRPr="006A2F2F" w:rsidRDefault="00BB1F23" w:rsidP="00BB1F23">
            <w:r w:rsidRPr="006A2F2F">
              <w:t>2 Stunden</w:t>
            </w:r>
          </w:p>
        </w:tc>
        <w:tc>
          <w:tcPr>
            <w:tcW w:w="1418" w:type="dxa"/>
          </w:tcPr>
          <w:p w14:paraId="545FB822" w14:textId="691DD11A" w:rsidR="00BB1F23" w:rsidRPr="006A2F2F" w:rsidRDefault="00FD40B3" w:rsidP="00BB1F23">
            <w:r w:rsidRPr="006A2F2F">
              <w:t>2 Stunden</w:t>
            </w:r>
          </w:p>
        </w:tc>
        <w:tc>
          <w:tcPr>
            <w:tcW w:w="1411" w:type="dxa"/>
          </w:tcPr>
          <w:p w14:paraId="7727D5F4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013E8056" w14:textId="77777777" w:rsidTr="00CE12D3">
        <w:trPr>
          <w:trHeight w:hRule="exact" w:val="284"/>
        </w:trPr>
        <w:tc>
          <w:tcPr>
            <w:tcW w:w="4531" w:type="dxa"/>
          </w:tcPr>
          <w:p w14:paraId="0BCCF9D3" w14:textId="7B024A5D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Endanwender Schulung</w:t>
            </w:r>
          </w:p>
        </w:tc>
        <w:tc>
          <w:tcPr>
            <w:tcW w:w="2268" w:type="dxa"/>
          </w:tcPr>
          <w:p w14:paraId="5198BEA9" w14:textId="21EBBA3D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6BD73D46" w14:textId="557DEA2B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3B568524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47C4EDC7" w14:textId="77777777" w:rsidTr="00CE12D3">
        <w:trPr>
          <w:trHeight w:hRule="exact" w:val="284"/>
        </w:trPr>
        <w:tc>
          <w:tcPr>
            <w:tcW w:w="4531" w:type="dxa"/>
          </w:tcPr>
          <w:p w14:paraId="1400839E" w14:textId="6B5471BA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Soll- und Ist-Vergleich</w:t>
            </w:r>
          </w:p>
        </w:tc>
        <w:tc>
          <w:tcPr>
            <w:tcW w:w="2268" w:type="dxa"/>
          </w:tcPr>
          <w:p w14:paraId="72C60D9A" w14:textId="219BD5EC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3304B88B" w14:textId="5A8D67C2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5728800A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38EBDA1F" w14:textId="77777777" w:rsidTr="00CE12D3">
        <w:trPr>
          <w:trHeight w:hRule="exact" w:val="284"/>
        </w:trPr>
        <w:tc>
          <w:tcPr>
            <w:tcW w:w="4531" w:type="dxa"/>
          </w:tcPr>
          <w:p w14:paraId="020340D6" w14:textId="726A8131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Projektübergabe</w:t>
            </w:r>
          </w:p>
        </w:tc>
        <w:tc>
          <w:tcPr>
            <w:tcW w:w="2268" w:type="dxa"/>
          </w:tcPr>
          <w:p w14:paraId="51DAFDE0" w14:textId="7AEB396C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594A53B1" w14:textId="7DD26C24" w:rsidR="00BB1F23" w:rsidRPr="006A2F2F" w:rsidRDefault="00FD40B3" w:rsidP="00BB1F23">
            <w:r w:rsidRPr="006A2F2F">
              <w:t>1 Stunde</w:t>
            </w:r>
          </w:p>
        </w:tc>
        <w:tc>
          <w:tcPr>
            <w:tcW w:w="1411" w:type="dxa"/>
          </w:tcPr>
          <w:p w14:paraId="13798B90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1F6AF44F" w14:textId="77777777" w:rsidTr="00CE12D3">
        <w:trPr>
          <w:trHeight w:hRule="exact" w:val="284"/>
        </w:trPr>
        <w:tc>
          <w:tcPr>
            <w:tcW w:w="4531" w:type="dxa"/>
          </w:tcPr>
          <w:p w14:paraId="5FD3A5DE" w14:textId="2D06D18E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4.Sonstiges</w:t>
            </w:r>
          </w:p>
        </w:tc>
        <w:tc>
          <w:tcPr>
            <w:tcW w:w="2268" w:type="dxa"/>
          </w:tcPr>
          <w:p w14:paraId="558F169B" w14:textId="79A20F05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 = 1 Stunde</w:t>
            </w:r>
          </w:p>
        </w:tc>
        <w:tc>
          <w:tcPr>
            <w:tcW w:w="1418" w:type="dxa"/>
          </w:tcPr>
          <w:p w14:paraId="6D6313CB" w14:textId="3E06B27E" w:rsidR="00BB1F23" w:rsidRPr="006A2F2F" w:rsidRDefault="00BB40E1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0 Stunden</w:t>
            </w:r>
          </w:p>
        </w:tc>
        <w:tc>
          <w:tcPr>
            <w:tcW w:w="1411" w:type="dxa"/>
          </w:tcPr>
          <w:p w14:paraId="0CFB4AA3" w14:textId="77777777" w:rsidR="00BB1F23" w:rsidRPr="006A2F2F" w:rsidRDefault="00BB1F23" w:rsidP="00BB1F23">
            <w:pPr>
              <w:keepNext/>
            </w:pPr>
          </w:p>
        </w:tc>
      </w:tr>
      <w:tr w:rsidR="00BB1F23" w:rsidRPr="006A2F2F" w14:paraId="00524785" w14:textId="77777777" w:rsidTr="00CE12D3">
        <w:trPr>
          <w:trHeight w:hRule="exact" w:val="284"/>
        </w:trPr>
        <w:tc>
          <w:tcPr>
            <w:tcW w:w="4531" w:type="dxa"/>
          </w:tcPr>
          <w:p w14:paraId="5B82FC6C" w14:textId="59273C3C" w:rsidR="00BB1F23" w:rsidRPr="006A2F2F" w:rsidRDefault="00BB1F23" w:rsidP="00BB1F23">
            <w:pPr>
              <w:rPr>
                <w:b/>
                <w:bCs/>
              </w:rPr>
            </w:pPr>
            <w:r w:rsidRPr="006A2F2F">
              <w:t>Puffers</w:t>
            </w:r>
          </w:p>
        </w:tc>
        <w:tc>
          <w:tcPr>
            <w:tcW w:w="2268" w:type="dxa"/>
          </w:tcPr>
          <w:p w14:paraId="4B1A98F8" w14:textId="513EA8BB" w:rsidR="00BB1F23" w:rsidRPr="006A2F2F" w:rsidRDefault="00BB1F23" w:rsidP="00BB1F23">
            <w:r w:rsidRPr="006A2F2F">
              <w:t>1 Stunde</w:t>
            </w:r>
          </w:p>
        </w:tc>
        <w:tc>
          <w:tcPr>
            <w:tcW w:w="1418" w:type="dxa"/>
          </w:tcPr>
          <w:p w14:paraId="566B44D9" w14:textId="46D6F9C4" w:rsidR="00BB1F23" w:rsidRPr="006A2F2F" w:rsidRDefault="00FD40B3" w:rsidP="00BB1F23">
            <w:r w:rsidRPr="006A2F2F">
              <w:t>0 Stunden</w:t>
            </w:r>
          </w:p>
        </w:tc>
        <w:tc>
          <w:tcPr>
            <w:tcW w:w="1411" w:type="dxa"/>
          </w:tcPr>
          <w:p w14:paraId="6C3D221B" w14:textId="05FC99D1" w:rsidR="00BB1F23" w:rsidRPr="006A2F2F" w:rsidRDefault="0097798A" w:rsidP="00BB1F23">
            <w:pPr>
              <w:keepNext/>
            </w:pPr>
            <w:r w:rsidRPr="006A2F2F">
              <w:t>-</w:t>
            </w:r>
            <w:r w:rsidR="000613F4" w:rsidRPr="006A2F2F">
              <w:t xml:space="preserve"> </w:t>
            </w:r>
            <w:r w:rsidRPr="006A2F2F">
              <w:t>1 Stunde</w:t>
            </w:r>
          </w:p>
        </w:tc>
      </w:tr>
      <w:tr w:rsidR="00BB1F23" w:rsidRPr="006A2F2F" w14:paraId="24C5A9A5" w14:textId="77777777" w:rsidTr="00CE12D3">
        <w:trPr>
          <w:trHeight w:hRule="exact" w:val="284"/>
        </w:trPr>
        <w:tc>
          <w:tcPr>
            <w:tcW w:w="4531" w:type="dxa"/>
          </w:tcPr>
          <w:p w14:paraId="0EA9DDA0" w14:textId="6BDBED17" w:rsidR="00BB1F23" w:rsidRPr="006A2F2F" w:rsidRDefault="00BB1F23" w:rsidP="00BB1F23">
            <w:pPr>
              <w:rPr>
                <w:b/>
                <w:bCs/>
              </w:rPr>
            </w:pPr>
            <w:r w:rsidRPr="006A2F2F">
              <w:rPr>
                <w:b/>
                <w:bCs/>
              </w:rPr>
              <w:t>Gesamt</w:t>
            </w:r>
          </w:p>
        </w:tc>
        <w:tc>
          <w:tcPr>
            <w:tcW w:w="2268" w:type="dxa"/>
          </w:tcPr>
          <w:p w14:paraId="25A80D28" w14:textId="6F237F6B" w:rsidR="00BB1F23" w:rsidRPr="006A2F2F" w:rsidRDefault="00BB1F23" w:rsidP="00BB1F23">
            <w:r w:rsidRPr="006A2F2F">
              <w:rPr>
                <w:b/>
                <w:bCs/>
              </w:rPr>
              <w:t>40 Stunden</w:t>
            </w:r>
          </w:p>
        </w:tc>
        <w:tc>
          <w:tcPr>
            <w:tcW w:w="1418" w:type="dxa"/>
          </w:tcPr>
          <w:p w14:paraId="3B0D7CB1" w14:textId="5AAB2926" w:rsidR="00BB1F23" w:rsidRPr="006A2F2F" w:rsidRDefault="00252BE0" w:rsidP="00BB1F23">
            <w:r w:rsidRPr="006A2F2F">
              <w:rPr>
                <w:b/>
                <w:bCs/>
              </w:rPr>
              <w:t>40 Stunden</w:t>
            </w:r>
          </w:p>
        </w:tc>
        <w:tc>
          <w:tcPr>
            <w:tcW w:w="1411" w:type="dxa"/>
          </w:tcPr>
          <w:p w14:paraId="0F755EE1" w14:textId="1325E5D1" w:rsidR="00BB1F23" w:rsidRPr="006A2F2F" w:rsidRDefault="00252BE0" w:rsidP="00BB1F23">
            <w:pPr>
              <w:keepNext/>
              <w:rPr>
                <w:b/>
                <w:bCs/>
              </w:rPr>
            </w:pPr>
            <w:r w:rsidRPr="006A2F2F">
              <w:rPr>
                <w:b/>
                <w:bCs/>
              </w:rPr>
              <w:t>0 Stunden</w:t>
            </w:r>
          </w:p>
        </w:tc>
      </w:tr>
    </w:tbl>
    <w:p w14:paraId="0F2BF7BE" w14:textId="2EBB9DB6" w:rsidR="00387E13" w:rsidRPr="006A2F2F" w:rsidRDefault="005A050C" w:rsidP="005A050C">
      <w:pPr>
        <w:pStyle w:val="Beschriftung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6</w:t>
      </w:r>
      <w:r w:rsidR="00E97632">
        <w:rPr>
          <w:noProof/>
        </w:rPr>
        <w:fldChar w:fldCharType="end"/>
      </w:r>
      <w:r w:rsidRPr="006A2F2F">
        <w:t xml:space="preserve"> Abweichung</w:t>
      </w:r>
    </w:p>
    <w:p w14:paraId="6EB007C6" w14:textId="3577B953" w:rsidR="00F64D45" w:rsidRPr="006A2F2F" w:rsidRDefault="00C353EA" w:rsidP="00B04C58">
      <w:r w:rsidRPr="006A2F2F">
        <w:t xml:space="preserve">Das Stunden Ziel von 40 Stunden wurde trotz der </w:t>
      </w:r>
      <w:r w:rsidR="006F10B6" w:rsidRPr="006A2F2F">
        <w:t>Abweichung</w:t>
      </w:r>
      <w:r w:rsidRPr="006A2F2F">
        <w:t xml:space="preserve"> erfüllt, da im </w:t>
      </w:r>
      <w:r w:rsidR="006F10B6" w:rsidRPr="006A2F2F">
        <w:t>Vorgang</w:t>
      </w:r>
      <w:r w:rsidRPr="006A2F2F">
        <w:t xml:space="preserve"> </w:t>
      </w:r>
      <w:r w:rsidR="006F10B6" w:rsidRPr="006A2F2F">
        <w:t>bereits</w:t>
      </w:r>
      <w:r w:rsidRPr="006A2F2F">
        <w:t xml:space="preserve"> ein Puffer für </w:t>
      </w:r>
      <w:r w:rsidR="006F10B6" w:rsidRPr="006A2F2F">
        <w:t>Eventualitäten</w:t>
      </w:r>
      <w:r w:rsidRPr="006A2F2F">
        <w:t xml:space="preserve"> </w:t>
      </w:r>
      <w:r w:rsidR="006F10B6" w:rsidRPr="006A2F2F">
        <w:t>mit eingeplant wurde.</w:t>
      </w:r>
    </w:p>
    <w:p w14:paraId="5B0314EB" w14:textId="234BC08B" w:rsidR="00026A50" w:rsidRPr="006A2F2F" w:rsidRDefault="00026A50" w:rsidP="00026A50">
      <w:pPr>
        <w:pStyle w:val="berschrift2"/>
      </w:pPr>
      <w:bookmarkStart w:id="46" w:name="_Toc199335458"/>
      <w:r w:rsidRPr="006A2F2F">
        <w:t>4.</w:t>
      </w:r>
      <w:r w:rsidR="00586F72" w:rsidRPr="006A2F2F">
        <w:t>4</w:t>
      </w:r>
      <w:r w:rsidRPr="006A2F2F">
        <w:t xml:space="preserve"> Projektübergabe</w:t>
      </w:r>
      <w:bookmarkEnd w:id="46"/>
    </w:p>
    <w:p w14:paraId="55C9582F" w14:textId="33247BC2" w:rsidR="00453715" w:rsidRPr="006A2F2F" w:rsidRDefault="00453715" w:rsidP="00453715">
      <w:r w:rsidRPr="006A2F2F">
        <w:t xml:space="preserve">Nachdem </w:t>
      </w:r>
      <w:r w:rsidR="00923E0F" w:rsidRPr="006A2F2F">
        <w:t xml:space="preserve">abgesehen von der Floating-Lizenz-Thematik alle </w:t>
      </w:r>
      <w:r w:rsidR="005A58BA" w:rsidRPr="006A2F2F">
        <w:t>Anforderungen</w:t>
      </w:r>
      <w:r w:rsidRPr="006A2F2F">
        <w:t xml:space="preserve"> vom SOLL</w:t>
      </w:r>
      <w:r w:rsidR="005A58BA" w:rsidRPr="006A2F2F">
        <w:t>-Stand</w:t>
      </w:r>
      <w:r w:rsidRPr="006A2F2F">
        <w:t xml:space="preserve"> </w:t>
      </w:r>
      <w:r w:rsidR="00923E0F" w:rsidRPr="006A2F2F">
        <w:t>voll</w:t>
      </w:r>
      <w:r w:rsidR="00B41A93" w:rsidRPr="006A2F2F">
        <w:t xml:space="preserve"> erreicht wurden, erfolgte die Übergabe an den Projektbetreuer</w:t>
      </w:r>
      <w:r w:rsidR="00AE5B5D" w:rsidRPr="006A2F2F">
        <w:t xml:space="preserve">. Dabei wurden die einzelnen </w:t>
      </w:r>
      <w:r w:rsidR="00595035" w:rsidRPr="006A2F2F">
        <w:t>Projektschritte und Testphasen kontrollier</w:t>
      </w:r>
      <w:r w:rsidR="003A18DF" w:rsidRPr="006A2F2F">
        <w:t>t</w:t>
      </w:r>
      <w:r w:rsidR="00595035" w:rsidRPr="006A2F2F">
        <w:t xml:space="preserve">, um zu überprüfen, </w:t>
      </w:r>
      <w:r w:rsidR="00B84F9C" w:rsidRPr="006A2F2F">
        <w:t xml:space="preserve">ob die </w:t>
      </w:r>
      <w:r w:rsidR="00010AA1" w:rsidRPr="006A2F2F">
        <w:t>Integration</w:t>
      </w:r>
      <w:r w:rsidR="00B84F9C" w:rsidRPr="006A2F2F">
        <w:t xml:space="preserve"> der Software </w:t>
      </w:r>
      <w:r w:rsidR="00010AA1" w:rsidRPr="006A2F2F">
        <w:t xml:space="preserve">erfolgreich </w:t>
      </w:r>
      <w:r w:rsidR="0069131B" w:rsidRPr="006A2F2F">
        <w:t>gelungen ist</w:t>
      </w:r>
      <w:r w:rsidR="00010AA1" w:rsidRPr="006A2F2F">
        <w:t>.</w:t>
      </w:r>
    </w:p>
    <w:p w14:paraId="5E955763" w14:textId="232DEEAB" w:rsidR="000D1600" w:rsidRPr="006A2F2F" w:rsidRDefault="003160A6" w:rsidP="003160A6">
      <w:pPr>
        <w:pStyle w:val="berschrift2"/>
      </w:pPr>
      <w:bookmarkStart w:id="47" w:name="_Toc199335459"/>
      <w:r w:rsidRPr="006A2F2F">
        <w:t>4.</w:t>
      </w:r>
      <w:r w:rsidR="00586F72" w:rsidRPr="006A2F2F">
        <w:t>5</w:t>
      </w:r>
      <w:r w:rsidRPr="006A2F2F">
        <w:t xml:space="preserve"> Fazit un</w:t>
      </w:r>
      <w:r w:rsidR="00653BA0" w:rsidRPr="006A2F2F">
        <w:t>d</w:t>
      </w:r>
      <w:r w:rsidRPr="006A2F2F">
        <w:t xml:space="preserve"> Zukunftsausblick</w:t>
      </w:r>
      <w:bookmarkEnd w:id="47"/>
    </w:p>
    <w:p w14:paraId="371E4F7C" w14:textId="155D44A7" w:rsidR="00971907" w:rsidRPr="006A2F2F" w:rsidRDefault="009B5EAF" w:rsidP="0074105C">
      <w:r w:rsidRPr="006A2F2F">
        <w:t>Das Ziel</w:t>
      </w:r>
      <w:r w:rsidR="00395305" w:rsidRPr="006A2F2F">
        <w:t>,</w:t>
      </w:r>
      <w:r w:rsidRPr="006A2F2F">
        <w:t xml:space="preserve"> </w:t>
      </w:r>
      <w:r w:rsidR="00056983" w:rsidRPr="006A2F2F">
        <w:t>eine Software zu</w:t>
      </w:r>
      <w:r w:rsidR="000F497B" w:rsidRPr="006A2F2F">
        <w:t>r B</w:t>
      </w:r>
      <w:r w:rsidR="007A2CEE" w:rsidRPr="006A2F2F">
        <w:t>earbeitung von PDF-Dateien zu implementieren</w:t>
      </w:r>
      <w:r w:rsidRPr="006A2F2F">
        <w:t xml:space="preserve">, wurde im </w:t>
      </w:r>
      <w:r w:rsidR="00556956" w:rsidRPr="006A2F2F">
        <w:t>z</w:t>
      </w:r>
      <w:r w:rsidRPr="006A2F2F">
        <w:t>eitlichen Rahmen vol</w:t>
      </w:r>
      <w:r w:rsidR="00F80667" w:rsidRPr="006A2F2F">
        <w:t xml:space="preserve">lständig erreicht. Die Software kann nun von den </w:t>
      </w:r>
      <w:r w:rsidR="001312DA" w:rsidRPr="006A2F2F">
        <w:t>vorgesehenen</w:t>
      </w:r>
      <w:r w:rsidR="00F80667" w:rsidRPr="006A2F2F">
        <w:t xml:space="preserve"> Mitarbeitern verwendet werden. </w:t>
      </w:r>
      <w:r w:rsidR="00BF3D2A" w:rsidRPr="006A2F2F">
        <w:t xml:space="preserve">Wie </w:t>
      </w:r>
      <w:r w:rsidR="008B40B3" w:rsidRPr="006A2F2F">
        <w:t>bereits</w:t>
      </w:r>
      <w:r w:rsidR="006A1C07" w:rsidRPr="006A2F2F">
        <w:t xml:space="preserve"> in </w:t>
      </w:r>
      <w:r w:rsidR="004E3A76" w:rsidRPr="006A2F2F">
        <w:rPr>
          <w:color w:val="00507E" w:themeColor="accent1"/>
        </w:rPr>
        <w:fldChar w:fldCharType="begin" w:fldLock="1"/>
      </w:r>
      <w:r w:rsidR="004E3A76" w:rsidRPr="006A2F2F">
        <w:rPr>
          <w:color w:val="00507E" w:themeColor="accent1"/>
        </w:rPr>
        <w:instrText xml:space="preserve"> REF _Ref198625642 \h </w:instrText>
      </w:r>
      <w:r w:rsidR="004E3A76" w:rsidRPr="006A2F2F">
        <w:rPr>
          <w:color w:val="00507E" w:themeColor="accent1"/>
        </w:rPr>
      </w:r>
      <w:r w:rsidR="004E3A76" w:rsidRPr="006A2F2F">
        <w:rPr>
          <w:color w:val="00507E" w:themeColor="accent1"/>
        </w:rPr>
        <w:fldChar w:fldCharType="separate"/>
      </w:r>
      <w:r w:rsidR="00D67717" w:rsidRPr="006A2F2F">
        <w:rPr>
          <w:color w:val="00507E" w:themeColor="accent1"/>
        </w:rPr>
        <w:t>3.3 Einspielen der Lizenz</w:t>
      </w:r>
      <w:r w:rsidR="004E3A76" w:rsidRPr="006A2F2F">
        <w:rPr>
          <w:color w:val="00507E" w:themeColor="accent1"/>
        </w:rPr>
        <w:fldChar w:fldCharType="end"/>
      </w:r>
      <w:r w:rsidR="004E3A76" w:rsidRPr="006A2F2F">
        <w:t xml:space="preserve"> </w:t>
      </w:r>
      <w:r w:rsidR="006A1C07" w:rsidRPr="006A2F2F">
        <w:t xml:space="preserve">erwähnt, konnte die gewünschte Lizenz nicht </w:t>
      </w:r>
      <w:r w:rsidR="008B40B3" w:rsidRPr="006A2F2F">
        <w:t>eingespielt</w:t>
      </w:r>
      <w:r w:rsidR="006A1C07" w:rsidRPr="006A2F2F">
        <w:t xml:space="preserve"> </w:t>
      </w:r>
      <w:r w:rsidR="008B40B3" w:rsidRPr="006A2F2F">
        <w:t>werden</w:t>
      </w:r>
      <w:r w:rsidR="006A1C07" w:rsidRPr="006A2F2F">
        <w:t xml:space="preserve"> und es musst</w:t>
      </w:r>
      <w:r w:rsidR="008B40B3" w:rsidRPr="006A2F2F">
        <w:t>e</w:t>
      </w:r>
      <w:r w:rsidR="006A1C07" w:rsidRPr="006A2F2F">
        <w:t xml:space="preserve"> </w:t>
      </w:r>
      <w:r w:rsidR="00C44E1D" w:rsidRPr="006A2F2F">
        <w:t xml:space="preserve">auf eine andere Lizenz ausgewichen werden. Dadurch ist die </w:t>
      </w:r>
      <w:r w:rsidR="002B1800" w:rsidRPr="006A2F2F">
        <w:t>Lizen</w:t>
      </w:r>
      <w:r w:rsidR="004315DA" w:rsidRPr="006A2F2F">
        <w:t>z</w:t>
      </w:r>
      <w:r w:rsidR="002B1800" w:rsidRPr="006A2F2F">
        <w:t xml:space="preserve">ierung nicht so </w:t>
      </w:r>
      <w:r w:rsidR="00A81B04" w:rsidRPr="006A2F2F">
        <w:t>flexibel</w:t>
      </w:r>
      <w:r w:rsidR="002B1800" w:rsidRPr="006A2F2F">
        <w:t xml:space="preserve"> wie gewünscht,</w:t>
      </w:r>
      <w:r w:rsidR="00323CA4" w:rsidRPr="006A2F2F">
        <w:t xml:space="preserve"> </w:t>
      </w:r>
      <w:r w:rsidR="00A81B04" w:rsidRPr="006A2F2F">
        <w:t xml:space="preserve">da </w:t>
      </w:r>
      <w:r w:rsidR="00323CA4" w:rsidRPr="006A2F2F">
        <w:t>die Nutzer</w:t>
      </w:r>
      <w:r w:rsidR="00A81B04" w:rsidRPr="006A2F2F">
        <w:t xml:space="preserve">anzahl eingeschränkt werden musste, </w:t>
      </w:r>
      <w:r w:rsidR="000605E1" w:rsidRPr="006A2F2F">
        <w:t>sie ist</w:t>
      </w:r>
      <w:r w:rsidR="002B1800" w:rsidRPr="006A2F2F">
        <w:t xml:space="preserve"> aber trotzdem für GEWO brauchbar</w:t>
      </w:r>
      <w:r w:rsidR="00871EAD" w:rsidRPr="006A2F2F">
        <w:t>.</w:t>
      </w:r>
      <w:r w:rsidR="002B1800" w:rsidRPr="006A2F2F">
        <w:t xml:space="preserve"> </w:t>
      </w:r>
      <w:r w:rsidR="00871EAD" w:rsidRPr="006A2F2F">
        <w:t>B</w:t>
      </w:r>
      <w:r w:rsidR="002B1800" w:rsidRPr="006A2F2F">
        <w:t xml:space="preserve">ei </w:t>
      </w:r>
      <w:r w:rsidR="00696FBC" w:rsidRPr="006A2F2F">
        <w:t xml:space="preserve">der </w:t>
      </w:r>
      <w:r w:rsidR="00095F78" w:rsidRPr="006A2F2F">
        <w:t>Anpassung</w:t>
      </w:r>
      <w:r w:rsidR="008B40B3" w:rsidRPr="006A2F2F">
        <w:t xml:space="preserve"> </w:t>
      </w:r>
      <w:r w:rsidR="00696FBC" w:rsidRPr="006A2F2F">
        <w:t>der freigeschalteten</w:t>
      </w:r>
      <w:r w:rsidR="008B40B3" w:rsidRPr="006A2F2F">
        <w:t xml:space="preserve"> </w:t>
      </w:r>
      <w:r w:rsidR="00E63A41" w:rsidRPr="006A2F2F">
        <w:t>Benutzer</w:t>
      </w:r>
      <w:r w:rsidR="00696FBC" w:rsidRPr="006A2F2F">
        <w:t xml:space="preserve"> muss nun</w:t>
      </w:r>
      <w:r w:rsidR="00A974E2" w:rsidRPr="006A2F2F">
        <w:t xml:space="preserve"> ebenfalls</w:t>
      </w:r>
      <w:r w:rsidR="008B40B3" w:rsidRPr="006A2F2F">
        <w:t xml:space="preserve"> die Lizenz</w:t>
      </w:r>
      <w:r w:rsidR="00A974E2" w:rsidRPr="006A2F2F">
        <w:t>zuweisung</w:t>
      </w:r>
      <w:r w:rsidR="008B40B3" w:rsidRPr="006A2F2F">
        <w:t xml:space="preserve"> manuell im Lizenzmanager </w:t>
      </w:r>
      <w:r w:rsidR="00A974E2" w:rsidRPr="006A2F2F">
        <w:t>korrigiert</w:t>
      </w:r>
      <w:r w:rsidR="008B40B3" w:rsidRPr="006A2F2F">
        <w:t xml:space="preserve"> werden. Alle anderen </w:t>
      </w:r>
      <w:r w:rsidR="00FD2016" w:rsidRPr="006A2F2F">
        <w:t>T</w:t>
      </w:r>
      <w:r w:rsidR="008B40B3" w:rsidRPr="006A2F2F">
        <w:t xml:space="preserve">eile des Projekts wurden wie geplant umgesetzt </w:t>
      </w:r>
      <w:r w:rsidR="00667CC7" w:rsidRPr="006A2F2F">
        <w:t>und die Software samt Lizenz</w:t>
      </w:r>
      <w:r w:rsidR="00FC0550" w:rsidRPr="006A2F2F">
        <w:t>s</w:t>
      </w:r>
      <w:r w:rsidR="00667CC7" w:rsidRPr="006A2F2F">
        <w:t xml:space="preserve">erver sind somit vollumfänglich von den </w:t>
      </w:r>
      <w:r w:rsidR="00584CC2" w:rsidRPr="006A2F2F">
        <w:t xml:space="preserve">berechtigten </w:t>
      </w:r>
      <w:r w:rsidR="00DA736E" w:rsidRPr="006A2F2F">
        <w:t xml:space="preserve">Personen </w:t>
      </w:r>
      <w:r w:rsidR="006A3130" w:rsidRPr="006A2F2F">
        <w:t>nutzbar.</w:t>
      </w:r>
      <w:r w:rsidR="000F538C" w:rsidRPr="006A2F2F">
        <w:br/>
      </w:r>
      <w:r w:rsidR="00F92CE3" w:rsidRPr="006A2F2F">
        <w:t xml:space="preserve">Als Fazit kann das Projekt also trotz kleinerer Schwierigkeiten als </w:t>
      </w:r>
      <w:r w:rsidR="00E63AAD" w:rsidRPr="006A2F2F">
        <w:t>e</w:t>
      </w:r>
      <w:r w:rsidR="00F92CE3" w:rsidRPr="006A2F2F">
        <w:t>rfolgreich bezeichnet werden.</w:t>
      </w:r>
      <w:r w:rsidR="004A28EF" w:rsidRPr="006A2F2F">
        <w:t xml:space="preserve"> </w:t>
      </w:r>
    </w:p>
    <w:p w14:paraId="29A838A3" w14:textId="6AA70EFC" w:rsidR="0074105C" w:rsidRPr="006A2F2F" w:rsidRDefault="00D64CCC" w:rsidP="0074105C">
      <w:r w:rsidRPr="006A2F2F">
        <w:t>Im Projektnachgang kann nun geprüft werden, ob es sin</w:t>
      </w:r>
      <w:r w:rsidR="002A4B48" w:rsidRPr="006A2F2F">
        <w:t>n</w:t>
      </w:r>
      <w:r w:rsidRPr="006A2F2F">
        <w:t>voll</w:t>
      </w:r>
      <w:r w:rsidR="002A4B48" w:rsidRPr="006A2F2F">
        <w:t xml:space="preserve"> ist auch noch andere </w:t>
      </w:r>
      <w:r w:rsidR="007C5857" w:rsidRPr="006A2F2F">
        <w:t>Arbeitsp</w:t>
      </w:r>
      <w:r w:rsidR="002A4B48" w:rsidRPr="006A2F2F">
        <w:t>rozesse</w:t>
      </w:r>
      <w:r w:rsidR="00666B80" w:rsidRPr="006A2F2F">
        <w:t xml:space="preserve"> mit</w:t>
      </w:r>
      <w:r w:rsidR="00A40DA3" w:rsidRPr="006A2F2F">
        <w:t>h</w:t>
      </w:r>
      <w:r w:rsidR="00666B80" w:rsidRPr="006A2F2F">
        <w:t>ilfe von Power PDF</w:t>
      </w:r>
      <w:r w:rsidR="002A4B48" w:rsidRPr="006A2F2F">
        <w:t xml:space="preserve"> zu </w:t>
      </w:r>
      <w:r w:rsidR="007C5857" w:rsidRPr="006A2F2F">
        <w:t>digitalisieren</w:t>
      </w:r>
      <w:r w:rsidR="00FD72F8" w:rsidRPr="006A2F2F">
        <w:t>.</w:t>
      </w:r>
      <w:r w:rsidR="00B469FB" w:rsidRPr="006A2F2F">
        <w:t xml:space="preserve"> </w:t>
      </w:r>
      <w:r w:rsidR="00155EE7" w:rsidRPr="006A2F2F">
        <w:t xml:space="preserve">Dazu ist geplant, die verschiedenen Abteilungsleiter über </w:t>
      </w:r>
      <w:r w:rsidR="008417E8" w:rsidRPr="006A2F2F">
        <w:t xml:space="preserve">die neue Software zu </w:t>
      </w:r>
      <w:r w:rsidR="00FD0D70" w:rsidRPr="006A2F2F">
        <w:t>i</w:t>
      </w:r>
      <w:r w:rsidR="008417E8" w:rsidRPr="006A2F2F">
        <w:t>nformieren</w:t>
      </w:r>
      <w:r w:rsidR="0030578F" w:rsidRPr="006A2F2F">
        <w:t>.</w:t>
      </w:r>
    </w:p>
    <w:p w14:paraId="5D7390E4" w14:textId="77777777" w:rsidR="00E57490" w:rsidRPr="006A2F2F" w:rsidRDefault="00E57490">
      <w:pPr>
        <w:spacing w:after="160"/>
        <w:rPr>
          <w:rFonts w:eastAsiaTheme="majorEastAsia" w:cstheme="majorBidi"/>
          <w:b/>
          <w:caps/>
          <w:color w:val="00507E" w:themeColor="text2"/>
          <w:sz w:val="32"/>
          <w:szCs w:val="32"/>
        </w:rPr>
      </w:pPr>
      <w:r w:rsidRPr="006A2F2F">
        <w:br w:type="page"/>
      </w:r>
    </w:p>
    <w:p w14:paraId="09FEFC00" w14:textId="572C66E0" w:rsidR="00590474" w:rsidRPr="006A2F2F" w:rsidRDefault="00590474" w:rsidP="00590474">
      <w:pPr>
        <w:pStyle w:val="berschrift1"/>
      </w:pPr>
      <w:bookmarkStart w:id="48" w:name="_Toc199335460"/>
      <w:r w:rsidRPr="006A2F2F">
        <w:lastRenderedPageBreak/>
        <w:t>5 Anhang</w:t>
      </w:r>
      <w:bookmarkEnd w:id="48"/>
    </w:p>
    <w:p w14:paraId="447BEA54" w14:textId="77777777" w:rsidR="007749EA" w:rsidRPr="006A2F2F" w:rsidRDefault="0008291A" w:rsidP="0008291A">
      <w:pPr>
        <w:pStyle w:val="berschrift2"/>
      </w:pPr>
      <w:bookmarkStart w:id="49" w:name="_Toc199335461"/>
      <w:r w:rsidRPr="006A2F2F">
        <w:t>5.1 Glossar</w:t>
      </w:r>
      <w:bookmarkEnd w:id="49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2654BB" w:rsidRPr="006A2F2F" w14:paraId="6D0B70E8" w14:textId="77777777" w:rsidTr="00AA397F">
        <w:trPr>
          <w:trHeight w:hRule="exact" w:val="912"/>
        </w:trPr>
        <w:tc>
          <w:tcPr>
            <w:tcW w:w="4814" w:type="dxa"/>
          </w:tcPr>
          <w:p w14:paraId="662227E2" w14:textId="6AF76C8A" w:rsidR="002654BB" w:rsidRPr="006A2F2F" w:rsidRDefault="002654BB" w:rsidP="00BC54E0">
            <w:r w:rsidRPr="006A2F2F">
              <w:t>Floating Lizenz</w:t>
            </w:r>
          </w:p>
        </w:tc>
        <w:tc>
          <w:tcPr>
            <w:tcW w:w="4814" w:type="dxa"/>
          </w:tcPr>
          <w:p w14:paraId="4760F107" w14:textId="716488EE" w:rsidR="002654BB" w:rsidRPr="006A2F2F" w:rsidRDefault="002654BB" w:rsidP="00BC54E0">
            <w:r w:rsidRPr="006A2F2F">
              <w:t>Lizenz</w:t>
            </w:r>
            <w:r w:rsidR="00AD5DFE" w:rsidRPr="006A2F2F">
              <w:t>,</w:t>
            </w:r>
            <w:r w:rsidRPr="006A2F2F">
              <w:t xml:space="preserve"> bei der </w:t>
            </w:r>
            <w:r w:rsidR="0095053E" w:rsidRPr="006A2F2F">
              <w:t xml:space="preserve">durch die Anwendung </w:t>
            </w:r>
            <w:r w:rsidR="00D02D10" w:rsidRPr="006A2F2F">
              <w:t>nur dann eine Lizenz belegt</w:t>
            </w:r>
            <w:r w:rsidR="004C73E0" w:rsidRPr="006A2F2F">
              <w:t xml:space="preserve"> wird</w:t>
            </w:r>
            <w:r w:rsidR="00D02D10" w:rsidRPr="006A2F2F">
              <w:t xml:space="preserve">, während sie in Verwendung durch den Benutzer </w:t>
            </w:r>
            <w:r w:rsidR="004C73E0" w:rsidRPr="006A2F2F">
              <w:t>steht</w:t>
            </w:r>
          </w:p>
        </w:tc>
      </w:tr>
      <w:tr w:rsidR="007749EA" w:rsidRPr="006A2F2F" w14:paraId="735813E2" w14:textId="77777777" w:rsidTr="003700A8">
        <w:trPr>
          <w:trHeight w:hRule="exact" w:val="567"/>
        </w:trPr>
        <w:tc>
          <w:tcPr>
            <w:tcW w:w="4814" w:type="dxa"/>
          </w:tcPr>
          <w:p w14:paraId="457DA134" w14:textId="11296ADE" w:rsidR="007749EA" w:rsidRPr="006A2F2F" w:rsidRDefault="00107C5D" w:rsidP="00BC54E0">
            <w:proofErr w:type="spellStart"/>
            <w:r w:rsidRPr="006A2F2F">
              <w:t>Active</w:t>
            </w:r>
            <w:proofErr w:type="spellEnd"/>
            <w:r w:rsidRPr="006A2F2F">
              <w:t xml:space="preserve"> Directory</w:t>
            </w:r>
          </w:p>
        </w:tc>
        <w:tc>
          <w:tcPr>
            <w:tcW w:w="4814" w:type="dxa"/>
          </w:tcPr>
          <w:p w14:paraId="7F9E34AF" w14:textId="1AEDE9CB" w:rsidR="007749EA" w:rsidRPr="006A2F2F" w:rsidRDefault="009F6EDB" w:rsidP="00BC54E0">
            <w:r w:rsidRPr="006A2F2F">
              <w:t xml:space="preserve">Verzeichnisdienst </w:t>
            </w:r>
            <w:r w:rsidR="00C07813" w:rsidRPr="006A2F2F">
              <w:t xml:space="preserve">zur zentralen </w:t>
            </w:r>
            <w:r w:rsidR="00A34BCA" w:rsidRPr="006A2F2F">
              <w:t xml:space="preserve">Verwaltung von </w:t>
            </w:r>
            <w:r w:rsidR="00D81BF0" w:rsidRPr="006A2F2F">
              <w:t>Windows-basierten Netzwerken</w:t>
            </w:r>
          </w:p>
        </w:tc>
      </w:tr>
      <w:tr w:rsidR="00CC6FC1" w:rsidRPr="006A2F2F" w14:paraId="2784915E" w14:textId="77777777" w:rsidTr="003700A8">
        <w:trPr>
          <w:trHeight w:hRule="exact" w:val="567"/>
        </w:trPr>
        <w:tc>
          <w:tcPr>
            <w:tcW w:w="4814" w:type="dxa"/>
          </w:tcPr>
          <w:p w14:paraId="29DAB84C" w14:textId="23C99CB1" w:rsidR="00CC6FC1" w:rsidRPr="006A2F2F" w:rsidRDefault="00CC6FC1" w:rsidP="00BC54E0">
            <w:proofErr w:type="spellStart"/>
            <w:r w:rsidRPr="006A2F2F">
              <w:t>Deployment</w:t>
            </w:r>
            <w:proofErr w:type="spellEnd"/>
            <w:r w:rsidRPr="006A2F2F">
              <w:t xml:space="preserve"> Tool</w:t>
            </w:r>
          </w:p>
        </w:tc>
        <w:tc>
          <w:tcPr>
            <w:tcW w:w="4814" w:type="dxa"/>
          </w:tcPr>
          <w:p w14:paraId="46DD0138" w14:textId="342EC68C" w:rsidR="00CC6FC1" w:rsidRPr="006A2F2F" w:rsidRDefault="00AA397F" w:rsidP="00BC54E0">
            <w:r w:rsidRPr="006A2F2F">
              <w:t xml:space="preserve">Eine Software </w:t>
            </w:r>
            <w:proofErr w:type="gramStart"/>
            <w:r w:rsidRPr="006A2F2F">
              <w:t>mit</w:t>
            </w:r>
            <w:r w:rsidR="00D81BF0" w:rsidRPr="006A2F2F">
              <w:t xml:space="preserve"> </w:t>
            </w:r>
            <w:r w:rsidRPr="006A2F2F">
              <w:t>welcher Apps</w:t>
            </w:r>
            <w:proofErr w:type="gramEnd"/>
            <w:r w:rsidRPr="006A2F2F">
              <w:t xml:space="preserve"> </w:t>
            </w:r>
            <w:r w:rsidR="00FE2816" w:rsidRPr="006A2F2F">
              <w:t>installiert</w:t>
            </w:r>
            <w:r w:rsidRPr="006A2F2F">
              <w:t xml:space="preserve">, </w:t>
            </w:r>
            <w:r w:rsidR="00FE2816" w:rsidRPr="006A2F2F">
              <w:t>d</w:t>
            </w:r>
            <w:r w:rsidRPr="006A2F2F">
              <w:t xml:space="preserve">einstalliert oder </w:t>
            </w:r>
            <w:r w:rsidR="00FE2816" w:rsidRPr="006A2F2F">
              <w:t>g</w:t>
            </w:r>
            <w:r w:rsidRPr="006A2F2F">
              <w:t>eupdatet werden</w:t>
            </w:r>
          </w:p>
        </w:tc>
      </w:tr>
      <w:tr w:rsidR="00CC6FC1" w:rsidRPr="006A2F2F" w14:paraId="582D6D77" w14:textId="77777777" w:rsidTr="003700A8">
        <w:trPr>
          <w:trHeight w:hRule="exact" w:val="567"/>
        </w:trPr>
        <w:tc>
          <w:tcPr>
            <w:tcW w:w="4814" w:type="dxa"/>
          </w:tcPr>
          <w:p w14:paraId="5DA90B9A" w14:textId="61CD6058" w:rsidR="00CC6FC1" w:rsidRPr="006A2F2F" w:rsidRDefault="00CC6FC1" w:rsidP="00BC54E0">
            <w:r w:rsidRPr="006A2F2F">
              <w:t>Hypervisor</w:t>
            </w:r>
          </w:p>
        </w:tc>
        <w:tc>
          <w:tcPr>
            <w:tcW w:w="4814" w:type="dxa"/>
          </w:tcPr>
          <w:p w14:paraId="392EEC56" w14:textId="01E94D76" w:rsidR="00CC6FC1" w:rsidRPr="006A2F2F" w:rsidRDefault="00FE2816" w:rsidP="00BC54E0">
            <w:r w:rsidRPr="006A2F2F">
              <w:t>Eine Software mit welcher Virtuelle Maschinen erstellt und betrieben werden können</w:t>
            </w:r>
          </w:p>
        </w:tc>
      </w:tr>
      <w:tr w:rsidR="00CC6FC1" w:rsidRPr="006A2F2F" w14:paraId="23DB7FF8" w14:textId="77777777" w:rsidTr="003700A8">
        <w:trPr>
          <w:trHeight w:hRule="exact" w:val="567"/>
        </w:trPr>
        <w:tc>
          <w:tcPr>
            <w:tcW w:w="4814" w:type="dxa"/>
          </w:tcPr>
          <w:p w14:paraId="58FD935B" w14:textId="36C91E3E" w:rsidR="00CC6FC1" w:rsidRPr="006A2F2F" w:rsidRDefault="00CC6FC1" w:rsidP="00BC54E0">
            <w:proofErr w:type="spellStart"/>
            <w:r w:rsidRPr="006A2F2F">
              <w:t>Thin</w:t>
            </w:r>
            <w:proofErr w:type="spellEnd"/>
            <w:r w:rsidRPr="006A2F2F">
              <w:t xml:space="preserve"> Provision</w:t>
            </w:r>
          </w:p>
        </w:tc>
        <w:tc>
          <w:tcPr>
            <w:tcW w:w="4814" w:type="dxa"/>
          </w:tcPr>
          <w:p w14:paraId="130AE40D" w14:textId="6816FF27" w:rsidR="00CC6FC1" w:rsidRPr="006A2F2F" w:rsidRDefault="00C717B7" w:rsidP="00BC54E0">
            <w:r w:rsidRPr="006A2F2F">
              <w:t xml:space="preserve">Es wird nur </w:t>
            </w:r>
            <w:r w:rsidR="007101CA" w:rsidRPr="006A2F2F">
              <w:t>so viel</w:t>
            </w:r>
            <w:r w:rsidRPr="006A2F2F">
              <w:t xml:space="preserve"> Speicher auf dem Datenträger reserviert wie tatsächlich gebraucht wird</w:t>
            </w:r>
          </w:p>
        </w:tc>
      </w:tr>
      <w:tr w:rsidR="00591B76" w:rsidRPr="006A2F2F" w14:paraId="20A11492" w14:textId="77777777" w:rsidTr="003700A8">
        <w:trPr>
          <w:trHeight w:hRule="exact" w:val="567"/>
        </w:trPr>
        <w:tc>
          <w:tcPr>
            <w:tcW w:w="4814" w:type="dxa"/>
          </w:tcPr>
          <w:p w14:paraId="4A3BFF57" w14:textId="16444A9B" w:rsidR="00591B76" w:rsidRPr="006A2F2F" w:rsidRDefault="00591B76" w:rsidP="00591B76">
            <w:r w:rsidRPr="006A2F2F">
              <w:t>RSAT-AD Tools</w:t>
            </w:r>
          </w:p>
        </w:tc>
        <w:tc>
          <w:tcPr>
            <w:tcW w:w="4814" w:type="dxa"/>
          </w:tcPr>
          <w:p w14:paraId="7ABF86BE" w14:textId="7D062A8B" w:rsidR="00591B76" w:rsidRPr="006A2F2F" w:rsidRDefault="00591B76" w:rsidP="00591B76">
            <w:r w:rsidRPr="006A2F2F">
              <w:t>Remoteserver-Verwaltungstools: Wird zu</w:t>
            </w:r>
            <w:r w:rsidR="005B521A" w:rsidRPr="006A2F2F">
              <w:t>r</w:t>
            </w:r>
            <w:r w:rsidRPr="006A2F2F">
              <w:t xml:space="preserve"> Verwaltung </w:t>
            </w:r>
            <w:r w:rsidR="005B521A" w:rsidRPr="006A2F2F">
              <w:t>der AD</w:t>
            </w:r>
            <w:r w:rsidRPr="006A2F2F">
              <w:t xml:space="preserve"> verwendet</w:t>
            </w:r>
          </w:p>
        </w:tc>
      </w:tr>
      <w:tr w:rsidR="00591B76" w:rsidRPr="006A2F2F" w14:paraId="26D9C4EF" w14:textId="77777777" w:rsidTr="003700A8">
        <w:trPr>
          <w:trHeight w:hRule="exact" w:val="567"/>
        </w:trPr>
        <w:tc>
          <w:tcPr>
            <w:tcW w:w="4814" w:type="dxa"/>
          </w:tcPr>
          <w:p w14:paraId="2548331F" w14:textId="0B64C830" w:rsidR="00591B76" w:rsidRPr="006A2F2F" w:rsidRDefault="00591B76" w:rsidP="00591B76">
            <w:r w:rsidRPr="006A2F2F">
              <w:t>FQDN</w:t>
            </w:r>
          </w:p>
        </w:tc>
        <w:tc>
          <w:tcPr>
            <w:tcW w:w="4814" w:type="dxa"/>
          </w:tcPr>
          <w:p w14:paraId="5DDDF3AB" w14:textId="6A851C8D" w:rsidR="00591B76" w:rsidRPr="006A2F2F" w:rsidRDefault="00591B76" w:rsidP="00591B76">
            <w:r w:rsidRPr="006A2F2F">
              <w:t xml:space="preserve">Fully </w:t>
            </w:r>
            <w:proofErr w:type="spellStart"/>
            <w:r w:rsidRPr="006A2F2F">
              <w:t>Qualified</w:t>
            </w:r>
            <w:proofErr w:type="spellEnd"/>
            <w:r w:rsidRPr="006A2F2F">
              <w:t xml:space="preserve"> Domain Name</w:t>
            </w:r>
          </w:p>
        </w:tc>
      </w:tr>
    </w:tbl>
    <w:p w14:paraId="5010C801" w14:textId="1E26FD12" w:rsidR="0008291A" w:rsidRPr="006A2F2F" w:rsidRDefault="004B692D" w:rsidP="004B692D">
      <w:pPr>
        <w:pStyle w:val="Beschriftung"/>
      </w:pPr>
      <w:r w:rsidRPr="006A2F2F">
        <w:t xml:space="preserve">Tabelle </w:t>
      </w:r>
      <w:r w:rsidR="00E97632">
        <w:fldChar w:fldCharType="begin"/>
      </w:r>
      <w:r w:rsidR="00E97632">
        <w:instrText xml:space="preserve"> SEQ Tabelle \* ARABIC </w:instrText>
      </w:r>
      <w:r w:rsidR="00E97632">
        <w:fldChar w:fldCharType="separate"/>
      </w:r>
      <w:r w:rsidR="00443E96">
        <w:rPr>
          <w:noProof/>
        </w:rPr>
        <w:t>7</w:t>
      </w:r>
      <w:r w:rsidR="00E97632">
        <w:rPr>
          <w:noProof/>
        </w:rPr>
        <w:fldChar w:fldCharType="end"/>
      </w:r>
      <w:r w:rsidRPr="006A2F2F">
        <w:t xml:space="preserve"> Glossar</w:t>
      </w:r>
    </w:p>
    <w:p w14:paraId="3BACB6BF" w14:textId="6B828574" w:rsidR="0008291A" w:rsidRPr="006A2F2F" w:rsidRDefault="0008291A" w:rsidP="0008291A">
      <w:pPr>
        <w:pStyle w:val="berschrift2"/>
      </w:pPr>
      <w:bookmarkStart w:id="50" w:name="_Toc199335462"/>
      <w:r w:rsidRPr="006A2F2F">
        <w:t>5.2 Screenshots</w:t>
      </w:r>
      <w:bookmarkEnd w:id="50"/>
    </w:p>
    <w:p w14:paraId="336B4E8E" w14:textId="77777777" w:rsidR="003E6D4F" w:rsidRPr="006A2F2F" w:rsidRDefault="003E6D4F" w:rsidP="00C61047">
      <w:pPr>
        <w:keepNext/>
        <w:spacing w:after="0" w:line="240" w:lineRule="auto"/>
      </w:pPr>
      <w:r w:rsidRPr="006A2F2F">
        <w:rPr>
          <w:noProof/>
        </w:rPr>
        <w:drawing>
          <wp:inline distT="0" distB="0" distL="0" distR="0" wp14:anchorId="541F0CAF" wp14:editId="09766441">
            <wp:extent cx="5147953" cy="4533913"/>
            <wp:effectExtent l="0" t="0" r="0" b="0"/>
            <wp:docPr id="2063301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01956" name="Grafik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797" cy="45549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262D" w14:textId="765FACB1" w:rsidR="003E6D4F" w:rsidRPr="006A2F2F" w:rsidRDefault="003E6D4F" w:rsidP="00C61047">
      <w:pPr>
        <w:pStyle w:val="Beschriftung"/>
        <w:spacing w:after="0"/>
      </w:pPr>
      <w:bookmarkStart w:id="51" w:name="_Ref198619699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1</w:t>
      </w:r>
      <w:r w:rsidR="00E97632">
        <w:rPr>
          <w:noProof/>
        </w:rPr>
        <w:fldChar w:fldCharType="end"/>
      </w:r>
      <w:r w:rsidRPr="006A2F2F">
        <w:t xml:space="preserve"> Installationsskript</w:t>
      </w:r>
      <w:bookmarkEnd w:id="51"/>
    </w:p>
    <w:p w14:paraId="681ABE4D" w14:textId="77777777" w:rsidR="003E6D4F" w:rsidRPr="006A2F2F" w:rsidRDefault="003E6D4F" w:rsidP="00C61047">
      <w:pPr>
        <w:spacing w:after="0" w:line="240" w:lineRule="auto"/>
      </w:pPr>
    </w:p>
    <w:p w14:paraId="2598B925" w14:textId="77777777" w:rsidR="00AB0826" w:rsidRPr="006A2F2F" w:rsidRDefault="00C72F60" w:rsidP="00C61047">
      <w:pPr>
        <w:keepNext/>
        <w:spacing w:after="0" w:line="240" w:lineRule="auto"/>
      </w:pPr>
      <w:r w:rsidRPr="006A2F2F">
        <w:rPr>
          <w:noProof/>
        </w:rPr>
        <w:lastRenderedPageBreak/>
        <w:drawing>
          <wp:inline distT="0" distB="0" distL="0" distR="0" wp14:anchorId="172994A2" wp14:editId="03C22510">
            <wp:extent cx="3329879" cy="3246755"/>
            <wp:effectExtent l="19050" t="19050" r="23495" b="10795"/>
            <wp:docPr id="158223244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2443" name="Grafik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879" cy="324675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E425E5E" w14:textId="27B4BF28" w:rsidR="00C72F60" w:rsidRPr="006A2F2F" w:rsidRDefault="00AB0826" w:rsidP="00C61047">
      <w:pPr>
        <w:pStyle w:val="Beschriftung"/>
        <w:spacing w:after="0"/>
      </w:pPr>
      <w:bookmarkStart w:id="52" w:name="_Ref198109495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2</w:t>
      </w:r>
      <w:r w:rsidR="00E97632">
        <w:rPr>
          <w:noProof/>
        </w:rPr>
        <w:fldChar w:fldCharType="end"/>
      </w:r>
      <w:r w:rsidRPr="006A2F2F">
        <w:t xml:space="preserve"> Nutzer Skript</w:t>
      </w:r>
      <w:bookmarkEnd w:id="52"/>
    </w:p>
    <w:p w14:paraId="1E46257E" w14:textId="77777777" w:rsidR="007555B8" w:rsidRPr="006A2F2F" w:rsidRDefault="007555B8" w:rsidP="00C61047">
      <w:pPr>
        <w:spacing w:after="0" w:line="240" w:lineRule="auto"/>
      </w:pPr>
    </w:p>
    <w:p w14:paraId="3E68DCC2" w14:textId="77777777" w:rsidR="007555B8" w:rsidRPr="006A2F2F" w:rsidRDefault="007555B8" w:rsidP="00C61047">
      <w:pPr>
        <w:keepNext/>
        <w:spacing w:after="0" w:line="240" w:lineRule="auto"/>
      </w:pPr>
      <w:r w:rsidRPr="006A2F2F">
        <w:rPr>
          <w:noProof/>
        </w:rPr>
        <w:drawing>
          <wp:inline distT="0" distB="0" distL="0" distR="0" wp14:anchorId="5C72151D" wp14:editId="2478D4E2">
            <wp:extent cx="4537893" cy="3356324"/>
            <wp:effectExtent l="19050" t="19050" r="15240" b="15875"/>
            <wp:docPr id="363469276" name="Grafik 1" descr="Ein Bild, das Text, Elektronik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69276" name="Grafik 1" descr="Ein Bild, das Text, Elektronik, Screenshot, Software enthält.&#10;&#10;KI-generierte Inhalte können fehlerhaft sein."/>
                    <pic:cNvPicPr/>
                  </pic:nvPicPr>
                  <pic:blipFill rotWithShape="1">
                    <a:blip r:embed="rId14"/>
                    <a:srcRect l="433" r="419" b="440"/>
                    <a:stretch/>
                  </pic:blipFill>
                  <pic:spPr bwMode="auto">
                    <a:xfrm>
                      <a:off x="0" y="0"/>
                      <a:ext cx="4552456" cy="336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D769" w14:textId="682678BC" w:rsidR="00C61047" w:rsidRPr="00C61047" w:rsidRDefault="007555B8" w:rsidP="00452B41">
      <w:pPr>
        <w:pStyle w:val="Beschriftung"/>
        <w:spacing w:after="0"/>
      </w:pPr>
      <w:bookmarkStart w:id="53" w:name="_Ref198537655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3</w:t>
      </w:r>
      <w:r w:rsidR="00E97632">
        <w:rPr>
          <w:noProof/>
        </w:rPr>
        <w:fldChar w:fldCharType="end"/>
      </w:r>
      <w:r w:rsidRPr="006A2F2F">
        <w:t xml:space="preserve"> </w:t>
      </w:r>
      <w:proofErr w:type="spellStart"/>
      <w:r w:rsidRPr="006A2F2F">
        <w:t>Customization</w:t>
      </w:r>
      <w:proofErr w:type="spellEnd"/>
      <w:r w:rsidRPr="006A2F2F">
        <w:t xml:space="preserve"> Kit</w:t>
      </w:r>
      <w:bookmarkEnd w:id="53"/>
      <w:r w:rsidR="00452B41">
        <w:br/>
      </w:r>
    </w:p>
    <w:p w14:paraId="40E98232" w14:textId="77777777" w:rsidR="0071376E" w:rsidRPr="006A2F2F" w:rsidRDefault="0071376E" w:rsidP="00C61047">
      <w:pPr>
        <w:keepNext/>
        <w:spacing w:after="0" w:line="240" w:lineRule="auto"/>
      </w:pPr>
      <w:r w:rsidRPr="006A2F2F">
        <w:rPr>
          <w:noProof/>
        </w:rPr>
        <w:drawing>
          <wp:inline distT="0" distB="0" distL="0" distR="0" wp14:anchorId="34ABE8E8" wp14:editId="230F35A2">
            <wp:extent cx="2664663" cy="1408915"/>
            <wp:effectExtent l="0" t="0" r="2540" b="1270"/>
            <wp:docPr id="1257071224" name="Grafik 1" descr="Ein Bild, das Text, Schrift, Screenshot, Logo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71224" name="Grafik 1" descr="Ein Bild, das Text, Schrift, Screenshot, Logo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7093" cy="14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1BBA" w14:textId="3D2AD697" w:rsidR="00C72F60" w:rsidRPr="006A2F2F" w:rsidRDefault="0071376E" w:rsidP="00C61047">
      <w:pPr>
        <w:pStyle w:val="Beschriftung"/>
        <w:spacing w:after="0"/>
      </w:pPr>
      <w:bookmarkStart w:id="54" w:name="_Ref198560752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4</w:t>
      </w:r>
      <w:r w:rsidR="00E97632">
        <w:rPr>
          <w:noProof/>
        </w:rPr>
        <w:fldChar w:fldCharType="end"/>
      </w:r>
      <w:r w:rsidRPr="006A2F2F">
        <w:t xml:space="preserve"> Prio10 Stempel</w:t>
      </w:r>
      <w:bookmarkEnd w:id="54"/>
    </w:p>
    <w:p w14:paraId="60DBD9B3" w14:textId="77777777" w:rsidR="000D70C7" w:rsidRPr="006A2F2F" w:rsidRDefault="000D70C7" w:rsidP="00C61047">
      <w:pPr>
        <w:keepNext/>
        <w:spacing w:after="0" w:line="240" w:lineRule="auto"/>
      </w:pPr>
      <w:r w:rsidRPr="006A2F2F">
        <w:rPr>
          <w:noProof/>
        </w:rPr>
        <w:lastRenderedPageBreak/>
        <w:drawing>
          <wp:inline distT="0" distB="0" distL="0" distR="0" wp14:anchorId="3CFE7E95" wp14:editId="220EE8BB">
            <wp:extent cx="2882647" cy="2700915"/>
            <wp:effectExtent l="0" t="0" r="0" b="4445"/>
            <wp:docPr id="768248650" name="Grafik 1" descr="Ein Bild, das Text, Elektronik, Screenshot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48650" name="Grafik 1" descr="Ein Bild, das Text, Elektronik, Screenshot, Display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8484" cy="27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B73D" w14:textId="1FC5BEB2" w:rsidR="000D70C7" w:rsidRPr="006A2F2F" w:rsidRDefault="000D70C7" w:rsidP="00C61047">
      <w:pPr>
        <w:pStyle w:val="Beschriftung"/>
        <w:spacing w:after="0"/>
      </w:pPr>
      <w:bookmarkStart w:id="55" w:name="_Ref198560817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5</w:t>
      </w:r>
      <w:r w:rsidR="00E97632">
        <w:rPr>
          <w:noProof/>
        </w:rPr>
        <w:fldChar w:fldCharType="end"/>
      </w:r>
      <w:r w:rsidRPr="006A2F2F">
        <w:t xml:space="preserve"> Stempel</w:t>
      </w:r>
      <w:r w:rsidR="0096157A" w:rsidRPr="006A2F2F">
        <w:t>-</w:t>
      </w:r>
      <w:r w:rsidRPr="006A2F2F">
        <w:t>Skrip</w:t>
      </w:r>
      <w:r w:rsidR="00365F2D" w:rsidRPr="006A2F2F">
        <w:t xml:space="preserve">t </w:t>
      </w:r>
      <w:r w:rsidR="0030621D" w:rsidRPr="006A2F2F">
        <w:t>Datumabfrage</w:t>
      </w:r>
      <w:bookmarkEnd w:id="55"/>
      <w:r w:rsidR="0096157A" w:rsidRPr="006A2F2F">
        <w:t xml:space="preserve"> </w:t>
      </w:r>
    </w:p>
    <w:p w14:paraId="48785F75" w14:textId="77777777" w:rsidR="006E0539" w:rsidRPr="006A2F2F" w:rsidRDefault="006E0539" w:rsidP="00C61047">
      <w:pPr>
        <w:spacing w:after="0" w:line="240" w:lineRule="auto"/>
      </w:pPr>
    </w:p>
    <w:p w14:paraId="1D620EE9" w14:textId="77777777" w:rsidR="00440CD0" w:rsidRPr="006A2F2F" w:rsidRDefault="00440CD0" w:rsidP="00C61047">
      <w:pPr>
        <w:keepNext/>
        <w:spacing w:after="0" w:line="240" w:lineRule="auto"/>
      </w:pPr>
      <w:r w:rsidRPr="006A2F2F">
        <w:rPr>
          <w:noProof/>
        </w:rPr>
        <w:drawing>
          <wp:inline distT="0" distB="0" distL="0" distR="0" wp14:anchorId="2C45F385" wp14:editId="4D38ED51">
            <wp:extent cx="6119495" cy="4265586"/>
            <wp:effectExtent l="0" t="0" r="0" b="1905"/>
            <wp:docPr id="1336337011" name="Grafik 5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7011" name="Grafik 5" descr="Ein Bild, das Text, Screenshot, Software, Multimedia-Software enthält.&#10;&#10;KI-generierte Inhalte können fehlerhaft sein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8"/>
                    <a:stretch/>
                  </pic:blipFill>
                  <pic:spPr bwMode="auto">
                    <a:xfrm>
                      <a:off x="0" y="0"/>
                      <a:ext cx="6131502" cy="427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AFA76" w14:textId="67443F0F" w:rsidR="00440CD0" w:rsidRPr="006A2F2F" w:rsidRDefault="00440CD0" w:rsidP="00C61047">
      <w:pPr>
        <w:pStyle w:val="Beschriftung"/>
        <w:spacing w:after="0"/>
      </w:pPr>
      <w:bookmarkStart w:id="56" w:name="_Ref198560862"/>
      <w:r w:rsidRPr="006A2F2F"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 w:rsidR="006A2F2F">
        <w:rPr>
          <w:noProof/>
        </w:rPr>
        <w:t>6</w:t>
      </w:r>
      <w:r w:rsidR="00E97632">
        <w:rPr>
          <w:noProof/>
        </w:rPr>
        <w:fldChar w:fldCharType="end"/>
      </w:r>
      <w:r w:rsidRPr="006A2F2F">
        <w:t xml:space="preserve"> </w:t>
      </w:r>
      <w:proofErr w:type="spellStart"/>
      <w:r w:rsidRPr="006A2F2F">
        <w:t>baramundi</w:t>
      </w:r>
      <w:proofErr w:type="spellEnd"/>
      <w:r w:rsidRPr="006A2F2F">
        <w:t xml:space="preserve"> Software</w:t>
      </w:r>
      <w:bookmarkEnd w:id="56"/>
    </w:p>
    <w:p w14:paraId="4A75DF8C" w14:textId="61397AD8" w:rsidR="00440CD0" w:rsidRPr="006A2F2F" w:rsidRDefault="00440CD0" w:rsidP="00C61047">
      <w:pPr>
        <w:spacing w:after="0" w:line="240" w:lineRule="auto"/>
      </w:pPr>
    </w:p>
    <w:p w14:paraId="79D8E7ED" w14:textId="77777777" w:rsidR="006A2F2F" w:rsidRDefault="006A2F2F" w:rsidP="00C61047">
      <w:pPr>
        <w:keepNext/>
        <w:spacing w:after="0" w:line="240" w:lineRule="auto"/>
      </w:pPr>
      <w:r w:rsidRPr="006A2F2F">
        <w:rPr>
          <w:noProof/>
        </w:rPr>
        <w:lastRenderedPageBreak/>
        <w:drawing>
          <wp:inline distT="0" distB="0" distL="0" distR="0" wp14:anchorId="3898A6DC" wp14:editId="5D1D10AE">
            <wp:extent cx="6120130" cy="4245610"/>
            <wp:effectExtent l="19050" t="19050" r="13970" b="21590"/>
            <wp:docPr id="442419489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19489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5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5788F" w14:textId="1C1AA0F8" w:rsidR="00440CD0" w:rsidRPr="006A2F2F" w:rsidRDefault="006A2F2F" w:rsidP="00C61047">
      <w:pPr>
        <w:pStyle w:val="Beschriftung"/>
        <w:spacing w:after="0"/>
      </w:pPr>
      <w:bookmarkStart w:id="57" w:name="_Ref199334680"/>
      <w:r>
        <w:t xml:space="preserve">Abbildung </w:t>
      </w:r>
      <w:r w:rsidR="00E97632">
        <w:fldChar w:fldCharType="begin"/>
      </w:r>
      <w:r w:rsidR="00E97632">
        <w:instrText xml:space="preserve"> SEQ Abbildung \* ARABIC </w:instrText>
      </w:r>
      <w:r w:rsidR="00E97632">
        <w:fldChar w:fldCharType="separate"/>
      </w:r>
      <w:r>
        <w:rPr>
          <w:noProof/>
        </w:rPr>
        <w:t>7</w:t>
      </w:r>
      <w:r w:rsidR="00E97632">
        <w:rPr>
          <w:noProof/>
        </w:rPr>
        <w:fldChar w:fldCharType="end"/>
      </w:r>
      <w:r>
        <w:t xml:space="preserve"> </w:t>
      </w:r>
      <w:proofErr w:type="spellStart"/>
      <w:r>
        <w:t>Prio</w:t>
      </w:r>
      <w:proofErr w:type="spellEnd"/>
      <w:r>
        <w:t xml:space="preserve"> 10 Stempel auf Beispieldokument</w:t>
      </w:r>
      <w:bookmarkEnd w:id="57"/>
    </w:p>
    <w:p w14:paraId="06EED1A4" w14:textId="53BD087C" w:rsidR="00377454" w:rsidRPr="006A2F2F" w:rsidRDefault="00377454" w:rsidP="00377454">
      <w:pPr>
        <w:pStyle w:val="berschrift2"/>
      </w:pPr>
      <w:bookmarkStart w:id="58" w:name="_Ref198649819"/>
      <w:bookmarkStart w:id="59" w:name="_Toc199335463"/>
      <w:r w:rsidRPr="006A2F2F">
        <w:t>5.3 Quellen</w:t>
      </w:r>
      <w:bookmarkEnd w:id="58"/>
      <w:bookmarkEnd w:id="59"/>
    </w:p>
    <w:p w14:paraId="6CD47248" w14:textId="434E46E3" w:rsidR="007F03A2" w:rsidRPr="003E27D9" w:rsidRDefault="00167B96" w:rsidP="007F03A2">
      <w:pPr>
        <w:rPr>
          <w:lang w:val="en-GB"/>
        </w:rPr>
      </w:pPr>
      <w:hyperlink r:id="rId19" w:history="1">
        <w:r w:rsidR="000119BE" w:rsidRPr="0011106F">
          <w:rPr>
            <w:rStyle w:val="Hyperlink"/>
            <w:lang w:val="en-GB"/>
          </w:rPr>
          <w:t xml:space="preserve">Creating Dynamic Stamps </w:t>
        </w:r>
        <w:proofErr w:type="gramStart"/>
        <w:r w:rsidR="000119BE" w:rsidRPr="0011106F">
          <w:rPr>
            <w:rStyle w:val="Hyperlink"/>
            <w:lang w:val="en-GB"/>
          </w:rPr>
          <w:t>In</w:t>
        </w:r>
        <w:proofErr w:type="gramEnd"/>
        <w:r w:rsidR="000119BE" w:rsidRPr="0011106F">
          <w:rPr>
            <w:rStyle w:val="Hyperlink"/>
            <w:lang w:val="en-GB"/>
          </w:rPr>
          <w:t xml:space="preserve"> Kofax Power PDF Advanced</w:t>
        </w:r>
      </w:hyperlink>
      <w:r w:rsidR="003E27D9" w:rsidRPr="003E27D9">
        <w:rPr>
          <w:lang w:val="en-GB"/>
        </w:rPr>
        <w:t xml:space="preserve"> </w:t>
      </w:r>
      <w:r w:rsidR="003E27D9">
        <w:rPr>
          <w:lang w:val="en-GB"/>
        </w:rPr>
        <w:t>(Stand 16.05.2025)</w:t>
      </w:r>
    </w:p>
    <w:p w14:paraId="511B66A4" w14:textId="11F85FE0" w:rsidR="00D979D7" w:rsidRPr="0011106F" w:rsidRDefault="00167B96" w:rsidP="007F03A2">
      <w:pPr>
        <w:rPr>
          <w:lang w:val="en-GB"/>
        </w:rPr>
      </w:pPr>
      <w:hyperlink r:id="rId20" w:history="1">
        <w:r w:rsidR="00D979D7" w:rsidRPr="0011106F">
          <w:rPr>
            <w:rStyle w:val="Hyperlink"/>
            <w:lang w:val="en-GB"/>
          </w:rPr>
          <w:t>JavaScript Reference Guide</w:t>
        </w:r>
      </w:hyperlink>
      <w:r w:rsidR="003E27D9" w:rsidRPr="003E27D9">
        <w:rPr>
          <w:lang w:val="en-GB"/>
        </w:rPr>
        <w:t xml:space="preserve"> </w:t>
      </w:r>
      <w:r w:rsidR="003E27D9">
        <w:rPr>
          <w:lang w:val="en-GB"/>
        </w:rPr>
        <w:t>(Stand 16.05.2025)</w:t>
      </w:r>
    </w:p>
    <w:p w14:paraId="3AD40658" w14:textId="330635B5" w:rsidR="00D63B94" w:rsidRPr="003E27D9" w:rsidRDefault="00167B96" w:rsidP="007F03A2">
      <w:pPr>
        <w:rPr>
          <w:lang w:val="en-GB"/>
        </w:rPr>
      </w:pPr>
      <w:hyperlink r:id="rId21" w:history="1">
        <w:r w:rsidR="00D63B94" w:rsidRPr="0011106F">
          <w:rPr>
            <w:rStyle w:val="Hyperlink"/>
            <w:lang w:val="en-GB"/>
          </w:rPr>
          <w:t>Power PDF Documentation</w:t>
        </w:r>
      </w:hyperlink>
      <w:r w:rsidR="003E27D9" w:rsidRPr="003E27D9">
        <w:rPr>
          <w:lang w:val="en-GB"/>
        </w:rPr>
        <w:t xml:space="preserve"> </w:t>
      </w:r>
      <w:r w:rsidR="003E27D9">
        <w:rPr>
          <w:lang w:val="en-GB"/>
        </w:rPr>
        <w:t>(Stand 16.05.2025)</w:t>
      </w:r>
    </w:p>
    <w:p w14:paraId="74149C08" w14:textId="14A5F8AB" w:rsidR="00CE4879" w:rsidRPr="003E27D9" w:rsidRDefault="00167B96" w:rsidP="007F03A2">
      <w:pPr>
        <w:rPr>
          <w:lang w:val="en-GB"/>
        </w:rPr>
      </w:pPr>
      <w:hyperlink r:id="rId22" w:history="1">
        <w:r w:rsidR="00CE4879" w:rsidRPr="003E27D9">
          <w:rPr>
            <w:rStyle w:val="Hyperlink"/>
            <w:lang w:val="en-GB"/>
          </w:rPr>
          <w:t>Power PDF Getting Started Guide</w:t>
        </w:r>
      </w:hyperlink>
      <w:r w:rsidR="003E27D9" w:rsidRPr="003E27D9">
        <w:rPr>
          <w:lang w:val="en-GB"/>
        </w:rPr>
        <w:t xml:space="preserve"> </w:t>
      </w:r>
      <w:r w:rsidR="003E27D9">
        <w:rPr>
          <w:lang w:val="en-GB"/>
        </w:rPr>
        <w:t>(Stand 16.05.2025)</w:t>
      </w:r>
    </w:p>
    <w:sectPr w:rsidR="00CE4879" w:rsidRPr="003E27D9" w:rsidSect="008258B9">
      <w:headerReference w:type="default" r:id="rId23"/>
      <w:footerReference w:type="default" r:id="rId24"/>
      <w:headerReference w:type="first" r:id="rId25"/>
      <w:pgSz w:w="11906" w:h="16838" w:code="9"/>
      <w:pgMar w:top="1644" w:right="1134" w:bottom="1134" w:left="1134" w:header="454" w:footer="27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D7F70" w14:textId="77777777" w:rsidR="00167B96" w:rsidRPr="006A2F2F" w:rsidRDefault="00167B96">
      <w:pPr>
        <w:spacing w:after="0" w:line="240" w:lineRule="auto"/>
      </w:pPr>
      <w:r w:rsidRPr="006A2F2F">
        <w:separator/>
      </w:r>
    </w:p>
  </w:endnote>
  <w:endnote w:type="continuationSeparator" w:id="0">
    <w:p w14:paraId="0D45CE84" w14:textId="77777777" w:rsidR="00167B96" w:rsidRPr="006A2F2F" w:rsidRDefault="00167B96">
      <w:pPr>
        <w:spacing w:after="0" w:line="240" w:lineRule="auto"/>
      </w:pPr>
      <w:r w:rsidRPr="006A2F2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98608CC-3226-4E15-AD21-5242039538F4}"/>
    <w:embedBold r:id="rId2" w:fontKey="{AEDC01E6-F138-43A8-9A12-3724966E3985}"/>
    <w:embedItalic r:id="rId3" w:fontKey="{678E0F8B-A8C8-49BD-97CB-DFCDD450E62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B9290E5-3B79-4CFF-ABA0-CD8182451455}"/>
    <w:embedItalic r:id="rId5" w:fontKey="{986A7205-FD9F-414A-9AC0-FAF0B1F9EFF1}"/>
  </w:font>
  <w:font w:name="Encode Sans">
    <w:altName w:val="Calibri"/>
    <w:charset w:val="00"/>
    <w:family w:val="auto"/>
    <w:pitch w:val="variable"/>
    <w:sig w:usb0="A00000FF" w:usb1="5000207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Encode Sans" w:hAnsi="Encode Sans"/>
      </w:rPr>
      <w:id w:val="-1121537436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</w:rPr>
    </w:sdtEndPr>
    <w:sdtContent>
      <w:p w14:paraId="1E1C773A" w14:textId="1488A61B" w:rsidR="00893A84" w:rsidRPr="006A2F2F" w:rsidRDefault="007749EA" w:rsidP="00893A84">
        <w:pPr>
          <w:pStyle w:val="Fuzeile"/>
          <w:tabs>
            <w:tab w:val="clear" w:pos="4536"/>
            <w:tab w:val="clear" w:pos="9072"/>
            <w:tab w:val="left" w:pos="0"/>
            <w:tab w:val="right" w:pos="9880"/>
          </w:tabs>
          <w:rPr>
            <w:rFonts w:cstheme="minorHAnsi"/>
          </w:rPr>
        </w:pPr>
        <w:r w:rsidRPr="006A2F2F">
          <w:rPr>
            <w:rFonts w:cstheme="minorHAnsi"/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285E6659" wp14:editId="48892EE3">
                  <wp:simplePos x="0" y="0"/>
                  <wp:positionH relativeFrom="margin">
                    <wp:align>center</wp:align>
                  </wp:positionH>
                  <wp:positionV relativeFrom="paragraph">
                    <wp:posOffset>-83820</wp:posOffset>
                  </wp:positionV>
                  <wp:extent cx="6120000" cy="0"/>
                  <wp:effectExtent l="0" t="0" r="0" b="0"/>
                  <wp:wrapNone/>
                  <wp:docPr id="1300513888" name="Gerader Verbinder 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6120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oel="http://schemas.microsoft.com/office/2019/extlst" xmlns:w16du="http://schemas.microsoft.com/office/word/2023/wordml/word16du" xmlns:w16sdtfl="http://schemas.microsoft.com/office/word/2024/wordml/sdtformatlock">
              <w:pict>
                <v:line id="Gerader Verbinder 2" o:spid="_x0000_s2050" style="flip:y;mso-height-percent:0;mso-height-relative:margin;mso-position-horizontal:center;mso-position-horizontal-relative:margin;mso-width-percent:0;mso-width-relative:margin;mso-wrap-distance-bottom:0;mso-wrap-distance-left:9pt;mso-wrap-distance-right:9pt;mso-wrap-distance-top:0;mso-wrap-style:square;position:absolute;visibility:visible;z-index:251659264" from="0,-6.6pt" to="481.9pt,-6.6pt" strokecolor="#00507e" strokeweight="0.5pt">
                  <v:stroke joinstyle="miter"/>
                  <w10:wrap anchorx="margin"/>
                </v:line>
              </w:pict>
            </mc:Fallback>
          </mc:AlternateContent>
        </w:r>
        <w:r w:rsidRPr="006A2F2F">
          <w:rPr>
            <w:rFonts w:cstheme="minorHAnsi"/>
          </w:rPr>
          <w:t xml:space="preserve"> </w:t>
        </w:r>
        <w:r w:rsidRPr="006A2F2F">
          <w:rPr>
            <w:rFonts w:cstheme="minorHAnsi"/>
            <w:sz w:val="20"/>
            <w:szCs w:val="20"/>
          </w:rPr>
          <w:t xml:space="preserve">Projektdokumentation von </w:t>
        </w:r>
        <w:r w:rsidR="00FE7428">
          <w:rPr>
            <w:rFonts w:cstheme="minorHAnsi"/>
            <w:sz w:val="20"/>
            <w:szCs w:val="20"/>
          </w:rPr>
          <w:t>Thomas Hartl</w:t>
        </w:r>
        <w:r w:rsidRPr="006A2F2F">
          <w:rPr>
            <w:rFonts w:cstheme="minorHAnsi"/>
            <w:sz w:val="20"/>
            <w:szCs w:val="20"/>
          </w:rPr>
          <w:tab/>
        </w:r>
        <w:sdt>
          <w:sdtPr>
            <w:rPr>
              <w:rFonts w:cstheme="minorHAnsi"/>
              <w:sz w:val="20"/>
              <w:szCs w:val="20"/>
            </w:r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Pr="006A2F2F">
              <w:rPr>
                <w:rFonts w:cstheme="minorHAnsi"/>
                <w:sz w:val="20"/>
                <w:szCs w:val="20"/>
              </w:rPr>
              <w:t xml:space="preserve">Seite </w:t>
            </w:r>
            <w:r w:rsidRPr="006A2F2F">
              <w:rPr>
                <w:rFonts w:cstheme="minorHAnsi"/>
                <w:sz w:val="20"/>
                <w:szCs w:val="20"/>
              </w:rPr>
              <w:fldChar w:fldCharType="begin"/>
            </w:r>
            <w:r w:rsidRPr="006A2F2F">
              <w:rPr>
                <w:rFonts w:cstheme="minorHAnsi"/>
                <w:sz w:val="20"/>
                <w:szCs w:val="20"/>
              </w:rPr>
              <w:instrText>PAGE</w:instrText>
            </w:r>
            <w:r w:rsidRPr="006A2F2F">
              <w:rPr>
                <w:rFonts w:cstheme="minorHAnsi"/>
                <w:sz w:val="20"/>
                <w:szCs w:val="20"/>
              </w:rPr>
              <w:fldChar w:fldCharType="separate"/>
            </w:r>
            <w:r w:rsidRPr="006A2F2F">
              <w:rPr>
                <w:rFonts w:cstheme="minorHAnsi"/>
                <w:sz w:val="20"/>
                <w:szCs w:val="20"/>
              </w:rPr>
              <w:t>3</w:t>
            </w:r>
            <w:r w:rsidRPr="006A2F2F">
              <w:rPr>
                <w:rFonts w:cstheme="minorHAnsi"/>
                <w:sz w:val="20"/>
                <w:szCs w:val="20"/>
              </w:rPr>
              <w:fldChar w:fldCharType="end"/>
            </w:r>
            <w:r w:rsidRPr="006A2F2F">
              <w:rPr>
                <w:rFonts w:cstheme="minorHAnsi"/>
                <w:sz w:val="20"/>
                <w:szCs w:val="20"/>
              </w:rPr>
              <w:t xml:space="preserve"> von </w:t>
            </w:r>
            <w:r w:rsidRPr="006A2F2F">
              <w:rPr>
                <w:rFonts w:cstheme="minorHAnsi"/>
                <w:sz w:val="20"/>
                <w:szCs w:val="20"/>
              </w:rPr>
              <w:fldChar w:fldCharType="begin"/>
            </w:r>
            <w:r w:rsidRPr="006A2F2F">
              <w:rPr>
                <w:rFonts w:cstheme="minorHAnsi"/>
                <w:sz w:val="20"/>
                <w:szCs w:val="20"/>
              </w:rPr>
              <w:instrText>NUMPAGES</w:instrText>
            </w:r>
            <w:r w:rsidRPr="006A2F2F">
              <w:rPr>
                <w:rFonts w:cstheme="minorHAnsi"/>
                <w:sz w:val="20"/>
                <w:szCs w:val="20"/>
              </w:rPr>
              <w:fldChar w:fldCharType="separate"/>
            </w:r>
            <w:r w:rsidRPr="006A2F2F">
              <w:rPr>
                <w:rFonts w:cstheme="minorHAnsi"/>
                <w:sz w:val="20"/>
                <w:szCs w:val="20"/>
              </w:rPr>
              <w:t>3</w:t>
            </w:r>
            <w:r w:rsidRPr="006A2F2F">
              <w:rPr>
                <w:rFonts w:cstheme="minorHAnsi"/>
                <w:sz w:val="20"/>
                <w:szCs w:val="20"/>
              </w:rPr>
              <w:fldChar w:fldCharType="end"/>
            </w:r>
          </w:sdtContent>
        </w:sdt>
      </w:p>
    </w:sdtContent>
  </w:sdt>
  <w:p w14:paraId="0A289203" w14:textId="77777777" w:rsidR="00893A84" w:rsidRPr="006A2F2F" w:rsidRDefault="00893A84" w:rsidP="00893A84">
    <w:pPr>
      <w:pStyle w:val="Fuzeile"/>
      <w:tabs>
        <w:tab w:val="clear" w:pos="9072"/>
        <w:tab w:val="right" w:pos="9880"/>
      </w:tabs>
      <w:rPr>
        <w:rFonts w:cstheme="min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1C075" w14:textId="77777777" w:rsidR="00167B96" w:rsidRPr="006A2F2F" w:rsidRDefault="00167B96">
      <w:pPr>
        <w:spacing w:after="0" w:line="240" w:lineRule="auto"/>
      </w:pPr>
      <w:r w:rsidRPr="006A2F2F">
        <w:separator/>
      </w:r>
    </w:p>
  </w:footnote>
  <w:footnote w:type="continuationSeparator" w:id="0">
    <w:p w14:paraId="173EBE3B" w14:textId="77777777" w:rsidR="00167B96" w:rsidRPr="006A2F2F" w:rsidRDefault="00167B96">
      <w:pPr>
        <w:spacing w:after="0" w:line="240" w:lineRule="auto"/>
      </w:pPr>
      <w:r w:rsidRPr="006A2F2F">
        <w:continuationSeparator/>
      </w:r>
    </w:p>
  </w:footnote>
  <w:footnote w:id="1">
    <w:p w14:paraId="456ED9F6" w14:textId="1612F6C8" w:rsidR="001771F3" w:rsidRPr="0011106F" w:rsidRDefault="001771F3">
      <w:pPr>
        <w:pStyle w:val="Funotentext"/>
        <w:rPr>
          <w:lang w:val="en-GB"/>
        </w:rPr>
      </w:pPr>
      <w:r w:rsidRPr="006A2F2F">
        <w:rPr>
          <w:rStyle w:val="Funotenzeichen"/>
        </w:rPr>
        <w:footnoteRef/>
      </w:r>
      <w:r w:rsidRPr="0011106F">
        <w:rPr>
          <w:lang w:val="en-GB"/>
        </w:rPr>
        <w:t xml:space="preserve"> </w:t>
      </w:r>
      <w:r w:rsidR="003C6EA2" w:rsidRPr="0011106F">
        <w:rPr>
          <w:lang w:val="en-GB"/>
        </w:rPr>
        <w:t xml:space="preserve">Hypervisor: </w:t>
      </w:r>
      <w:proofErr w:type="spellStart"/>
      <w:r w:rsidR="003C6EA2" w:rsidRPr="0011106F">
        <w:rPr>
          <w:lang w:val="en-GB"/>
        </w:rPr>
        <w:t>Siehe</w:t>
      </w:r>
      <w:proofErr w:type="spellEnd"/>
      <w:r w:rsidR="003C6EA2" w:rsidRPr="0011106F">
        <w:rPr>
          <w:lang w:val="en-GB"/>
        </w:rPr>
        <w:t xml:space="preserve"> </w:t>
      </w:r>
      <w:proofErr w:type="spellStart"/>
      <w:r w:rsidR="003C6EA2" w:rsidRPr="0011106F">
        <w:rPr>
          <w:lang w:val="en-GB"/>
        </w:rPr>
        <w:t>Glossar</w:t>
      </w:r>
      <w:proofErr w:type="spellEnd"/>
    </w:p>
  </w:footnote>
  <w:footnote w:id="2">
    <w:p w14:paraId="3FDB9E9B" w14:textId="18E2085B" w:rsidR="00B15849" w:rsidRPr="006A2F2F" w:rsidRDefault="00B15849">
      <w:pPr>
        <w:pStyle w:val="Funotentext"/>
      </w:pPr>
      <w:r w:rsidRPr="006A2F2F">
        <w:rPr>
          <w:rStyle w:val="Funotenzeichen"/>
        </w:rPr>
        <w:footnoteRef/>
      </w:r>
      <w:r w:rsidRPr="006A2F2F">
        <w:t xml:space="preserve"> </w:t>
      </w:r>
      <w:r w:rsidR="003C6EA2" w:rsidRPr="006A2F2F">
        <w:t>Backend Team</w:t>
      </w:r>
      <w:r w:rsidR="00BA0D1D" w:rsidRPr="006A2F2F">
        <w:t xml:space="preserve">: Eigene Untergruppierung in der </w:t>
      </w:r>
      <w:r w:rsidR="008C71E1" w:rsidRPr="006A2F2F">
        <w:t>IT-Abteilung</w:t>
      </w:r>
      <w:r w:rsidR="00BA0D1D" w:rsidRPr="006A2F2F">
        <w:t xml:space="preserve">, welche sich um Netzwerk- und </w:t>
      </w:r>
      <w:r w:rsidR="00B9088A" w:rsidRPr="006A2F2F">
        <w:t>Serveradministration kümmer</w:t>
      </w:r>
      <w:r w:rsidR="00497017" w:rsidRPr="006A2F2F">
        <w:t>t</w:t>
      </w:r>
    </w:p>
  </w:footnote>
  <w:footnote w:id="3">
    <w:p w14:paraId="1C9F6ED6" w14:textId="17F658C5" w:rsidR="009A005E" w:rsidRPr="006A2F2F" w:rsidRDefault="009A005E">
      <w:pPr>
        <w:pStyle w:val="Funotentext"/>
      </w:pPr>
      <w:r w:rsidRPr="006A2F2F">
        <w:rPr>
          <w:rStyle w:val="Funotenzeichen"/>
        </w:rPr>
        <w:footnoteRef/>
      </w:r>
      <w:r w:rsidRPr="006A2F2F">
        <w:t xml:space="preserve"> </w:t>
      </w:r>
      <w:proofErr w:type="spellStart"/>
      <w:r w:rsidR="00BA0D1D" w:rsidRPr="006A2F2F">
        <w:t>Thin</w:t>
      </w:r>
      <w:proofErr w:type="spellEnd"/>
      <w:r w:rsidR="00BA0D1D" w:rsidRPr="006A2F2F">
        <w:t xml:space="preserve"> Provision: Siehe Glossar</w:t>
      </w:r>
    </w:p>
  </w:footnote>
  <w:footnote w:id="4">
    <w:p w14:paraId="250E9690" w14:textId="759C5410" w:rsidR="00C81582" w:rsidRPr="006A2F2F" w:rsidRDefault="00C81582">
      <w:pPr>
        <w:pStyle w:val="Funotentext"/>
      </w:pPr>
      <w:r w:rsidRPr="006A2F2F">
        <w:rPr>
          <w:rStyle w:val="Funotenzeichen"/>
        </w:rPr>
        <w:footnoteRef/>
      </w:r>
      <w:r w:rsidRPr="006A2F2F">
        <w:t xml:space="preserve"> </w:t>
      </w:r>
      <w:proofErr w:type="spellStart"/>
      <w:r w:rsidRPr="006A2F2F">
        <w:t>Kofax</w:t>
      </w:r>
      <w:proofErr w:type="spellEnd"/>
      <w:r w:rsidRPr="006A2F2F">
        <w:t xml:space="preserve">: </w:t>
      </w:r>
      <w:r w:rsidR="00EC4580" w:rsidRPr="006A2F2F">
        <w:t>Veralteter Markenname</w:t>
      </w:r>
      <w:r w:rsidR="00CC22E9" w:rsidRPr="006A2F2F">
        <w:t xml:space="preserve">, der in Verbindung mit Power PDF </w:t>
      </w:r>
      <w:r w:rsidR="003D2A92" w:rsidRPr="006A2F2F">
        <w:t>und anderen Produkten verwendet wird/wurde</w:t>
      </w:r>
    </w:p>
  </w:footnote>
  <w:footnote w:id="5">
    <w:p w14:paraId="3AEF7A95" w14:textId="627C361B" w:rsidR="00885068" w:rsidRPr="003E27D9" w:rsidRDefault="00885068">
      <w:pPr>
        <w:pStyle w:val="Funotentext"/>
        <w:rPr>
          <w:lang w:val="en-GB"/>
        </w:rPr>
      </w:pPr>
      <w:r w:rsidRPr="006A2F2F">
        <w:rPr>
          <w:rStyle w:val="Funotenzeichen"/>
        </w:rPr>
        <w:footnoteRef/>
      </w:r>
      <w:r w:rsidRPr="003E27D9">
        <w:rPr>
          <w:lang w:val="en-GB"/>
        </w:rPr>
        <w:t xml:space="preserve"> RSAT-AD Tools: </w:t>
      </w:r>
      <w:proofErr w:type="spellStart"/>
      <w:r w:rsidRPr="003E27D9">
        <w:rPr>
          <w:lang w:val="en-GB"/>
        </w:rPr>
        <w:t>Siehe</w:t>
      </w:r>
      <w:proofErr w:type="spellEnd"/>
      <w:r w:rsidRPr="003E27D9">
        <w:rPr>
          <w:lang w:val="en-GB"/>
        </w:rPr>
        <w:t xml:space="preserve"> </w:t>
      </w:r>
      <w:proofErr w:type="spellStart"/>
      <w:r w:rsidRPr="003E27D9">
        <w:rPr>
          <w:lang w:val="en-GB"/>
        </w:rPr>
        <w:t>G</w:t>
      </w:r>
      <w:r w:rsidR="009541F7" w:rsidRPr="003E27D9">
        <w:rPr>
          <w:lang w:val="en-GB"/>
        </w:rPr>
        <w:t>lossar</w:t>
      </w:r>
      <w:proofErr w:type="spellEnd"/>
    </w:p>
  </w:footnote>
  <w:footnote w:id="6">
    <w:p w14:paraId="5C39A24C" w14:textId="3494D9AE" w:rsidR="00322CF1" w:rsidRDefault="00322CF1">
      <w:pPr>
        <w:pStyle w:val="Funotentext"/>
      </w:pPr>
      <w:r w:rsidRPr="006A2F2F">
        <w:rPr>
          <w:rStyle w:val="Funotenzeichen"/>
        </w:rPr>
        <w:footnoteRef/>
      </w:r>
      <w:r w:rsidRPr="006A2F2F">
        <w:t xml:space="preserve"> FQDN: Siehe Glossar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BF24" w14:textId="6A4E5BE9" w:rsidR="008C025B" w:rsidRPr="006A2F2F" w:rsidRDefault="007749EA">
    <w:pPr>
      <w:pStyle w:val="Kopfzeile"/>
    </w:pPr>
    <w:r w:rsidRPr="006A2F2F">
      <w:rPr>
        <w:rFonts w:cstheme="minorHAnsi"/>
        <w:noProof/>
      </w:rPr>
      <mc:AlternateContent>
        <mc:Choice Requires="wps">
          <w:drawing>
            <wp:anchor distT="0" distB="0" distL="114300" distR="114300" simplePos="0" relativeHeight="251658244" behindDoc="0" locked="0" layoutInCell="1" allowOverlap="1" wp14:anchorId="296DDC7B" wp14:editId="76B03618">
              <wp:simplePos x="0" y="0"/>
              <wp:positionH relativeFrom="margin">
                <wp:posOffset>0</wp:posOffset>
              </wp:positionH>
              <wp:positionV relativeFrom="paragraph">
                <wp:posOffset>647065</wp:posOffset>
              </wp:positionV>
              <wp:extent cx="6119495" cy="0"/>
              <wp:effectExtent l="0" t="0" r="0" b="0"/>
              <wp:wrapNone/>
              <wp:docPr id="295755736" name="Gerader Verbinde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19495" cy="0"/>
                      </a:xfrm>
                      <a:prstGeom prst="line">
                        <a:avLst/>
                      </a:prstGeom>
                      <a:ln>
                        <a:solidFill>
                          <a:schemeClr val="tx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line id="Gerader Verbinder 2" o:spid="_x0000_s2049" style="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63360" from="0,50.95pt" to="481.85pt,50.95pt" strokecolor="#00507e" strokeweight="0.5pt">
              <v:stroke joinstyle="miter"/>
              <w10:wrap anchorx="margin"/>
            </v:line>
          </w:pict>
        </mc:Fallback>
      </mc:AlternateContent>
    </w:r>
    <w:r w:rsidRPr="006A2F2F">
      <w:rPr>
        <w:noProof/>
      </w:rPr>
      <w:drawing>
        <wp:anchor distT="0" distB="0" distL="114300" distR="114300" simplePos="0" relativeHeight="251658241" behindDoc="1" locked="0" layoutInCell="1" allowOverlap="1" wp14:anchorId="611827A2" wp14:editId="76B567DC">
          <wp:simplePos x="0" y="0"/>
          <wp:positionH relativeFrom="margin">
            <wp:posOffset>4549775</wp:posOffset>
          </wp:positionH>
          <wp:positionV relativeFrom="paragraph">
            <wp:posOffset>-132715</wp:posOffset>
          </wp:positionV>
          <wp:extent cx="1734820" cy="689610"/>
          <wp:effectExtent l="0" t="0" r="0" b="0"/>
          <wp:wrapNone/>
          <wp:docPr id="2004469152" name="Grafik 20044691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04469152" name="Grafik 60865443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4820" cy="689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9F5AA" w14:textId="1FD84B54" w:rsidR="00723C40" w:rsidRPr="006A2F2F" w:rsidRDefault="007749EA">
    <w:pPr>
      <w:pStyle w:val="Kopfzeile"/>
    </w:pPr>
    <w:r w:rsidRPr="006A2F2F"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51D88A0A" wp14:editId="7B3477B9">
              <wp:simplePos x="0" y="0"/>
              <wp:positionH relativeFrom="page">
                <wp:posOffset>-12700</wp:posOffset>
              </wp:positionH>
              <wp:positionV relativeFrom="margin">
                <wp:posOffset>2956560</wp:posOffset>
              </wp:positionV>
              <wp:extent cx="7600950" cy="6840000"/>
              <wp:effectExtent l="0" t="0" r="19050" b="18415"/>
              <wp:wrapNone/>
              <wp:docPr id="1979753165" name="Rechtec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00950" cy="68400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rect id="Rechteck 1" o:spid="_x0000_s2051" style="width:598.5pt;height:538.6pt;margin-top:232.8pt;margin-left:-1pt;mso-height-percent:0;mso-height-relative:margin;mso-position-horizontal-relative:page;mso-position-vertical-relative:margin;mso-width-percent:0;mso-width-relative:margin;mso-wrap-distance-bottom:0;mso-wrap-distance-left:9pt;mso-wrap-distance-right:9pt;mso-wrap-distance-top:0;mso-wrap-style:square;position:absolute;visibility:visible;v-text-anchor:middle;z-index:251661312" fillcolor="#00507e" strokecolor="#000b12" strokeweight="1pt">
              <w10:wrap anchory="margin"/>
            </v:rect>
          </w:pict>
        </mc:Fallback>
      </mc:AlternateContent>
    </w:r>
    <w:r w:rsidRPr="006A2F2F">
      <w:rPr>
        <w:noProof/>
      </w:rPr>
      <w:drawing>
        <wp:anchor distT="0" distB="0" distL="114300" distR="114300" simplePos="0" relativeHeight="251658242" behindDoc="1" locked="0" layoutInCell="1" allowOverlap="1" wp14:anchorId="26E1E919" wp14:editId="43B82558">
          <wp:simplePos x="0" y="0"/>
          <wp:positionH relativeFrom="page">
            <wp:align>center</wp:align>
          </wp:positionH>
          <wp:positionV relativeFrom="paragraph">
            <wp:posOffset>204931</wp:posOffset>
          </wp:positionV>
          <wp:extent cx="6153110" cy="2447636"/>
          <wp:effectExtent l="0" t="0" r="635" b="0"/>
          <wp:wrapNone/>
          <wp:docPr id="1561031365" name="Grafik 15610313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1031365" name="Grafik 60865443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53110" cy="24476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59E41A0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9D188E"/>
    <w:multiLevelType w:val="hybridMultilevel"/>
    <w:tmpl w:val="04AA2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35D53"/>
    <w:multiLevelType w:val="hybridMultilevel"/>
    <w:tmpl w:val="AE987060"/>
    <w:lvl w:ilvl="0" w:tplc="BFB414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D47399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7E0502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6642D7"/>
    <w:multiLevelType w:val="hybridMultilevel"/>
    <w:tmpl w:val="32621E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E72CD7"/>
    <w:multiLevelType w:val="hybridMultilevel"/>
    <w:tmpl w:val="E7F2B02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0D2E60"/>
    <w:multiLevelType w:val="hybridMultilevel"/>
    <w:tmpl w:val="06A64E02"/>
    <w:lvl w:ilvl="0" w:tplc="4CA83A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9A0E14"/>
    <w:multiLevelType w:val="hybridMultilevel"/>
    <w:tmpl w:val="74820450"/>
    <w:lvl w:ilvl="0" w:tplc="9690B0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6962D5"/>
    <w:multiLevelType w:val="hybridMultilevel"/>
    <w:tmpl w:val="685AE61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EA1F0F"/>
    <w:multiLevelType w:val="hybridMultilevel"/>
    <w:tmpl w:val="21CA98F6"/>
    <w:lvl w:ilvl="0" w:tplc="68F2712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483FE5"/>
    <w:multiLevelType w:val="hybridMultilevel"/>
    <w:tmpl w:val="B11067B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2F7F53"/>
    <w:multiLevelType w:val="multilevel"/>
    <w:tmpl w:val="E69A533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60724CC1"/>
    <w:multiLevelType w:val="hybridMultilevel"/>
    <w:tmpl w:val="58309FD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D3191E"/>
    <w:multiLevelType w:val="hybridMultilevel"/>
    <w:tmpl w:val="AB7E82BC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AE406E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15"/>
  </w:num>
  <w:num w:numId="3">
    <w:abstractNumId w:val="4"/>
  </w:num>
  <w:num w:numId="4">
    <w:abstractNumId w:val="12"/>
  </w:num>
  <w:num w:numId="5">
    <w:abstractNumId w:val="11"/>
  </w:num>
  <w:num w:numId="6">
    <w:abstractNumId w:val="13"/>
  </w:num>
  <w:num w:numId="7">
    <w:abstractNumId w:val="1"/>
  </w:num>
  <w:num w:numId="8">
    <w:abstractNumId w:val="14"/>
  </w:num>
  <w:num w:numId="9">
    <w:abstractNumId w:val="5"/>
  </w:num>
  <w:num w:numId="10">
    <w:abstractNumId w:val="2"/>
  </w:num>
  <w:num w:numId="11">
    <w:abstractNumId w:val="9"/>
  </w:num>
  <w:num w:numId="12">
    <w:abstractNumId w:val="6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saveSubset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rox_step_bearbeiter" w:val="Attenberger, Sebastian - 18.06.2024 17:44:55"/>
  </w:docVars>
  <w:rsids>
    <w:rsidRoot w:val="00723C40"/>
    <w:rsid w:val="0000115B"/>
    <w:rsid w:val="0000499E"/>
    <w:rsid w:val="0001016E"/>
    <w:rsid w:val="00010AA1"/>
    <w:rsid w:val="00010D1F"/>
    <w:rsid w:val="00011615"/>
    <w:rsid w:val="000119BE"/>
    <w:rsid w:val="000128A6"/>
    <w:rsid w:val="00013D77"/>
    <w:rsid w:val="00021954"/>
    <w:rsid w:val="0002367D"/>
    <w:rsid w:val="000247A4"/>
    <w:rsid w:val="00024B95"/>
    <w:rsid w:val="00026A50"/>
    <w:rsid w:val="000305DB"/>
    <w:rsid w:val="00031A87"/>
    <w:rsid w:val="00032A48"/>
    <w:rsid w:val="000333BF"/>
    <w:rsid w:val="00034439"/>
    <w:rsid w:val="00036260"/>
    <w:rsid w:val="00036A4F"/>
    <w:rsid w:val="00037E7F"/>
    <w:rsid w:val="00042B62"/>
    <w:rsid w:val="00043071"/>
    <w:rsid w:val="00046876"/>
    <w:rsid w:val="000508A2"/>
    <w:rsid w:val="00052386"/>
    <w:rsid w:val="00053BDD"/>
    <w:rsid w:val="00055609"/>
    <w:rsid w:val="000563DF"/>
    <w:rsid w:val="00056983"/>
    <w:rsid w:val="00060091"/>
    <w:rsid w:val="000605E1"/>
    <w:rsid w:val="000613F4"/>
    <w:rsid w:val="0006219E"/>
    <w:rsid w:val="0006337C"/>
    <w:rsid w:val="00063606"/>
    <w:rsid w:val="00065A41"/>
    <w:rsid w:val="00067400"/>
    <w:rsid w:val="0007216C"/>
    <w:rsid w:val="00072470"/>
    <w:rsid w:val="000751A7"/>
    <w:rsid w:val="000770B9"/>
    <w:rsid w:val="00080A12"/>
    <w:rsid w:val="000823AC"/>
    <w:rsid w:val="000825A6"/>
    <w:rsid w:val="0008291A"/>
    <w:rsid w:val="00084F70"/>
    <w:rsid w:val="00086DD5"/>
    <w:rsid w:val="0009034E"/>
    <w:rsid w:val="00091B9D"/>
    <w:rsid w:val="00094B54"/>
    <w:rsid w:val="00095F78"/>
    <w:rsid w:val="000A339F"/>
    <w:rsid w:val="000A6F93"/>
    <w:rsid w:val="000B0631"/>
    <w:rsid w:val="000B1C52"/>
    <w:rsid w:val="000B4A21"/>
    <w:rsid w:val="000B4E8D"/>
    <w:rsid w:val="000B686D"/>
    <w:rsid w:val="000C05DF"/>
    <w:rsid w:val="000C08BB"/>
    <w:rsid w:val="000C09EF"/>
    <w:rsid w:val="000C193E"/>
    <w:rsid w:val="000C1F91"/>
    <w:rsid w:val="000C2F9B"/>
    <w:rsid w:val="000C34FF"/>
    <w:rsid w:val="000C6BBA"/>
    <w:rsid w:val="000D1113"/>
    <w:rsid w:val="000D1600"/>
    <w:rsid w:val="000D29F2"/>
    <w:rsid w:val="000D5DDF"/>
    <w:rsid w:val="000D684B"/>
    <w:rsid w:val="000D70C7"/>
    <w:rsid w:val="000E0C1D"/>
    <w:rsid w:val="000E29F3"/>
    <w:rsid w:val="000E43A2"/>
    <w:rsid w:val="000E56D5"/>
    <w:rsid w:val="000E619C"/>
    <w:rsid w:val="000E647E"/>
    <w:rsid w:val="000E6E33"/>
    <w:rsid w:val="000E70A4"/>
    <w:rsid w:val="000F2E40"/>
    <w:rsid w:val="000F39C6"/>
    <w:rsid w:val="000F43A6"/>
    <w:rsid w:val="000F497B"/>
    <w:rsid w:val="000F538C"/>
    <w:rsid w:val="000F5C1F"/>
    <w:rsid w:val="00100493"/>
    <w:rsid w:val="001015AD"/>
    <w:rsid w:val="00101A86"/>
    <w:rsid w:val="00103E4E"/>
    <w:rsid w:val="00104B66"/>
    <w:rsid w:val="00105F0C"/>
    <w:rsid w:val="00107374"/>
    <w:rsid w:val="001073F6"/>
    <w:rsid w:val="00107C5D"/>
    <w:rsid w:val="0011106F"/>
    <w:rsid w:val="00111BAE"/>
    <w:rsid w:val="00112437"/>
    <w:rsid w:val="00115DD7"/>
    <w:rsid w:val="00117174"/>
    <w:rsid w:val="00117AE6"/>
    <w:rsid w:val="001222F3"/>
    <w:rsid w:val="00122E70"/>
    <w:rsid w:val="001232FF"/>
    <w:rsid w:val="00125F1F"/>
    <w:rsid w:val="001262BD"/>
    <w:rsid w:val="00126ECB"/>
    <w:rsid w:val="001312DA"/>
    <w:rsid w:val="0013158A"/>
    <w:rsid w:val="001323BB"/>
    <w:rsid w:val="00136B62"/>
    <w:rsid w:val="0014202E"/>
    <w:rsid w:val="00146440"/>
    <w:rsid w:val="00146F50"/>
    <w:rsid w:val="0014762B"/>
    <w:rsid w:val="0015213B"/>
    <w:rsid w:val="00154C7C"/>
    <w:rsid w:val="00155051"/>
    <w:rsid w:val="00155EE7"/>
    <w:rsid w:val="00156CA5"/>
    <w:rsid w:val="00157B1F"/>
    <w:rsid w:val="00162CC7"/>
    <w:rsid w:val="00164BA8"/>
    <w:rsid w:val="00165799"/>
    <w:rsid w:val="00167B96"/>
    <w:rsid w:val="00167E31"/>
    <w:rsid w:val="00175AAF"/>
    <w:rsid w:val="00175EA4"/>
    <w:rsid w:val="001771F3"/>
    <w:rsid w:val="001773A5"/>
    <w:rsid w:val="00177AF9"/>
    <w:rsid w:val="00177DD1"/>
    <w:rsid w:val="001814AE"/>
    <w:rsid w:val="00181A7D"/>
    <w:rsid w:val="001820D1"/>
    <w:rsid w:val="00182CFE"/>
    <w:rsid w:val="00183FD9"/>
    <w:rsid w:val="001861A7"/>
    <w:rsid w:val="00186F3D"/>
    <w:rsid w:val="00187886"/>
    <w:rsid w:val="00187CC1"/>
    <w:rsid w:val="00190AF1"/>
    <w:rsid w:val="00194A86"/>
    <w:rsid w:val="00196872"/>
    <w:rsid w:val="001A0786"/>
    <w:rsid w:val="001A0EB5"/>
    <w:rsid w:val="001A2D87"/>
    <w:rsid w:val="001A4BB8"/>
    <w:rsid w:val="001A6CC5"/>
    <w:rsid w:val="001B0CEA"/>
    <w:rsid w:val="001B109E"/>
    <w:rsid w:val="001B19DD"/>
    <w:rsid w:val="001B25B2"/>
    <w:rsid w:val="001B2D64"/>
    <w:rsid w:val="001B3AF4"/>
    <w:rsid w:val="001B74E7"/>
    <w:rsid w:val="001B7AEE"/>
    <w:rsid w:val="001C15F0"/>
    <w:rsid w:val="001C169D"/>
    <w:rsid w:val="001C32E0"/>
    <w:rsid w:val="001C39F6"/>
    <w:rsid w:val="001C45F6"/>
    <w:rsid w:val="001C6439"/>
    <w:rsid w:val="001C6460"/>
    <w:rsid w:val="001D02CE"/>
    <w:rsid w:val="001D1AF7"/>
    <w:rsid w:val="001D30E7"/>
    <w:rsid w:val="001D688C"/>
    <w:rsid w:val="001D726F"/>
    <w:rsid w:val="001E22DF"/>
    <w:rsid w:val="001E619A"/>
    <w:rsid w:val="001F0C95"/>
    <w:rsid w:val="001F0EF0"/>
    <w:rsid w:val="001F251F"/>
    <w:rsid w:val="001F319B"/>
    <w:rsid w:val="001F3B60"/>
    <w:rsid w:val="001F3DFA"/>
    <w:rsid w:val="001F5057"/>
    <w:rsid w:val="001F50F0"/>
    <w:rsid w:val="001F6C07"/>
    <w:rsid w:val="001F7793"/>
    <w:rsid w:val="001F7B3D"/>
    <w:rsid w:val="00201289"/>
    <w:rsid w:val="002054A5"/>
    <w:rsid w:val="00205C30"/>
    <w:rsid w:val="00207317"/>
    <w:rsid w:val="00207F5B"/>
    <w:rsid w:val="002107B5"/>
    <w:rsid w:val="00211C8B"/>
    <w:rsid w:val="00211F78"/>
    <w:rsid w:val="00216290"/>
    <w:rsid w:val="00217A84"/>
    <w:rsid w:val="002221F3"/>
    <w:rsid w:val="002229CA"/>
    <w:rsid w:val="00225526"/>
    <w:rsid w:val="00226938"/>
    <w:rsid w:val="00227001"/>
    <w:rsid w:val="002271EF"/>
    <w:rsid w:val="00230E42"/>
    <w:rsid w:val="0023126A"/>
    <w:rsid w:val="00231DAF"/>
    <w:rsid w:val="00232225"/>
    <w:rsid w:val="002334C2"/>
    <w:rsid w:val="00240179"/>
    <w:rsid w:val="00241D0D"/>
    <w:rsid w:val="002445C4"/>
    <w:rsid w:val="00246603"/>
    <w:rsid w:val="002501AA"/>
    <w:rsid w:val="00251882"/>
    <w:rsid w:val="002518B4"/>
    <w:rsid w:val="00252204"/>
    <w:rsid w:val="00252BE0"/>
    <w:rsid w:val="002537BE"/>
    <w:rsid w:val="00254233"/>
    <w:rsid w:val="0025789B"/>
    <w:rsid w:val="00261058"/>
    <w:rsid w:val="00261A1D"/>
    <w:rsid w:val="00265447"/>
    <w:rsid w:val="002654BB"/>
    <w:rsid w:val="002655CA"/>
    <w:rsid w:val="00266D56"/>
    <w:rsid w:val="00267351"/>
    <w:rsid w:val="002707E5"/>
    <w:rsid w:val="00272405"/>
    <w:rsid w:val="00273356"/>
    <w:rsid w:val="002747FB"/>
    <w:rsid w:val="00275B49"/>
    <w:rsid w:val="002760F1"/>
    <w:rsid w:val="00276905"/>
    <w:rsid w:val="00277101"/>
    <w:rsid w:val="00277BDF"/>
    <w:rsid w:val="00282A9E"/>
    <w:rsid w:val="0028363F"/>
    <w:rsid w:val="002836F6"/>
    <w:rsid w:val="002848CA"/>
    <w:rsid w:val="00284E88"/>
    <w:rsid w:val="002855ED"/>
    <w:rsid w:val="00287335"/>
    <w:rsid w:val="00290F47"/>
    <w:rsid w:val="002922E9"/>
    <w:rsid w:val="00292C5D"/>
    <w:rsid w:val="00292F54"/>
    <w:rsid w:val="00292FBA"/>
    <w:rsid w:val="0029335B"/>
    <w:rsid w:val="00294251"/>
    <w:rsid w:val="002952BF"/>
    <w:rsid w:val="00296183"/>
    <w:rsid w:val="00297BA7"/>
    <w:rsid w:val="002A2992"/>
    <w:rsid w:val="002A4456"/>
    <w:rsid w:val="002A4B48"/>
    <w:rsid w:val="002A6024"/>
    <w:rsid w:val="002B0DBF"/>
    <w:rsid w:val="002B1800"/>
    <w:rsid w:val="002B1F5A"/>
    <w:rsid w:val="002B42DE"/>
    <w:rsid w:val="002B59EE"/>
    <w:rsid w:val="002B726F"/>
    <w:rsid w:val="002B7A7A"/>
    <w:rsid w:val="002C0E1A"/>
    <w:rsid w:val="002C499C"/>
    <w:rsid w:val="002C643C"/>
    <w:rsid w:val="002C6CAE"/>
    <w:rsid w:val="002D0D8A"/>
    <w:rsid w:val="002D21E9"/>
    <w:rsid w:val="002D21FB"/>
    <w:rsid w:val="002D4F7D"/>
    <w:rsid w:val="002D7F39"/>
    <w:rsid w:val="002E116A"/>
    <w:rsid w:val="002E2962"/>
    <w:rsid w:val="002E6A42"/>
    <w:rsid w:val="002F0CEE"/>
    <w:rsid w:val="002F3517"/>
    <w:rsid w:val="002F5420"/>
    <w:rsid w:val="00305285"/>
    <w:rsid w:val="0030578F"/>
    <w:rsid w:val="0030621D"/>
    <w:rsid w:val="0031226F"/>
    <w:rsid w:val="0031392D"/>
    <w:rsid w:val="00313EB3"/>
    <w:rsid w:val="00314CDB"/>
    <w:rsid w:val="003160A6"/>
    <w:rsid w:val="0031668F"/>
    <w:rsid w:val="0031770E"/>
    <w:rsid w:val="0032155B"/>
    <w:rsid w:val="00322CF1"/>
    <w:rsid w:val="00322EB9"/>
    <w:rsid w:val="00323CA4"/>
    <w:rsid w:val="0032463C"/>
    <w:rsid w:val="003309A2"/>
    <w:rsid w:val="00330C20"/>
    <w:rsid w:val="0033381F"/>
    <w:rsid w:val="003346A2"/>
    <w:rsid w:val="003352E6"/>
    <w:rsid w:val="00336195"/>
    <w:rsid w:val="00337E99"/>
    <w:rsid w:val="00340E3B"/>
    <w:rsid w:val="00342836"/>
    <w:rsid w:val="003431E8"/>
    <w:rsid w:val="00345F21"/>
    <w:rsid w:val="00347A72"/>
    <w:rsid w:val="00352B5D"/>
    <w:rsid w:val="00353C99"/>
    <w:rsid w:val="003540D5"/>
    <w:rsid w:val="00354A22"/>
    <w:rsid w:val="003561E8"/>
    <w:rsid w:val="00361B63"/>
    <w:rsid w:val="00362724"/>
    <w:rsid w:val="00362E59"/>
    <w:rsid w:val="00365F2D"/>
    <w:rsid w:val="003664EC"/>
    <w:rsid w:val="00366FAF"/>
    <w:rsid w:val="003700A8"/>
    <w:rsid w:val="00377454"/>
    <w:rsid w:val="0037780A"/>
    <w:rsid w:val="00381F5F"/>
    <w:rsid w:val="0038254B"/>
    <w:rsid w:val="0038350B"/>
    <w:rsid w:val="00386D37"/>
    <w:rsid w:val="00387BCE"/>
    <w:rsid w:val="00387E13"/>
    <w:rsid w:val="00391B87"/>
    <w:rsid w:val="00393384"/>
    <w:rsid w:val="00395305"/>
    <w:rsid w:val="00396CA6"/>
    <w:rsid w:val="00397AFF"/>
    <w:rsid w:val="003A18DF"/>
    <w:rsid w:val="003A1EB3"/>
    <w:rsid w:val="003A2B42"/>
    <w:rsid w:val="003A2EBB"/>
    <w:rsid w:val="003A2F6C"/>
    <w:rsid w:val="003A3E9A"/>
    <w:rsid w:val="003A4241"/>
    <w:rsid w:val="003A496C"/>
    <w:rsid w:val="003A5EB4"/>
    <w:rsid w:val="003A778D"/>
    <w:rsid w:val="003A7A69"/>
    <w:rsid w:val="003B110A"/>
    <w:rsid w:val="003B1B07"/>
    <w:rsid w:val="003B1CC1"/>
    <w:rsid w:val="003B32AE"/>
    <w:rsid w:val="003B4D4A"/>
    <w:rsid w:val="003B5AE4"/>
    <w:rsid w:val="003B5CF5"/>
    <w:rsid w:val="003B6D3E"/>
    <w:rsid w:val="003C292F"/>
    <w:rsid w:val="003C3964"/>
    <w:rsid w:val="003C58A8"/>
    <w:rsid w:val="003C6EA2"/>
    <w:rsid w:val="003C763D"/>
    <w:rsid w:val="003C78B9"/>
    <w:rsid w:val="003D1AA3"/>
    <w:rsid w:val="003D2A92"/>
    <w:rsid w:val="003D2B9B"/>
    <w:rsid w:val="003D6E9F"/>
    <w:rsid w:val="003D7156"/>
    <w:rsid w:val="003D72ED"/>
    <w:rsid w:val="003D7C54"/>
    <w:rsid w:val="003E055C"/>
    <w:rsid w:val="003E09DA"/>
    <w:rsid w:val="003E0C7B"/>
    <w:rsid w:val="003E18D6"/>
    <w:rsid w:val="003E2668"/>
    <w:rsid w:val="003E27D9"/>
    <w:rsid w:val="003E311F"/>
    <w:rsid w:val="003E48CC"/>
    <w:rsid w:val="003E6C46"/>
    <w:rsid w:val="003E6D4F"/>
    <w:rsid w:val="003E6DC5"/>
    <w:rsid w:val="003F2EA8"/>
    <w:rsid w:val="003F2F24"/>
    <w:rsid w:val="003F4895"/>
    <w:rsid w:val="003F5219"/>
    <w:rsid w:val="003F6E24"/>
    <w:rsid w:val="00403338"/>
    <w:rsid w:val="00405E27"/>
    <w:rsid w:val="00412E44"/>
    <w:rsid w:val="00413619"/>
    <w:rsid w:val="004142F5"/>
    <w:rsid w:val="00417927"/>
    <w:rsid w:val="00417A96"/>
    <w:rsid w:val="00421ACB"/>
    <w:rsid w:val="00421D59"/>
    <w:rsid w:val="0042403E"/>
    <w:rsid w:val="004246FE"/>
    <w:rsid w:val="00426DAE"/>
    <w:rsid w:val="004301AB"/>
    <w:rsid w:val="00430B35"/>
    <w:rsid w:val="004315DA"/>
    <w:rsid w:val="004333C6"/>
    <w:rsid w:val="0043410B"/>
    <w:rsid w:val="00436DE9"/>
    <w:rsid w:val="00437034"/>
    <w:rsid w:val="00440367"/>
    <w:rsid w:val="00440CD0"/>
    <w:rsid w:val="00441EC9"/>
    <w:rsid w:val="00443D8A"/>
    <w:rsid w:val="00443E96"/>
    <w:rsid w:val="00444E2B"/>
    <w:rsid w:val="00445F49"/>
    <w:rsid w:val="00447E8D"/>
    <w:rsid w:val="00450E39"/>
    <w:rsid w:val="00451A7B"/>
    <w:rsid w:val="00452B41"/>
    <w:rsid w:val="00453715"/>
    <w:rsid w:val="00454E32"/>
    <w:rsid w:val="00456240"/>
    <w:rsid w:val="00456BFF"/>
    <w:rsid w:val="00460BCF"/>
    <w:rsid w:val="0046258B"/>
    <w:rsid w:val="00462794"/>
    <w:rsid w:val="00463F71"/>
    <w:rsid w:val="004650F8"/>
    <w:rsid w:val="004651D8"/>
    <w:rsid w:val="00465FB9"/>
    <w:rsid w:val="00466A1C"/>
    <w:rsid w:val="00466A56"/>
    <w:rsid w:val="00467DCD"/>
    <w:rsid w:val="00470A96"/>
    <w:rsid w:val="0047151A"/>
    <w:rsid w:val="00474493"/>
    <w:rsid w:val="00482445"/>
    <w:rsid w:val="0048421B"/>
    <w:rsid w:val="00484EAE"/>
    <w:rsid w:val="00486B3A"/>
    <w:rsid w:val="0048770E"/>
    <w:rsid w:val="004920E1"/>
    <w:rsid w:val="004922D4"/>
    <w:rsid w:val="004933F3"/>
    <w:rsid w:val="00496AE7"/>
    <w:rsid w:val="00497017"/>
    <w:rsid w:val="0049739F"/>
    <w:rsid w:val="004A2036"/>
    <w:rsid w:val="004A28EF"/>
    <w:rsid w:val="004A29AA"/>
    <w:rsid w:val="004A32A1"/>
    <w:rsid w:val="004A4CBC"/>
    <w:rsid w:val="004A6173"/>
    <w:rsid w:val="004A7C1C"/>
    <w:rsid w:val="004B1739"/>
    <w:rsid w:val="004B17AE"/>
    <w:rsid w:val="004B3E3F"/>
    <w:rsid w:val="004B4103"/>
    <w:rsid w:val="004B5F4F"/>
    <w:rsid w:val="004B6366"/>
    <w:rsid w:val="004B692D"/>
    <w:rsid w:val="004B7AB3"/>
    <w:rsid w:val="004B7B9D"/>
    <w:rsid w:val="004B7D4B"/>
    <w:rsid w:val="004B7DB1"/>
    <w:rsid w:val="004C153E"/>
    <w:rsid w:val="004C2ABD"/>
    <w:rsid w:val="004C471E"/>
    <w:rsid w:val="004C5153"/>
    <w:rsid w:val="004C55AE"/>
    <w:rsid w:val="004C666B"/>
    <w:rsid w:val="004C73E0"/>
    <w:rsid w:val="004E0AD2"/>
    <w:rsid w:val="004E2431"/>
    <w:rsid w:val="004E30D9"/>
    <w:rsid w:val="004E3A76"/>
    <w:rsid w:val="004E518B"/>
    <w:rsid w:val="004F1AEE"/>
    <w:rsid w:val="004F3056"/>
    <w:rsid w:val="004F3394"/>
    <w:rsid w:val="004F3688"/>
    <w:rsid w:val="004F669A"/>
    <w:rsid w:val="004F69B6"/>
    <w:rsid w:val="004F6C08"/>
    <w:rsid w:val="004F7E9B"/>
    <w:rsid w:val="004F7F5D"/>
    <w:rsid w:val="00501241"/>
    <w:rsid w:val="00501B1C"/>
    <w:rsid w:val="00505368"/>
    <w:rsid w:val="00506216"/>
    <w:rsid w:val="005105B4"/>
    <w:rsid w:val="0051067B"/>
    <w:rsid w:val="0051129A"/>
    <w:rsid w:val="0051147C"/>
    <w:rsid w:val="00513BF5"/>
    <w:rsid w:val="00515087"/>
    <w:rsid w:val="005155A4"/>
    <w:rsid w:val="00522DDA"/>
    <w:rsid w:val="00523A92"/>
    <w:rsid w:val="005245D8"/>
    <w:rsid w:val="0052506B"/>
    <w:rsid w:val="00525210"/>
    <w:rsid w:val="0053033A"/>
    <w:rsid w:val="00530DF6"/>
    <w:rsid w:val="005362CE"/>
    <w:rsid w:val="005407FD"/>
    <w:rsid w:val="00541A44"/>
    <w:rsid w:val="0054290D"/>
    <w:rsid w:val="00542DD3"/>
    <w:rsid w:val="005434CA"/>
    <w:rsid w:val="00543B62"/>
    <w:rsid w:val="00543D0D"/>
    <w:rsid w:val="00543FE5"/>
    <w:rsid w:val="00551B0A"/>
    <w:rsid w:val="00552FB4"/>
    <w:rsid w:val="0055403D"/>
    <w:rsid w:val="00556147"/>
    <w:rsid w:val="00556956"/>
    <w:rsid w:val="00561244"/>
    <w:rsid w:val="00571362"/>
    <w:rsid w:val="00571EA7"/>
    <w:rsid w:val="0057277B"/>
    <w:rsid w:val="00575342"/>
    <w:rsid w:val="00575DD5"/>
    <w:rsid w:val="00576EEF"/>
    <w:rsid w:val="00582D47"/>
    <w:rsid w:val="00583225"/>
    <w:rsid w:val="00583D65"/>
    <w:rsid w:val="00584731"/>
    <w:rsid w:val="0058478E"/>
    <w:rsid w:val="00584CC2"/>
    <w:rsid w:val="00586F72"/>
    <w:rsid w:val="00590474"/>
    <w:rsid w:val="00591B76"/>
    <w:rsid w:val="0059237E"/>
    <w:rsid w:val="00594FB5"/>
    <w:rsid w:val="00595035"/>
    <w:rsid w:val="00597551"/>
    <w:rsid w:val="005A050C"/>
    <w:rsid w:val="005A057C"/>
    <w:rsid w:val="005A23B2"/>
    <w:rsid w:val="005A57B2"/>
    <w:rsid w:val="005A58BA"/>
    <w:rsid w:val="005B0912"/>
    <w:rsid w:val="005B0D46"/>
    <w:rsid w:val="005B25D6"/>
    <w:rsid w:val="005B3C6D"/>
    <w:rsid w:val="005B3F39"/>
    <w:rsid w:val="005B47CF"/>
    <w:rsid w:val="005B4CBE"/>
    <w:rsid w:val="005B521A"/>
    <w:rsid w:val="005B5CFD"/>
    <w:rsid w:val="005B7937"/>
    <w:rsid w:val="005C0508"/>
    <w:rsid w:val="005C1ABF"/>
    <w:rsid w:val="005C4CA4"/>
    <w:rsid w:val="005C592D"/>
    <w:rsid w:val="005C6227"/>
    <w:rsid w:val="005D02BB"/>
    <w:rsid w:val="005D09C8"/>
    <w:rsid w:val="005D1390"/>
    <w:rsid w:val="005D3635"/>
    <w:rsid w:val="005D3C2C"/>
    <w:rsid w:val="005E0130"/>
    <w:rsid w:val="005E0BEB"/>
    <w:rsid w:val="005E208C"/>
    <w:rsid w:val="005E714B"/>
    <w:rsid w:val="005F0EDE"/>
    <w:rsid w:val="005F1CE1"/>
    <w:rsid w:val="005F4363"/>
    <w:rsid w:val="005F5DAA"/>
    <w:rsid w:val="005F5E1D"/>
    <w:rsid w:val="005F6E18"/>
    <w:rsid w:val="0060146A"/>
    <w:rsid w:val="00603E47"/>
    <w:rsid w:val="00604635"/>
    <w:rsid w:val="00605B2C"/>
    <w:rsid w:val="00607F1E"/>
    <w:rsid w:val="00610E58"/>
    <w:rsid w:val="006115F9"/>
    <w:rsid w:val="00611905"/>
    <w:rsid w:val="00614DAE"/>
    <w:rsid w:val="00615533"/>
    <w:rsid w:val="00615D9C"/>
    <w:rsid w:val="006205FF"/>
    <w:rsid w:val="00621008"/>
    <w:rsid w:val="00622683"/>
    <w:rsid w:val="006229CF"/>
    <w:rsid w:val="00623A10"/>
    <w:rsid w:val="00626F1D"/>
    <w:rsid w:val="00627443"/>
    <w:rsid w:val="0063129E"/>
    <w:rsid w:val="0063455F"/>
    <w:rsid w:val="00635F79"/>
    <w:rsid w:val="00636797"/>
    <w:rsid w:val="00637A02"/>
    <w:rsid w:val="0064106C"/>
    <w:rsid w:val="006415E4"/>
    <w:rsid w:val="00644635"/>
    <w:rsid w:val="006453A2"/>
    <w:rsid w:val="00650AB8"/>
    <w:rsid w:val="0065120D"/>
    <w:rsid w:val="00652B43"/>
    <w:rsid w:val="00653BA0"/>
    <w:rsid w:val="0065765E"/>
    <w:rsid w:val="00660145"/>
    <w:rsid w:val="006605B6"/>
    <w:rsid w:val="00660983"/>
    <w:rsid w:val="00660C2E"/>
    <w:rsid w:val="0066269D"/>
    <w:rsid w:val="0066306C"/>
    <w:rsid w:val="00663D3A"/>
    <w:rsid w:val="00664865"/>
    <w:rsid w:val="006667DA"/>
    <w:rsid w:val="00666B80"/>
    <w:rsid w:val="00667CC7"/>
    <w:rsid w:val="00670065"/>
    <w:rsid w:val="006712F2"/>
    <w:rsid w:val="0067134B"/>
    <w:rsid w:val="00671A9E"/>
    <w:rsid w:val="00672FED"/>
    <w:rsid w:val="006740CD"/>
    <w:rsid w:val="00676AED"/>
    <w:rsid w:val="00677BAF"/>
    <w:rsid w:val="00684463"/>
    <w:rsid w:val="00687579"/>
    <w:rsid w:val="00690A5B"/>
    <w:rsid w:val="0069131B"/>
    <w:rsid w:val="006913A5"/>
    <w:rsid w:val="0069279B"/>
    <w:rsid w:val="006939E3"/>
    <w:rsid w:val="00694871"/>
    <w:rsid w:val="00696FBC"/>
    <w:rsid w:val="006A1A9C"/>
    <w:rsid w:val="006A1C07"/>
    <w:rsid w:val="006A2F2F"/>
    <w:rsid w:val="006A3130"/>
    <w:rsid w:val="006A4C3E"/>
    <w:rsid w:val="006A52BD"/>
    <w:rsid w:val="006A691E"/>
    <w:rsid w:val="006A6E7F"/>
    <w:rsid w:val="006B382E"/>
    <w:rsid w:val="006B6955"/>
    <w:rsid w:val="006C26AD"/>
    <w:rsid w:val="006C2AB4"/>
    <w:rsid w:val="006C6A9D"/>
    <w:rsid w:val="006D069D"/>
    <w:rsid w:val="006D2600"/>
    <w:rsid w:val="006D38BD"/>
    <w:rsid w:val="006D40E7"/>
    <w:rsid w:val="006D4711"/>
    <w:rsid w:val="006D50D9"/>
    <w:rsid w:val="006E0005"/>
    <w:rsid w:val="006E0539"/>
    <w:rsid w:val="006E1AF5"/>
    <w:rsid w:val="006E2EED"/>
    <w:rsid w:val="006E3715"/>
    <w:rsid w:val="006E49D4"/>
    <w:rsid w:val="006E602B"/>
    <w:rsid w:val="006E7746"/>
    <w:rsid w:val="006F072E"/>
    <w:rsid w:val="006F0DF6"/>
    <w:rsid w:val="006F10B6"/>
    <w:rsid w:val="006F23BD"/>
    <w:rsid w:val="006F68CF"/>
    <w:rsid w:val="006F77DD"/>
    <w:rsid w:val="007027F7"/>
    <w:rsid w:val="00705DA4"/>
    <w:rsid w:val="007101CA"/>
    <w:rsid w:val="00712C08"/>
    <w:rsid w:val="0071376E"/>
    <w:rsid w:val="00715834"/>
    <w:rsid w:val="00716C6F"/>
    <w:rsid w:val="0072256F"/>
    <w:rsid w:val="00723C40"/>
    <w:rsid w:val="007270D9"/>
    <w:rsid w:val="00727C88"/>
    <w:rsid w:val="0073024A"/>
    <w:rsid w:val="00732E48"/>
    <w:rsid w:val="007350E3"/>
    <w:rsid w:val="0073565E"/>
    <w:rsid w:val="00736579"/>
    <w:rsid w:val="00736CD6"/>
    <w:rsid w:val="0073713A"/>
    <w:rsid w:val="00737DE3"/>
    <w:rsid w:val="007402FF"/>
    <w:rsid w:val="0074105C"/>
    <w:rsid w:val="0074203E"/>
    <w:rsid w:val="00744632"/>
    <w:rsid w:val="00747C37"/>
    <w:rsid w:val="007529F8"/>
    <w:rsid w:val="007535F4"/>
    <w:rsid w:val="00753BAF"/>
    <w:rsid w:val="007555B8"/>
    <w:rsid w:val="00757F59"/>
    <w:rsid w:val="00761121"/>
    <w:rsid w:val="007629A2"/>
    <w:rsid w:val="00763315"/>
    <w:rsid w:val="00765A0D"/>
    <w:rsid w:val="00772AD1"/>
    <w:rsid w:val="007730BD"/>
    <w:rsid w:val="007749EA"/>
    <w:rsid w:val="0077592F"/>
    <w:rsid w:val="007759A0"/>
    <w:rsid w:val="00776084"/>
    <w:rsid w:val="0077685A"/>
    <w:rsid w:val="0078088B"/>
    <w:rsid w:val="007816A2"/>
    <w:rsid w:val="007827DF"/>
    <w:rsid w:val="00792C93"/>
    <w:rsid w:val="00792DC4"/>
    <w:rsid w:val="00794266"/>
    <w:rsid w:val="0079643F"/>
    <w:rsid w:val="00796B1C"/>
    <w:rsid w:val="007A2CEE"/>
    <w:rsid w:val="007A4695"/>
    <w:rsid w:val="007A5F39"/>
    <w:rsid w:val="007A7098"/>
    <w:rsid w:val="007A7CD8"/>
    <w:rsid w:val="007B0AB4"/>
    <w:rsid w:val="007B4C91"/>
    <w:rsid w:val="007B4CDA"/>
    <w:rsid w:val="007B7261"/>
    <w:rsid w:val="007C0FA2"/>
    <w:rsid w:val="007C193A"/>
    <w:rsid w:val="007C2978"/>
    <w:rsid w:val="007C3718"/>
    <w:rsid w:val="007C395F"/>
    <w:rsid w:val="007C3F51"/>
    <w:rsid w:val="007C4257"/>
    <w:rsid w:val="007C4F68"/>
    <w:rsid w:val="007C5857"/>
    <w:rsid w:val="007C72C9"/>
    <w:rsid w:val="007D31F4"/>
    <w:rsid w:val="007D4FFA"/>
    <w:rsid w:val="007E05DA"/>
    <w:rsid w:val="007E161A"/>
    <w:rsid w:val="007E22E6"/>
    <w:rsid w:val="007E3766"/>
    <w:rsid w:val="007E42DF"/>
    <w:rsid w:val="007E5438"/>
    <w:rsid w:val="007E64A3"/>
    <w:rsid w:val="007F03A2"/>
    <w:rsid w:val="007F1703"/>
    <w:rsid w:val="007F443A"/>
    <w:rsid w:val="007F5607"/>
    <w:rsid w:val="007F6707"/>
    <w:rsid w:val="007F670E"/>
    <w:rsid w:val="00804D82"/>
    <w:rsid w:val="00807A5C"/>
    <w:rsid w:val="008113AF"/>
    <w:rsid w:val="00812709"/>
    <w:rsid w:val="00816761"/>
    <w:rsid w:val="008204AD"/>
    <w:rsid w:val="00820A83"/>
    <w:rsid w:val="008232DF"/>
    <w:rsid w:val="00823BAA"/>
    <w:rsid w:val="008254E8"/>
    <w:rsid w:val="008258B9"/>
    <w:rsid w:val="00827B58"/>
    <w:rsid w:val="008310A0"/>
    <w:rsid w:val="00832B2D"/>
    <w:rsid w:val="00832C67"/>
    <w:rsid w:val="00832F55"/>
    <w:rsid w:val="008344E8"/>
    <w:rsid w:val="00835EAB"/>
    <w:rsid w:val="00841383"/>
    <w:rsid w:val="00841790"/>
    <w:rsid w:val="008417E8"/>
    <w:rsid w:val="00842524"/>
    <w:rsid w:val="00842D27"/>
    <w:rsid w:val="00842FAB"/>
    <w:rsid w:val="00845EF7"/>
    <w:rsid w:val="008500A8"/>
    <w:rsid w:val="00852DE8"/>
    <w:rsid w:val="00852F3E"/>
    <w:rsid w:val="008550BF"/>
    <w:rsid w:val="0086072D"/>
    <w:rsid w:val="00862191"/>
    <w:rsid w:val="00865EBA"/>
    <w:rsid w:val="00866F84"/>
    <w:rsid w:val="00867417"/>
    <w:rsid w:val="0087094D"/>
    <w:rsid w:val="00871EAD"/>
    <w:rsid w:val="008745D4"/>
    <w:rsid w:val="008766F2"/>
    <w:rsid w:val="008768B2"/>
    <w:rsid w:val="00877306"/>
    <w:rsid w:val="00880500"/>
    <w:rsid w:val="008817F1"/>
    <w:rsid w:val="008836EE"/>
    <w:rsid w:val="008849EF"/>
    <w:rsid w:val="00885068"/>
    <w:rsid w:val="00885C57"/>
    <w:rsid w:val="00887AD8"/>
    <w:rsid w:val="00890F5D"/>
    <w:rsid w:val="00893A84"/>
    <w:rsid w:val="00893AB6"/>
    <w:rsid w:val="0089485B"/>
    <w:rsid w:val="0089579F"/>
    <w:rsid w:val="008962DB"/>
    <w:rsid w:val="0089636C"/>
    <w:rsid w:val="00896C83"/>
    <w:rsid w:val="008A028C"/>
    <w:rsid w:val="008A5190"/>
    <w:rsid w:val="008A546E"/>
    <w:rsid w:val="008B0251"/>
    <w:rsid w:val="008B2187"/>
    <w:rsid w:val="008B40B3"/>
    <w:rsid w:val="008B489E"/>
    <w:rsid w:val="008B6E9F"/>
    <w:rsid w:val="008B7239"/>
    <w:rsid w:val="008C025B"/>
    <w:rsid w:val="008C1082"/>
    <w:rsid w:val="008C2F0A"/>
    <w:rsid w:val="008C377A"/>
    <w:rsid w:val="008C548B"/>
    <w:rsid w:val="008C71E1"/>
    <w:rsid w:val="008D23CC"/>
    <w:rsid w:val="008D29F9"/>
    <w:rsid w:val="008D683E"/>
    <w:rsid w:val="008D6AB6"/>
    <w:rsid w:val="008D7E9D"/>
    <w:rsid w:val="008E48D7"/>
    <w:rsid w:val="008E6C57"/>
    <w:rsid w:val="008F5F8B"/>
    <w:rsid w:val="009009C5"/>
    <w:rsid w:val="00902920"/>
    <w:rsid w:val="00902A38"/>
    <w:rsid w:val="00904F02"/>
    <w:rsid w:val="00905DBA"/>
    <w:rsid w:val="009060AA"/>
    <w:rsid w:val="00906370"/>
    <w:rsid w:val="00907053"/>
    <w:rsid w:val="00910F6A"/>
    <w:rsid w:val="00912F33"/>
    <w:rsid w:val="00915531"/>
    <w:rsid w:val="00916DC4"/>
    <w:rsid w:val="0091701A"/>
    <w:rsid w:val="00922998"/>
    <w:rsid w:val="00923E0F"/>
    <w:rsid w:val="00923EF8"/>
    <w:rsid w:val="00924126"/>
    <w:rsid w:val="009262BB"/>
    <w:rsid w:val="00927700"/>
    <w:rsid w:val="00931CC0"/>
    <w:rsid w:val="009323F7"/>
    <w:rsid w:val="00936BAC"/>
    <w:rsid w:val="00941D1E"/>
    <w:rsid w:val="00946639"/>
    <w:rsid w:val="00947D11"/>
    <w:rsid w:val="00947DA0"/>
    <w:rsid w:val="0095053E"/>
    <w:rsid w:val="0095064C"/>
    <w:rsid w:val="00950E8C"/>
    <w:rsid w:val="009541F7"/>
    <w:rsid w:val="00954F0A"/>
    <w:rsid w:val="00955BA2"/>
    <w:rsid w:val="009604C1"/>
    <w:rsid w:val="0096157A"/>
    <w:rsid w:val="0096526C"/>
    <w:rsid w:val="00970459"/>
    <w:rsid w:val="00971907"/>
    <w:rsid w:val="0097269F"/>
    <w:rsid w:val="00976B01"/>
    <w:rsid w:val="0097798A"/>
    <w:rsid w:val="00977EC3"/>
    <w:rsid w:val="009808BA"/>
    <w:rsid w:val="00983527"/>
    <w:rsid w:val="00983FA5"/>
    <w:rsid w:val="009840F4"/>
    <w:rsid w:val="00984AD5"/>
    <w:rsid w:val="00985560"/>
    <w:rsid w:val="00991362"/>
    <w:rsid w:val="009919FF"/>
    <w:rsid w:val="00992E58"/>
    <w:rsid w:val="009A005E"/>
    <w:rsid w:val="009A0A7D"/>
    <w:rsid w:val="009A2442"/>
    <w:rsid w:val="009A2730"/>
    <w:rsid w:val="009A4376"/>
    <w:rsid w:val="009A4834"/>
    <w:rsid w:val="009A55C5"/>
    <w:rsid w:val="009A56EB"/>
    <w:rsid w:val="009B0C43"/>
    <w:rsid w:val="009B3BBA"/>
    <w:rsid w:val="009B5EAF"/>
    <w:rsid w:val="009B7118"/>
    <w:rsid w:val="009B7AF3"/>
    <w:rsid w:val="009C2BD2"/>
    <w:rsid w:val="009C307B"/>
    <w:rsid w:val="009C3C20"/>
    <w:rsid w:val="009C56BE"/>
    <w:rsid w:val="009D11D4"/>
    <w:rsid w:val="009D2E43"/>
    <w:rsid w:val="009D3954"/>
    <w:rsid w:val="009D4F30"/>
    <w:rsid w:val="009D584B"/>
    <w:rsid w:val="009D67E2"/>
    <w:rsid w:val="009D6BC2"/>
    <w:rsid w:val="009D74FA"/>
    <w:rsid w:val="009D77B3"/>
    <w:rsid w:val="009D7F44"/>
    <w:rsid w:val="009E07CB"/>
    <w:rsid w:val="009E30DA"/>
    <w:rsid w:val="009E3DE6"/>
    <w:rsid w:val="009E4906"/>
    <w:rsid w:val="009E61FE"/>
    <w:rsid w:val="009F2C29"/>
    <w:rsid w:val="009F4590"/>
    <w:rsid w:val="009F6EDB"/>
    <w:rsid w:val="009F7180"/>
    <w:rsid w:val="009F7478"/>
    <w:rsid w:val="009F7AA9"/>
    <w:rsid w:val="00A00F18"/>
    <w:rsid w:val="00A04625"/>
    <w:rsid w:val="00A061EB"/>
    <w:rsid w:val="00A0642C"/>
    <w:rsid w:val="00A06AF5"/>
    <w:rsid w:val="00A12AF0"/>
    <w:rsid w:val="00A12E0D"/>
    <w:rsid w:val="00A12F84"/>
    <w:rsid w:val="00A13074"/>
    <w:rsid w:val="00A132B8"/>
    <w:rsid w:val="00A142E2"/>
    <w:rsid w:val="00A16A71"/>
    <w:rsid w:val="00A207E2"/>
    <w:rsid w:val="00A215CA"/>
    <w:rsid w:val="00A21FED"/>
    <w:rsid w:val="00A24570"/>
    <w:rsid w:val="00A315F6"/>
    <w:rsid w:val="00A31C62"/>
    <w:rsid w:val="00A341F9"/>
    <w:rsid w:val="00A34BCA"/>
    <w:rsid w:val="00A36609"/>
    <w:rsid w:val="00A4049A"/>
    <w:rsid w:val="00A40DA3"/>
    <w:rsid w:val="00A43F0D"/>
    <w:rsid w:val="00A44812"/>
    <w:rsid w:val="00A448F8"/>
    <w:rsid w:val="00A46C02"/>
    <w:rsid w:val="00A5066F"/>
    <w:rsid w:val="00A50A34"/>
    <w:rsid w:val="00A50CF6"/>
    <w:rsid w:val="00A52371"/>
    <w:rsid w:val="00A54761"/>
    <w:rsid w:val="00A55405"/>
    <w:rsid w:val="00A60825"/>
    <w:rsid w:val="00A6330D"/>
    <w:rsid w:val="00A63C2E"/>
    <w:rsid w:val="00A709D5"/>
    <w:rsid w:val="00A71B89"/>
    <w:rsid w:val="00A74105"/>
    <w:rsid w:val="00A74590"/>
    <w:rsid w:val="00A754F8"/>
    <w:rsid w:val="00A800BE"/>
    <w:rsid w:val="00A81897"/>
    <w:rsid w:val="00A81B04"/>
    <w:rsid w:val="00A82CC3"/>
    <w:rsid w:val="00A82D30"/>
    <w:rsid w:val="00A87041"/>
    <w:rsid w:val="00A93331"/>
    <w:rsid w:val="00A9445E"/>
    <w:rsid w:val="00A95345"/>
    <w:rsid w:val="00A95356"/>
    <w:rsid w:val="00A9695D"/>
    <w:rsid w:val="00A974E2"/>
    <w:rsid w:val="00A9781F"/>
    <w:rsid w:val="00A97EA7"/>
    <w:rsid w:val="00AA00FA"/>
    <w:rsid w:val="00AA2A8B"/>
    <w:rsid w:val="00AA3109"/>
    <w:rsid w:val="00AA397F"/>
    <w:rsid w:val="00AA3FE3"/>
    <w:rsid w:val="00AB052C"/>
    <w:rsid w:val="00AB0826"/>
    <w:rsid w:val="00AB1CE0"/>
    <w:rsid w:val="00AB3F38"/>
    <w:rsid w:val="00AB59F8"/>
    <w:rsid w:val="00AB5BEB"/>
    <w:rsid w:val="00AB6160"/>
    <w:rsid w:val="00AB7D35"/>
    <w:rsid w:val="00AC0719"/>
    <w:rsid w:val="00AC17EE"/>
    <w:rsid w:val="00AC2EFF"/>
    <w:rsid w:val="00AC3A01"/>
    <w:rsid w:val="00AC5909"/>
    <w:rsid w:val="00AC7405"/>
    <w:rsid w:val="00AD4EDE"/>
    <w:rsid w:val="00AD51A9"/>
    <w:rsid w:val="00AD5DD1"/>
    <w:rsid w:val="00AD5DFE"/>
    <w:rsid w:val="00AD7758"/>
    <w:rsid w:val="00AD779C"/>
    <w:rsid w:val="00AD7ED9"/>
    <w:rsid w:val="00AE1908"/>
    <w:rsid w:val="00AE1916"/>
    <w:rsid w:val="00AE268F"/>
    <w:rsid w:val="00AE45AE"/>
    <w:rsid w:val="00AE5B5D"/>
    <w:rsid w:val="00AE6F1F"/>
    <w:rsid w:val="00AE7426"/>
    <w:rsid w:val="00AF1DB4"/>
    <w:rsid w:val="00AF21CD"/>
    <w:rsid w:val="00AF6777"/>
    <w:rsid w:val="00AF7F34"/>
    <w:rsid w:val="00B00EBC"/>
    <w:rsid w:val="00B01011"/>
    <w:rsid w:val="00B032E4"/>
    <w:rsid w:val="00B04C58"/>
    <w:rsid w:val="00B11BE7"/>
    <w:rsid w:val="00B1387B"/>
    <w:rsid w:val="00B14783"/>
    <w:rsid w:val="00B15849"/>
    <w:rsid w:val="00B16D11"/>
    <w:rsid w:val="00B20006"/>
    <w:rsid w:val="00B22DAA"/>
    <w:rsid w:val="00B233FD"/>
    <w:rsid w:val="00B23C47"/>
    <w:rsid w:val="00B244CA"/>
    <w:rsid w:val="00B2542C"/>
    <w:rsid w:val="00B25FE4"/>
    <w:rsid w:val="00B27B54"/>
    <w:rsid w:val="00B3133E"/>
    <w:rsid w:val="00B35069"/>
    <w:rsid w:val="00B41A93"/>
    <w:rsid w:val="00B41E3A"/>
    <w:rsid w:val="00B469FB"/>
    <w:rsid w:val="00B46BBB"/>
    <w:rsid w:val="00B47CF7"/>
    <w:rsid w:val="00B50724"/>
    <w:rsid w:val="00B53038"/>
    <w:rsid w:val="00B546C2"/>
    <w:rsid w:val="00B55285"/>
    <w:rsid w:val="00B571AB"/>
    <w:rsid w:val="00B57A59"/>
    <w:rsid w:val="00B639B2"/>
    <w:rsid w:val="00B63C6C"/>
    <w:rsid w:val="00B642A1"/>
    <w:rsid w:val="00B73A80"/>
    <w:rsid w:val="00B75518"/>
    <w:rsid w:val="00B77048"/>
    <w:rsid w:val="00B7786F"/>
    <w:rsid w:val="00B77E4B"/>
    <w:rsid w:val="00B84F9C"/>
    <w:rsid w:val="00B8751F"/>
    <w:rsid w:val="00B9088A"/>
    <w:rsid w:val="00B94A47"/>
    <w:rsid w:val="00B96B18"/>
    <w:rsid w:val="00B970F1"/>
    <w:rsid w:val="00BA0D1D"/>
    <w:rsid w:val="00BA2762"/>
    <w:rsid w:val="00BA56B4"/>
    <w:rsid w:val="00BB0505"/>
    <w:rsid w:val="00BB1F23"/>
    <w:rsid w:val="00BB2E5A"/>
    <w:rsid w:val="00BB371A"/>
    <w:rsid w:val="00BB40E1"/>
    <w:rsid w:val="00BB5531"/>
    <w:rsid w:val="00BB678B"/>
    <w:rsid w:val="00BC511F"/>
    <w:rsid w:val="00BC54E0"/>
    <w:rsid w:val="00BC6BB9"/>
    <w:rsid w:val="00BD1ED0"/>
    <w:rsid w:val="00BD3B56"/>
    <w:rsid w:val="00BD43E7"/>
    <w:rsid w:val="00BD442F"/>
    <w:rsid w:val="00BE0E46"/>
    <w:rsid w:val="00BE12A2"/>
    <w:rsid w:val="00BE1EDB"/>
    <w:rsid w:val="00BE355C"/>
    <w:rsid w:val="00BE73FD"/>
    <w:rsid w:val="00BE7430"/>
    <w:rsid w:val="00BF319E"/>
    <w:rsid w:val="00BF3D2A"/>
    <w:rsid w:val="00BF590A"/>
    <w:rsid w:val="00BF6470"/>
    <w:rsid w:val="00C024F2"/>
    <w:rsid w:val="00C07631"/>
    <w:rsid w:val="00C07813"/>
    <w:rsid w:val="00C1219B"/>
    <w:rsid w:val="00C128B7"/>
    <w:rsid w:val="00C155F1"/>
    <w:rsid w:val="00C15B61"/>
    <w:rsid w:val="00C16AD0"/>
    <w:rsid w:val="00C170CD"/>
    <w:rsid w:val="00C17462"/>
    <w:rsid w:val="00C176A6"/>
    <w:rsid w:val="00C20A97"/>
    <w:rsid w:val="00C2165B"/>
    <w:rsid w:val="00C235D9"/>
    <w:rsid w:val="00C236FE"/>
    <w:rsid w:val="00C25BF9"/>
    <w:rsid w:val="00C34101"/>
    <w:rsid w:val="00C3495F"/>
    <w:rsid w:val="00C34D48"/>
    <w:rsid w:val="00C3524D"/>
    <w:rsid w:val="00C353EA"/>
    <w:rsid w:val="00C37A83"/>
    <w:rsid w:val="00C413D9"/>
    <w:rsid w:val="00C41E33"/>
    <w:rsid w:val="00C421DE"/>
    <w:rsid w:val="00C44C6A"/>
    <w:rsid w:val="00C44E1D"/>
    <w:rsid w:val="00C47221"/>
    <w:rsid w:val="00C504E5"/>
    <w:rsid w:val="00C5194A"/>
    <w:rsid w:val="00C52908"/>
    <w:rsid w:val="00C53375"/>
    <w:rsid w:val="00C57582"/>
    <w:rsid w:val="00C61047"/>
    <w:rsid w:val="00C66406"/>
    <w:rsid w:val="00C676DE"/>
    <w:rsid w:val="00C717B7"/>
    <w:rsid w:val="00C72F60"/>
    <w:rsid w:val="00C72F8B"/>
    <w:rsid w:val="00C73C3D"/>
    <w:rsid w:val="00C750EE"/>
    <w:rsid w:val="00C76152"/>
    <w:rsid w:val="00C812F4"/>
    <w:rsid w:val="00C81582"/>
    <w:rsid w:val="00C81C98"/>
    <w:rsid w:val="00C83E3C"/>
    <w:rsid w:val="00C845EA"/>
    <w:rsid w:val="00C87022"/>
    <w:rsid w:val="00C87DE4"/>
    <w:rsid w:val="00C903B0"/>
    <w:rsid w:val="00C908A0"/>
    <w:rsid w:val="00C90D00"/>
    <w:rsid w:val="00C92540"/>
    <w:rsid w:val="00C93715"/>
    <w:rsid w:val="00C9580E"/>
    <w:rsid w:val="00CA0464"/>
    <w:rsid w:val="00CA0720"/>
    <w:rsid w:val="00CA13E5"/>
    <w:rsid w:val="00CA4967"/>
    <w:rsid w:val="00CA5C07"/>
    <w:rsid w:val="00CA5DB4"/>
    <w:rsid w:val="00CA6C12"/>
    <w:rsid w:val="00CA6DCE"/>
    <w:rsid w:val="00CB2686"/>
    <w:rsid w:val="00CB3CED"/>
    <w:rsid w:val="00CC22E9"/>
    <w:rsid w:val="00CC28D9"/>
    <w:rsid w:val="00CC611D"/>
    <w:rsid w:val="00CC6920"/>
    <w:rsid w:val="00CC6FC1"/>
    <w:rsid w:val="00CD1514"/>
    <w:rsid w:val="00CD33BF"/>
    <w:rsid w:val="00CE0A6F"/>
    <w:rsid w:val="00CE0D59"/>
    <w:rsid w:val="00CE12D3"/>
    <w:rsid w:val="00CE4879"/>
    <w:rsid w:val="00CE4F73"/>
    <w:rsid w:val="00CE5BD0"/>
    <w:rsid w:val="00CE6FF6"/>
    <w:rsid w:val="00CE702B"/>
    <w:rsid w:val="00CF1715"/>
    <w:rsid w:val="00CF66F7"/>
    <w:rsid w:val="00CF7861"/>
    <w:rsid w:val="00D00F47"/>
    <w:rsid w:val="00D02D10"/>
    <w:rsid w:val="00D04DB7"/>
    <w:rsid w:val="00D05612"/>
    <w:rsid w:val="00D05BA7"/>
    <w:rsid w:val="00D06FFA"/>
    <w:rsid w:val="00D13014"/>
    <w:rsid w:val="00D14046"/>
    <w:rsid w:val="00D14EE7"/>
    <w:rsid w:val="00D26DA2"/>
    <w:rsid w:val="00D309AD"/>
    <w:rsid w:val="00D34476"/>
    <w:rsid w:val="00D34C2F"/>
    <w:rsid w:val="00D35623"/>
    <w:rsid w:val="00D358E3"/>
    <w:rsid w:val="00D35965"/>
    <w:rsid w:val="00D35A17"/>
    <w:rsid w:val="00D3655F"/>
    <w:rsid w:val="00D36F3D"/>
    <w:rsid w:val="00D372EE"/>
    <w:rsid w:val="00D4052E"/>
    <w:rsid w:val="00D45678"/>
    <w:rsid w:val="00D459F3"/>
    <w:rsid w:val="00D477B1"/>
    <w:rsid w:val="00D53B73"/>
    <w:rsid w:val="00D63B80"/>
    <w:rsid w:val="00D63B94"/>
    <w:rsid w:val="00D64CCC"/>
    <w:rsid w:val="00D6579F"/>
    <w:rsid w:val="00D67717"/>
    <w:rsid w:val="00D6797D"/>
    <w:rsid w:val="00D67A64"/>
    <w:rsid w:val="00D67E9B"/>
    <w:rsid w:val="00D71A61"/>
    <w:rsid w:val="00D71FAB"/>
    <w:rsid w:val="00D80FCD"/>
    <w:rsid w:val="00D81BF0"/>
    <w:rsid w:val="00D81CD6"/>
    <w:rsid w:val="00D835CA"/>
    <w:rsid w:val="00D86276"/>
    <w:rsid w:val="00D865F1"/>
    <w:rsid w:val="00D90D94"/>
    <w:rsid w:val="00D927D9"/>
    <w:rsid w:val="00D936A3"/>
    <w:rsid w:val="00D93B14"/>
    <w:rsid w:val="00D93DBD"/>
    <w:rsid w:val="00D979D7"/>
    <w:rsid w:val="00D97BE1"/>
    <w:rsid w:val="00DA4345"/>
    <w:rsid w:val="00DA441A"/>
    <w:rsid w:val="00DA4752"/>
    <w:rsid w:val="00DA5AC6"/>
    <w:rsid w:val="00DA5BD7"/>
    <w:rsid w:val="00DA5C77"/>
    <w:rsid w:val="00DA736E"/>
    <w:rsid w:val="00DA7C47"/>
    <w:rsid w:val="00DB774D"/>
    <w:rsid w:val="00DB7B5A"/>
    <w:rsid w:val="00DC05AE"/>
    <w:rsid w:val="00DC2A20"/>
    <w:rsid w:val="00DC38B0"/>
    <w:rsid w:val="00DC490D"/>
    <w:rsid w:val="00DC6BBC"/>
    <w:rsid w:val="00DD1DB8"/>
    <w:rsid w:val="00DD7723"/>
    <w:rsid w:val="00DD7932"/>
    <w:rsid w:val="00DE2A2F"/>
    <w:rsid w:val="00DE2A9F"/>
    <w:rsid w:val="00DE31DC"/>
    <w:rsid w:val="00DE578A"/>
    <w:rsid w:val="00DE58D3"/>
    <w:rsid w:val="00DE6ED0"/>
    <w:rsid w:val="00DF027D"/>
    <w:rsid w:val="00DF05F9"/>
    <w:rsid w:val="00DF11EE"/>
    <w:rsid w:val="00DF27B4"/>
    <w:rsid w:val="00DF30B8"/>
    <w:rsid w:val="00DF3A40"/>
    <w:rsid w:val="00DF6EC4"/>
    <w:rsid w:val="00DF7356"/>
    <w:rsid w:val="00E0320F"/>
    <w:rsid w:val="00E07171"/>
    <w:rsid w:val="00E12A32"/>
    <w:rsid w:val="00E12EC5"/>
    <w:rsid w:val="00E130D4"/>
    <w:rsid w:val="00E148D1"/>
    <w:rsid w:val="00E14915"/>
    <w:rsid w:val="00E14DF9"/>
    <w:rsid w:val="00E1555C"/>
    <w:rsid w:val="00E15622"/>
    <w:rsid w:val="00E160F0"/>
    <w:rsid w:val="00E16DF5"/>
    <w:rsid w:val="00E20E6F"/>
    <w:rsid w:val="00E216B2"/>
    <w:rsid w:val="00E2431B"/>
    <w:rsid w:val="00E27514"/>
    <w:rsid w:val="00E31DDD"/>
    <w:rsid w:val="00E3434B"/>
    <w:rsid w:val="00E343E9"/>
    <w:rsid w:val="00E36D07"/>
    <w:rsid w:val="00E36E8A"/>
    <w:rsid w:val="00E402B6"/>
    <w:rsid w:val="00E46F5B"/>
    <w:rsid w:val="00E47F19"/>
    <w:rsid w:val="00E50A6D"/>
    <w:rsid w:val="00E51977"/>
    <w:rsid w:val="00E52236"/>
    <w:rsid w:val="00E57490"/>
    <w:rsid w:val="00E6043B"/>
    <w:rsid w:val="00E622F2"/>
    <w:rsid w:val="00E63A41"/>
    <w:rsid w:val="00E63AAD"/>
    <w:rsid w:val="00E64BBF"/>
    <w:rsid w:val="00E64ECB"/>
    <w:rsid w:val="00E66F60"/>
    <w:rsid w:val="00E67D3D"/>
    <w:rsid w:val="00E741BF"/>
    <w:rsid w:val="00E753F7"/>
    <w:rsid w:val="00E7666A"/>
    <w:rsid w:val="00E77C2F"/>
    <w:rsid w:val="00E80DF3"/>
    <w:rsid w:val="00E815C7"/>
    <w:rsid w:val="00E84893"/>
    <w:rsid w:val="00E852E7"/>
    <w:rsid w:val="00E86EB7"/>
    <w:rsid w:val="00E905D6"/>
    <w:rsid w:val="00E91543"/>
    <w:rsid w:val="00E937C9"/>
    <w:rsid w:val="00E94D38"/>
    <w:rsid w:val="00E95CF3"/>
    <w:rsid w:val="00E95FEC"/>
    <w:rsid w:val="00E97632"/>
    <w:rsid w:val="00E977D1"/>
    <w:rsid w:val="00EA1EE8"/>
    <w:rsid w:val="00EA3240"/>
    <w:rsid w:val="00EA58FF"/>
    <w:rsid w:val="00EB02A4"/>
    <w:rsid w:val="00EB05F9"/>
    <w:rsid w:val="00EB409A"/>
    <w:rsid w:val="00EC1146"/>
    <w:rsid w:val="00EC2977"/>
    <w:rsid w:val="00EC379C"/>
    <w:rsid w:val="00EC4580"/>
    <w:rsid w:val="00EC63AC"/>
    <w:rsid w:val="00EC6D47"/>
    <w:rsid w:val="00ED010C"/>
    <w:rsid w:val="00ED0495"/>
    <w:rsid w:val="00ED2312"/>
    <w:rsid w:val="00ED28FA"/>
    <w:rsid w:val="00ED3DDD"/>
    <w:rsid w:val="00ED4207"/>
    <w:rsid w:val="00ED43BD"/>
    <w:rsid w:val="00ED469E"/>
    <w:rsid w:val="00EE0EB2"/>
    <w:rsid w:val="00EE4080"/>
    <w:rsid w:val="00EE4E98"/>
    <w:rsid w:val="00EE59EA"/>
    <w:rsid w:val="00EE61A7"/>
    <w:rsid w:val="00EE6E7C"/>
    <w:rsid w:val="00EE7CBB"/>
    <w:rsid w:val="00EF0787"/>
    <w:rsid w:val="00EF1EDF"/>
    <w:rsid w:val="00EF5B48"/>
    <w:rsid w:val="00EF5E86"/>
    <w:rsid w:val="00EF6331"/>
    <w:rsid w:val="00F0110C"/>
    <w:rsid w:val="00F02465"/>
    <w:rsid w:val="00F0497D"/>
    <w:rsid w:val="00F06E62"/>
    <w:rsid w:val="00F07290"/>
    <w:rsid w:val="00F07467"/>
    <w:rsid w:val="00F125E3"/>
    <w:rsid w:val="00F2369B"/>
    <w:rsid w:val="00F23E20"/>
    <w:rsid w:val="00F2665C"/>
    <w:rsid w:val="00F31CA9"/>
    <w:rsid w:val="00F31CFF"/>
    <w:rsid w:val="00F341A2"/>
    <w:rsid w:val="00F37BBD"/>
    <w:rsid w:val="00F40427"/>
    <w:rsid w:val="00F437B4"/>
    <w:rsid w:val="00F44FED"/>
    <w:rsid w:val="00F457A0"/>
    <w:rsid w:val="00F45E1A"/>
    <w:rsid w:val="00F4694D"/>
    <w:rsid w:val="00F46E61"/>
    <w:rsid w:val="00F47F62"/>
    <w:rsid w:val="00F528F4"/>
    <w:rsid w:val="00F5321E"/>
    <w:rsid w:val="00F569D4"/>
    <w:rsid w:val="00F57104"/>
    <w:rsid w:val="00F57FC9"/>
    <w:rsid w:val="00F6175E"/>
    <w:rsid w:val="00F628F1"/>
    <w:rsid w:val="00F62EE0"/>
    <w:rsid w:val="00F631AD"/>
    <w:rsid w:val="00F63B78"/>
    <w:rsid w:val="00F64D45"/>
    <w:rsid w:val="00F73230"/>
    <w:rsid w:val="00F75C0B"/>
    <w:rsid w:val="00F77CA5"/>
    <w:rsid w:val="00F80667"/>
    <w:rsid w:val="00F807FE"/>
    <w:rsid w:val="00F80A30"/>
    <w:rsid w:val="00F8423D"/>
    <w:rsid w:val="00F91F35"/>
    <w:rsid w:val="00F9249B"/>
    <w:rsid w:val="00F92CE3"/>
    <w:rsid w:val="00F94007"/>
    <w:rsid w:val="00F95E76"/>
    <w:rsid w:val="00F96F58"/>
    <w:rsid w:val="00FA415A"/>
    <w:rsid w:val="00FA4EE6"/>
    <w:rsid w:val="00FA568D"/>
    <w:rsid w:val="00FA5D0F"/>
    <w:rsid w:val="00FA6610"/>
    <w:rsid w:val="00FA6627"/>
    <w:rsid w:val="00FB02E6"/>
    <w:rsid w:val="00FB106B"/>
    <w:rsid w:val="00FB1163"/>
    <w:rsid w:val="00FB299C"/>
    <w:rsid w:val="00FB301C"/>
    <w:rsid w:val="00FB5CFA"/>
    <w:rsid w:val="00FB5FDF"/>
    <w:rsid w:val="00FB6724"/>
    <w:rsid w:val="00FB723C"/>
    <w:rsid w:val="00FC0550"/>
    <w:rsid w:val="00FC1F56"/>
    <w:rsid w:val="00FC38EC"/>
    <w:rsid w:val="00FD0D70"/>
    <w:rsid w:val="00FD0E7B"/>
    <w:rsid w:val="00FD2016"/>
    <w:rsid w:val="00FD26D6"/>
    <w:rsid w:val="00FD40B3"/>
    <w:rsid w:val="00FD6670"/>
    <w:rsid w:val="00FD72F8"/>
    <w:rsid w:val="00FE2816"/>
    <w:rsid w:val="00FE2F2E"/>
    <w:rsid w:val="00FE3255"/>
    <w:rsid w:val="00FE33DE"/>
    <w:rsid w:val="00FE514F"/>
    <w:rsid w:val="00FE5527"/>
    <w:rsid w:val="00FE7428"/>
    <w:rsid w:val="00FF0CFB"/>
    <w:rsid w:val="00FF0E30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BECBE7"/>
  <w15:chartTrackingRefBased/>
  <w15:docId w15:val="{326E4D1A-2F04-4B75-B3CA-4A9EA3CCC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F0EF0"/>
    <w:pPr>
      <w:spacing w:after="360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C176A6"/>
    <w:pPr>
      <w:keepNext/>
      <w:keepLines/>
      <w:spacing w:before="240" w:after="0"/>
      <w:outlineLvl w:val="0"/>
    </w:pPr>
    <w:rPr>
      <w:rFonts w:eastAsiaTheme="majorEastAsia" w:cstheme="majorBidi"/>
      <w:b/>
      <w:caps/>
      <w:color w:val="00507E" w:themeColor="text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82CC3"/>
    <w:pPr>
      <w:keepNext/>
      <w:keepLines/>
      <w:spacing w:before="120" w:after="0"/>
      <w:outlineLvl w:val="1"/>
    </w:pPr>
    <w:rPr>
      <w:rFonts w:ascii="Calibri" w:eastAsiaTheme="majorEastAsia" w:hAnsi="Calibri" w:cstheme="majorBidi"/>
      <w:b/>
      <w:caps/>
      <w:color w:val="00507E" w:themeColor="text2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92E58"/>
    <w:pPr>
      <w:keepNext/>
      <w:keepLines/>
      <w:spacing w:before="40" w:after="0"/>
      <w:outlineLvl w:val="2"/>
    </w:pPr>
    <w:rPr>
      <w:rFonts w:eastAsiaTheme="majorEastAsia" w:cstheme="majorBidi"/>
      <w:b/>
      <w:color w:val="00507E" w:themeColor="text2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992E58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507E" w:themeColor="text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C02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C025B"/>
  </w:style>
  <w:style w:type="paragraph" w:styleId="Fuzeile">
    <w:name w:val="footer"/>
    <w:basedOn w:val="Standard"/>
    <w:link w:val="FuzeileZchn"/>
    <w:uiPriority w:val="99"/>
    <w:unhideWhenUsed/>
    <w:rsid w:val="008C02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C025B"/>
  </w:style>
  <w:style w:type="character" w:styleId="Platzhaltertext">
    <w:name w:val="Placeholder Text"/>
    <w:basedOn w:val="Absatz-Standardschriftart"/>
    <w:uiPriority w:val="99"/>
    <w:semiHidden/>
    <w:rsid w:val="00A800BE"/>
    <w:rPr>
      <w:color w:val="808080"/>
    </w:rPr>
  </w:style>
  <w:style w:type="table" w:styleId="Tabellenraster">
    <w:name w:val="Table Grid"/>
    <w:basedOn w:val="NormaleTabelle"/>
    <w:uiPriority w:val="39"/>
    <w:rsid w:val="00244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E31DDD"/>
    <w:rPr>
      <w:color w:val="D2DA4D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31DDD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176A6"/>
    <w:rPr>
      <w:rFonts w:eastAsiaTheme="majorEastAsia" w:cstheme="majorBidi"/>
      <w:b/>
      <w:caps/>
      <w:color w:val="00507E" w:themeColor="text2"/>
      <w:sz w:val="32"/>
      <w:szCs w:val="32"/>
    </w:rPr>
  </w:style>
  <w:style w:type="paragraph" w:styleId="Listenabsatz">
    <w:name w:val="List Paragraph"/>
    <w:basedOn w:val="Standard"/>
    <w:uiPriority w:val="34"/>
    <w:qFormat/>
    <w:rsid w:val="00C176A6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A82CC3"/>
    <w:rPr>
      <w:rFonts w:ascii="Calibri" w:eastAsiaTheme="majorEastAsia" w:hAnsi="Calibri" w:cstheme="majorBidi"/>
      <w:b/>
      <w:caps/>
      <w:color w:val="00507E" w:themeColor="text2"/>
      <w:sz w:val="26"/>
      <w:szCs w:val="26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9E3DE6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9E3DE6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9E3DE6"/>
    <w:rPr>
      <w:vertAlign w:val="superscript"/>
    </w:rPr>
  </w:style>
  <w:style w:type="paragraph" w:styleId="Verzeichnis1">
    <w:name w:val="toc 1"/>
    <w:basedOn w:val="Standard"/>
    <w:next w:val="Standard"/>
    <w:autoRedefine/>
    <w:uiPriority w:val="39"/>
    <w:unhideWhenUsed/>
    <w:rsid w:val="00992E58"/>
    <w:pPr>
      <w:tabs>
        <w:tab w:val="right" w:leader="dot" w:pos="9628"/>
      </w:tabs>
      <w:spacing w:after="100"/>
    </w:pPr>
    <w:rPr>
      <w:noProof/>
    </w:rPr>
  </w:style>
  <w:style w:type="paragraph" w:styleId="Verzeichnis2">
    <w:name w:val="toc 2"/>
    <w:basedOn w:val="Standard"/>
    <w:next w:val="Standard"/>
    <w:autoRedefine/>
    <w:uiPriority w:val="39"/>
    <w:unhideWhenUsed/>
    <w:rsid w:val="00902920"/>
    <w:pPr>
      <w:spacing w:after="100"/>
      <w:ind w:left="220"/>
    </w:pPr>
  </w:style>
  <w:style w:type="paragraph" w:customStyle="1" w:styleId="Inhaltsverzeichnis">
    <w:name w:val="Inhaltsverzeichnis"/>
    <w:basedOn w:val="Inhaltsverzeichnisberschrift"/>
    <w:link w:val="InhaltsverzeichnisZchn"/>
    <w:rsid w:val="00167E31"/>
    <w:rPr>
      <w:rFonts w:asciiTheme="minorHAnsi" w:hAnsiTheme="minorHAnsi"/>
      <w:b/>
      <w:caps/>
      <w:color w:val="00507E" w:themeColor="text2"/>
    </w:rPr>
  </w:style>
  <w:style w:type="paragraph" w:styleId="Inhaltsverzeichnisberschrift">
    <w:name w:val="TOC Heading"/>
    <w:basedOn w:val="berschrift1"/>
    <w:next w:val="Standard"/>
    <w:link w:val="InhaltsverzeichnisberschriftZchn"/>
    <w:uiPriority w:val="39"/>
    <w:unhideWhenUsed/>
    <w:qFormat/>
    <w:rsid w:val="004A2036"/>
    <w:pPr>
      <w:outlineLvl w:val="9"/>
    </w:pPr>
    <w:rPr>
      <w:rFonts w:asciiTheme="majorHAnsi" w:hAnsiTheme="majorHAnsi"/>
      <w:b w:val="0"/>
      <w:caps w:val="0"/>
      <w:color w:val="003B5E" w:themeColor="accent1" w:themeShade="BF"/>
    </w:rPr>
  </w:style>
  <w:style w:type="character" w:customStyle="1" w:styleId="InhaltsverzeichnisberschriftZchn">
    <w:name w:val="Inhaltsverzeichnisüberschrift Zchn"/>
    <w:basedOn w:val="berschrift1Zchn"/>
    <w:link w:val="Inhaltsverzeichnisberschrift"/>
    <w:uiPriority w:val="39"/>
    <w:semiHidden/>
    <w:rsid w:val="004A2036"/>
    <w:rPr>
      <w:rFonts w:asciiTheme="majorHAnsi" w:eastAsiaTheme="majorEastAsia" w:hAnsiTheme="majorHAnsi" w:cstheme="majorBidi"/>
      <w:b w:val="0"/>
      <w:caps w:val="0"/>
      <w:color w:val="003B5E" w:themeColor="accent1" w:themeShade="BF"/>
      <w:sz w:val="32"/>
      <w:szCs w:val="32"/>
    </w:rPr>
  </w:style>
  <w:style w:type="character" w:customStyle="1" w:styleId="InhaltsverzeichnisZchn">
    <w:name w:val="Inhaltsverzeichnis Zchn"/>
    <w:basedOn w:val="InhaltsverzeichnisberschriftZchn"/>
    <w:link w:val="Inhaltsverzeichnis"/>
    <w:rsid w:val="00167E31"/>
    <w:rPr>
      <w:rFonts w:asciiTheme="majorHAnsi" w:eastAsiaTheme="majorEastAsia" w:hAnsiTheme="majorHAnsi" w:cstheme="majorBidi"/>
      <w:b/>
      <w:caps/>
      <w:color w:val="00507E" w:themeColor="text2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92E58"/>
    <w:rPr>
      <w:rFonts w:eastAsiaTheme="majorEastAsia" w:cstheme="majorBidi"/>
      <w:b/>
      <w:color w:val="00507E" w:themeColor="text2"/>
      <w:sz w:val="24"/>
      <w:szCs w:val="24"/>
    </w:rPr>
  </w:style>
  <w:style w:type="paragraph" w:customStyle="1" w:styleId="Code">
    <w:name w:val="Code"/>
    <w:link w:val="CodeZchn"/>
    <w:qFormat/>
    <w:rsid w:val="001B2D64"/>
    <w:pPr>
      <w:pBdr>
        <w:top w:val="single" w:sz="4" w:space="1" w:color="A8A8A7" w:themeColor="accent4" w:themeTint="99"/>
        <w:left w:val="single" w:sz="4" w:space="4" w:color="A8A8A7" w:themeColor="accent4" w:themeTint="99"/>
        <w:bottom w:val="single" w:sz="4" w:space="1" w:color="A8A8A7" w:themeColor="accent4" w:themeTint="99"/>
        <w:right w:val="single" w:sz="4" w:space="4" w:color="A8A8A7" w:themeColor="accent4" w:themeTint="99"/>
      </w:pBdr>
      <w:shd w:val="clear" w:color="auto" w:fill="F2F2F2" w:themeFill="background1" w:themeFillShade="F2"/>
      <w:spacing w:before="200" w:after="200" w:line="276" w:lineRule="auto"/>
      <w:ind w:left="113"/>
    </w:pPr>
    <w:rPr>
      <w:rFonts w:ascii="Arial" w:hAnsi="Arial"/>
      <w:color w:val="373737" w:themeColor="accent4" w:themeShade="80"/>
      <w:sz w:val="20"/>
      <w:lang w:val="en-US"/>
    </w:rPr>
  </w:style>
  <w:style w:type="character" w:customStyle="1" w:styleId="CodeZchn">
    <w:name w:val="Code Zchn"/>
    <w:basedOn w:val="berschrift3Zchn"/>
    <w:link w:val="Code"/>
    <w:rsid w:val="001B2D64"/>
    <w:rPr>
      <w:rFonts w:ascii="Arial" w:eastAsiaTheme="majorEastAsia" w:hAnsi="Arial" w:cstheme="majorBidi"/>
      <w:b/>
      <w:color w:val="373737" w:themeColor="accent4" w:themeShade="80"/>
      <w:sz w:val="20"/>
      <w:szCs w:val="24"/>
      <w:shd w:val="clear" w:color="auto" w:fill="F2F2F2" w:themeFill="background1" w:themeFillShade="F2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992E58"/>
    <w:rPr>
      <w:rFonts w:eastAsiaTheme="majorEastAsia" w:cstheme="majorBidi"/>
      <w:b/>
      <w:iCs/>
      <w:color w:val="00507E" w:themeColor="text2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9A4376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9A4376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9A4376"/>
    <w:rPr>
      <w:vertAlign w:val="superscript"/>
    </w:rPr>
  </w:style>
  <w:style w:type="paragraph" w:styleId="Beschriftung">
    <w:name w:val="caption"/>
    <w:basedOn w:val="Standard"/>
    <w:next w:val="Standard"/>
    <w:uiPriority w:val="35"/>
    <w:unhideWhenUsed/>
    <w:qFormat/>
    <w:rsid w:val="00615533"/>
    <w:pPr>
      <w:spacing w:after="200" w:line="240" w:lineRule="auto"/>
    </w:pPr>
    <w:rPr>
      <w:i/>
      <w:iCs/>
      <w:color w:val="00507E" w:themeColor="text2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FE5527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FE5527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FE5527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E5527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E5527"/>
    <w:rPr>
      <w:b/>
      <w:b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BE0E46"/>
    <w:pPr>
      <w:spacing w:after="100"/>
      <w:ind w:left="440"/>
    </w:pPr>
  </w:style>
  <w:style w:type="character" w:styleId="BesuchterLink">
    <w:name w:val="FollowedHyperlink"/>
    <w:basedOn w:val="Absatz-Standardschriftart"/>
    <w:uiPriority w:val="99"/>
    <w:semiHidden/>
    <w:unhideWhenUsed/>
    <w:rsid w:val="005C592D"/>
    <w:rPr>
      <w:color w:val="008BD2" w:themeColor="followedHyperlink"/>
      <w:u w:val="single"/>
    </w:rPr>
  </w:style>
  <w:style w:type="character" w:styleId="Hervorhebung">
    <w:name w:val="Emphasis"/>
    <w:basedOn w:val="Absatz-Standardschriftart"/>
    <w:uiPriority w:val="20"/>
    <w:qFormat/>
    <w:rsid w:val="00B1387B"/>
    <w:rPr>
      <w:i/>
      <w:iCs/>
    </w:rPr>
  </w:style>
  <w:style w:type="paragraph" w:styleId="KeinLeerraum">
    <w:name w:val="No Spacing"/>
    <w:uiPriority w:val="1"/>
    <w:qFormat/>
    <w:rsid w:val="002D4F7D"/>
    <w:pPr>
      <w:spacing w:after="0" w:line="240" w:lineRule="auto"/>
    </w:pPr>
  </w:style>
  <w:style w:type="paragraph" w:styleId="berarbeitung">
    <w:name w:val="Revision"/>
    <w:hidden/>
    <w:uiPriority w:val="99"/>
    <w:semiHidden/>
    <w:rsid w:val="00241D0D"/>
    <w:pPr>
      <w:spacing w:after="0" w:line="240" w:lineRule="auto"/>
    </w:pPr>
  </w:style>
  <w:style w:type="paragraph" w:styleId="Aufzhlungszeichen">
    <w:name w:val="List Bullet"/>
    <w:basedOn w:val="Standard"/>
    <w:uiPriority w:val="99"/>
    <w:unhideWhenUsed/>
    <w:rsid w:val="003D2B9B"/>
    <w:pPr>
      <w:numPr>
        <w:numId w:val="1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docshield.tungstenautomation.com/Portal/Products/en_US/PowerPDF/5.1.1-x2ki7a3ycc/PowerPDF.htm" TargetMode="Externa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docshield.tungstenautomation.com/PowerPDF/en_US/4.0.0-u2prycyg8w/print/KofaxPowerPDFJavaScriptReferenceGuide_EN.pdf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hyperlink" Target="https://www.tungstendemocenter.com/items/dynamic-stamps-in-kofax-power-pdf-advanced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yperlink" Target="https://docshield.tungstenautomation.com/PowerPDF/en_US/5.1.1-x2ki7a3ycc/print/TungstenPowerPDFGettingStartedGuide_EN.pdf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P:\Allgemein\Dokumentenvorlagen\GEWO%20Dokumentenvorlage%20ohne%20Fu&#223;zeile.dotx" TargetMode="External"/></Relationships>
</file>

<file path=word/theme/theme1.xml><?xml version="1.0" encoding="utf-8"?>
<a:theme xmlns:a="http://schemas.openxmlformats.org/drawingml/2006/main" name="Office">
  <a:themeElements>
    <a:clrScheme name="GEWO Farben">
      <a:dk1>
        <a:sysClr val="windowText" lastClr="000000"/>
      </a:dk1>
      <a:lt1>
        <a:sysClr val="window" lastClr="FFFFFF"/>
      </a:lt1>
      <a:dk2>
        <a:srgbClr val="00507E"/>
      </a:dk2>
      <a:lt2>
        <a:srgbClr val="D2DA4D"/>
      </a:lt2>
      <a:accent1>
        <a:srgbClr val="00507E"/>
      </a:accent1>
      <a:accent2>
        <a:srgbClr val="D2DA4D"/>
      </a:accent2>
      <a:accent3>
        <a:srgbClr val="008BD2"/>
      </a:accent3>
      <a:accent4>
        <a:srgbClr val="6F6F6E"/>
      </a:accent4>
      <a:accent5>
        <a:srgbClr val="E0E581"/>
      </a:accent5>
      <a:accent6>
        <a:srgbClr val="0068A2"/>
      </a:accent6>
      <a:hlink>
        <a:srgbClr val="D2DA4D"/>
      </a:hlink>
      <a:folHlink>
        <a:srgbClr val="008BD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2023-05-25T00:00:00</PublishDate>
  <Abstract/>
  <CompanyAddress/>
  <CompanyPhone>+49 8122 9748-</CompanyPhone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7F01A33E44CF84D96D94EDF18B13FF2" ma:contentTypeVersion="4" ma:contentTypeDescription="Ein neues Dokument erstellen." ma:contentTypeScope="" ma:versionID="1ab8e60dc84c5ea8e375065198e28707">
  <xsd:schema xmlns:xsd="http://www.w3.org/2001/XMLSchema" xmlns:xs="http://www.w3.org/2001/XMLSchema" xmlns:p="http://schemas.microsoft.com/office/2006/metadata/properties" xmlns:ns2="8139e084-418a-492b-8e98-79cbea5b42fb" targetNamespace="http://schemas.microsoft.com/office/2006/metadata/properties" ma:root="true" ma:fieldsID="ecee57798e362af12d15f38141ff6d8e" ns2:_="">
    <xsd:import namespace="8139e084-418a-492b-8e98-79cbea5b42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39e084-418a-492b-8e98-79cbea5b42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CEED29-A136-4D34-8A47-F3170063B74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7F4557F-A7F4-4C19-8F3A-655890CED91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9440525-4A8A-4E8D-8F3B-9E5FE51038EF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E97411-7731-4CDE-BB01-D2D0B4FDD7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39e084-418a-492b-8e98-79cbea5b42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GEWO Dokumentenvorlage ohne Fußzeile.dotx</Template>
  <TotalTime>0</TotalTime>
  <Pages>19</Pages>
  <Words>4599</Words>
  <Characters>28975</Characters>
  <Application>Microsoft Office Word</Application>
  <DocSecurity>0</DocSecurity>
  <Lines>241</Lines>
  <Paragraphs>67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Projektdokumentation</vt:lpstr>
    </vt:vector>
  </TitlesOfParts>
  <Company>GEWO Feinmechanik GmbH</Company>
  <LinksUpToDate>false</LinksUpToDate>
  <CharactersWithSpaces>33507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Projektdokumentation</dc:title>
  <dc:creator>Carmen Siegl</dc:creator>
  <cp:lastModifiedBy>Thomas</cp:lastModifiedBy>
  <cp:revision>1393</cp:revision>
  <cp:lastPrinted>2025-05-28T13:15:00Z</cp:lastPrinted>
  <dcterms:created xsi:type="dcterms:W3CDTF">2024-06-14T10:30:00Z</dcterms:created>
  <dcterms:modified xsi:type="dcterms:W3CDTF">2026-02-22T19:25:00Z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ox_ABTEILUNGEN">
    <vt:lpwstr/>
  </property>
  <property fmtid="{D5CDD505-2E9C-101B-9397-08002B2CF9AE}" pid="3" name="rox_CreatedBy">
    <vt:lpwstr>18.06.2024</vt:lpwstr>
  </property>
  <property fmtid="{D5CDD505-2E9C-101B-9397-08002B2CF9AE}" pid="4" name="rox_Description">
    <vt:lpwstr/>
  </property>
  <property fmtid="{D5CDD505-2E9C-101B-9397-08002B2CF9AE}" pid="5" name="rox_DocPath">
    <vt:lpwstr>Dokumente/02_Abteilungen/Ausbildung/Allgemein/</vt:lpwstr>
  </property>
  <property fmtid="{D5CDD505-2E9C-101B-9397-08002B2CF9AE}" pid="6" name="rox_DocType">
    <vt:lpwstr>externes Dokument</vt:lpwstr>
  </property>
  <property fmtid="{D5CDD505-2E9C-101B-9397-08002B2CF9AE}" pid="7" name="rox_FileName">
    <vt:lpwstr>Vorlage Projektdokumentation.docx</vt:lpwstr>
  </property>
  <property fmtid="{D5CDD505-2E9C-101B-9397-08002B2CF9AE}" pid="8" name="rox_Folgeaufgabe">
    <vt:lpwstr/>
  </property>
  <property fmtid="{D5CDD505-2E9C-101B-9397-08002B2CF9AE}" pid="9" name="rox_ID">
    <vt:lpwstr>24469</vt:lpwstr>
  </property>
  <property fmtid="{D5CDD505-2E9C-101B-9397-08002B2CF9AE}" pid="10" name="rox_ISO500012011">
    <vt:lpwstr/>
  </property>
  <property fmtid="{D5CDD505-2E9C-101B-9397-08002B2CF9AE}" pid="11" name="rox_ISO90012008">
    <vt:lpwstr/>
  </property>
  <property fmtid="{D5CDD505-2E9C-101B-9397-08002B2CF9AE}" pid="12" name="rox_ISO90012015">
    <vt:lpwstr/>
  </property>
  <property fmtid="{D5CDD505-2E9C-101B-9397-08002B2CF9AE}" pid="13" name="rox_Kundennummer">
    <vt:lpwstr/>
  </property>
  <property fmtid="{D5CDD505-2E9C-101B-9397-08002B2CF9AE}" pid="14" name="rox_Lieferantennummer">
    <vt:lpwstr/>
  </property>
  <property fmtid="{D5CDD505-2E9C-101B-9397-08002B2CF9AE}" pid="15" name="rox_Meta">
    <vt:lpwstr>19</vt:lpwstr>
  </property>
  <property fmtid="{D5CDD505-2E9C-101B-9397-08002B2CF9AE}" pid="16" name="rox_Meta0">
    <vt:lpwstr>&lt;fields&gt;&lt;Field id="rox_Size" caption="Dateigröße" orderid="14" /&gt;&lt;Field id="rox_ID" caption="ID" orderid="27" /&gt;&lt;Field id="rox_</vt:lpwstr>
  </property>
  <property fmtid="{D5CDD505-2E9C-101B-9397-08002B2CF9AE}" pid="17" name="rox_Meta1">
    <vt:lpwstr>Title" caption="Titel" orderid="1" /&gt;&lt;Field id="rox_Status" caption="Status" orderid="4" /&gt;&lt;Field id="rox_Revision" caption="Re</vt:lpwstr>
  </property>
  <property fmtid="{D5CDD505-2E9C-101B-9397-08002B2CF9AE}" pid="18" name="rox_Meta10">
    <vt:lpwstr>eld id="rox_step_bearbeitung_u" caption="Bearbeitung abgeschlossen durch" orderid="20" /&gt;&lt;Field id="rox_step_bearbeiter" captio</vt:lpwstr>
  </property>
  <property fmtid="{D5CDD505-2E9C-101B-9397-08002B2CF9AE}" pid="19" name="rox_Meta11">
    <vt:lpwstr>n="Bearbeiter (alle)" type="roleconcat" orderid="21"&gt;Attenberger, Sebastian - 18.06.2024 17:44:55&lt;/Field&gt;&lt;Field id="rox_Kundenn</vt:lpwstr>
  </property>
  <property fmtid="{D5CDD505-2E9C-101B-9397-08002B2CF9AE}" pid="20" name="rox_Meta12">
    <vt:lpwstr>ummer" caption="Kundennummer" orderid="22" /&gt;&lt;Field id="rox_Lieferantennummer" caption="Lieferantennummer" orderid="23" /&gt;&lt;Fiel</vt:lpwstr>
  </property>
  <property fmtid="{D5CDD505-2E9C-101B-9397-08002B2CF9AE}" pid="21" name="rox_Meta13">
    <vt:lpwstr>d id="rox_RoleV" caption="Rolle: Verantwortlicher" orderid="30" /&gt;&lt;Field id="rox_ReferencesTo" caption="Referenzen auf" type="R</vt:lpwstr>
  </property>
  <property fmtid="{D5CDD505-2E9C-101B-9397-08002B2CF9AE}" pid="22" name="rox_Meta14">
    <vt:lpwstr>efTo" url="https://DMS/Roxtra" colcount="1" orderid="31" /&gt;&lt;GlobalFieldHandler url="https://DMS/Roxtra/doc/DownloadGlobalFieldH</vt:lpwstr>
  </property>
  <property fmtid="{D5CDD505-2E9C-101B-9397-08002B2CF9AE}" pid="23" name="rox_Meta15">
    <vt:lpwstr>andler.ashx?token=eyJhbGciOiJIUzI1NiIsImtpZCI6IjNlMjk3MDA2LTMwMmUtNGI4Ni05MTUxLTc3YWYzOWRhYjg0MyIsInR5cCI6IkpXVCJ9.eyJVc2VySUQi</vt:lpwstr>
  </property>
  <property fmtid="{D5CDD505-2E9C-101B-9397-08002B2CF9AE}" pid="24" name="rox_Meta16">
    <vt:lpwstr>OiIyNjEiLCJzdWIiOiI3MmZiZTg2NS05MmQ0LTQ4YmMtYWM5Yy1hNzA2MDc2YjkzZTQiLCJyZXF1ZXN0ZWRCeUNsaWVudElEIjoiM2UyOTcwMDYtMzAyZS00Yjg2LTk</vt:lpwstr>
  </property>
  <property fmtid="{D5CDD505-2E9C-101B-9397-08002B2CF9AE}" pid="25" name="rox_Meta17">
    <vt:lpwstr>xNTEtNzdhZjM5ZGFiODQzIiwibmJmIjoxNzM5OTY5MTM0LCJleHAiOjE3Mzk5NzI3MzQsImlhdCI6MTczOTk2OTEzNCwiaXNzIjoicm9YdHJhIn0.JZqD-FN1Y2ScqD</vt:lpwstr>
  </property>
  <property fmtid="{D5CDD505-2E9C-101B-9397-08002B2CF9AE}" pid="26" name="rox_Meta18">
    <vt:lpwstr>z7_PKbl6mjVzT8D9oKVkjkFdTCqmU" /&gt;&lt;/fields&gt;</vt:lpwstr>
  </property>
  <property fmtid="{D5CDD505-2E9C-101B-9397-08002B2CF9AE}" pid="27" name="rox_Meta2">
    <vt:lpwstr>vision" orderid="5" /&gt;&lt;Field id="rox_Description" caption="Beschreibung" orderid="6" /&gt;&lt;Field id="rox_DocType" caption="Dokumen</vt:lpwstr>
  </property>
  <property fmtid="{D5CDD505-2E9C-101B-9397-08002B2CF9AE}" pid="28" name="rox_Meta3">
    <vt:lpwstr>tentyp" orderid="13" /&gt;&lt;Field id="rox_CreatedBy" caption="Ersterstellung am" orderid="16" /&gt;&lt;Field id="rox_UpdatedBy" caption="</vt:lpwstr>
  </property>
  <property fmtid="{D5CDD505-2E9C-101B-9397-08002B2CF9AE}" pid="29" name="rox_Meta4">
    <vt:lpwstr>Geändert durch" orderid="18" /&gt;&lt;Field id="rox_UpdatedAt" caption="Geändert am" orderid="17" /&gt;&lt;Field id="rox_DocPath" caption="</vt:lpwstr>
  </property>
  <property fmtid="{D5CDD505-2E9C-101B-9397-08002B2CF9AE}" pid="30" name="rox_Meta5">
    <vt:lpwstr>Pfad" orderid="28" /&gt;&lt;Field id="rox_ParentDocTitle" caption="Ordner" orderid="29" /&gt;&lt;Field id="rox_FileName" caption="Dateiname</vt:lpwstr>
  </property>
  <property fmtid="{D5CDD505-2E9C-101B-9397-08002B2CF9AE}" pid="31" name="rox_Meta6">
    <vt:lpwstr>" orderid="3" /&gt;&lt;Field id="rox_Folgeaufgabe" caption="Folgeaufgabe" orderid="2" /&gt;&lt;Field id="rox_Wiedervorlage" caption="Wieder</vt:lpwstr>
  </property>
  <property fmtid="{D5CDD505-2E9C-101B-9397-08002B2CF9AE}" pid="32" name="rox_Meta7">
    <vt:lpwstr>vorlage" orderid="7" /&gt;&lt;Field id="rox_ISO90012015" caption="ISO 9001:2015" orderid="8" /&gt;&lt;Field id="rox_ISO90012008" caption="I</vt:lpwstr>
  </property>
  <property fmtid="{D5CDD505-2E9C-101B-9397-08002B2CF9AE}" pid="33" name="rox_Meta8">
    <vt:lpwstr>SO 9001:2008" orderid="9" /&gt;&lt;Field id="rox_ISO500012011" caption="ISO 50001:2011" orderid="10" /&gt;&lt;Field id="rox_ABTEILUNGEN" ca</vt:lpwstr>
  </property>
  <property fmtid="{D5CDD505-2E9C-101B-9397-08002B2CF9AE}" pid="34" name="rox_Meta9">
    <vt:lpwstr>ption="Abteilungen" orderid="11" /&gt;&lt;Field id="rox_step_bearbeitung_d" caption="Bearbeitung abgeschlossen am" orderid="19" /&gt;&lt;Fi</vt:lpwstr>
  </property>
  <property fmtid="{D5CDD505-2E9C-101B-9397-08002B2CF9AE}" pid="35" name="rox_ParentDocTitle">
    <vt:lpwstr>Allgemein</vt:lpwstr>
  </property>
  <property fmtid="{D5CDD505-2E9C-101B-9397-08002B2CF9AE}" pid="36" name="rox_ReferencesTo">
    <vt:lpwstr>...</vt:lpwstr>
  </property>
  <property fmtid="{D5CDD505-2E9C-101B-9397-08002B2CF9AE}" pid="37" name="rox_Revision">
    <vt:lpwstr>002/06.2024</vt:lpwstr>
  </property>
  <property fmtid="{D5CDD505-2E9C-101B-9397-08002B2CF9AE}" pid="38" name="rox_RoleV">
    <vt:lpwstr>Attenberger, Sebastian - s.attenberger@gewo.net</vt:lpwstr>
  </property>
  <property fmtid="{D5CDD505-2E9C-101B-9397-08002B2CF9AE}" pid="39" name="rox_Size">
    <vt:lpwstr>1526692</vt:lpwstr>
  </property>
  <property fmtid="{D5CDD505-2E9C-101B-9397-08002B2CF9AE}" pid="40" name="rox_Status">
    <vt:lpwstr>freigegeben</vt:lpwstr>
  </property>
  <property fmtid="{D5CDD505-2E9C-101B-9397-08002B2CF9AE}" pid="41" name="rox_step_bearbeiter">
    <vt:lpwstr>Attenberger, Sebastian...</vt:lpwstr>
  </property>
  <property fmtid="{D5CDD505-2E9C-101B-9397-08002B2CF9AE}" pid="42" name="rox_step_bearbeitung_d">
    <vt:lpwstr>18.06.2024</vt:lpwstr>
  </property>
  <property fmtid="{D5CDD505-2E9C-101B-9397-08002B2CF9AE}" pid="43" name="rox_step_bearbeitung_u">
    <vt:lpwstr>Attenberger, Sebastian</vt:lpwstr>
  </property>
  <property fmtid="{D5CDD505-2E9C-101B-9397-08002B2CF9AE}" pid="44" name="rox_Title">
    <vt:lpwstr>Vorlage Projektdokumentation</vt:lpwstr>
  </property>
  <property fmtid="{D5CDD505-2E9C-101B-9397-08002B2CF9AE}" pid="45" name="rox_UpdatedAt">
    <vt:lpwstr>18.06.2024</vt:lpwstr>
  </property>
  <property fmtid="{D5CDD505-2E9C-101B-9397-08002B2CF9AE}" pid="46" name="rox_UpdatedBy">
    <vt:lpwstr>Attenberger, Sebastian</vt:lpwstr>
  </property>
  <property fmtid="{D5CDD505-2E9C-101B-9397-08002B2CF9AE}" pid="47" name="rox_Wiedervorlage">
    <vt:lpwstr/>
  </property>
  <property fmtid="{D5CDD505-2E9C-101B-9397-08002B2CF9AE}" pid="48" name="ContentTypeId">
    <vt:lpwstr>0x01010027F01A33E44CF84D96D94EDF18B13FF2</vt:lpwstr>
  </property>
</Properties>
</file>